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3A2A79C0" w:rsidR="00F8148B" w:rsidRPr="00F8148B" w:rsidRDefault="00252DCC" w:rsidP="00F8148B">
      <w:pPr>
        <w:jc w:val="right"/>
        <w:rPr>
          <w:sz w:val="32"/>
          <w:szCs w:val="32"/>
        </w:rPr>
      </w:pPr>
      <w:r w:rsidRPr="00252DCC">
        <w:rPr>
          <w:b/>
          <w:sz w:val="32"/>
          <w:szCs w:val="32"/>
        </w:rPr>
        <w:t>2.8. Remover Telefones do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29878B2B" w:rsidR="00013867" w:rsidRPr="00D13A4C" w:rsidRDefault="00252DCC" w:rsidP="00013867">
      <w:pPr>
        <w:jc w:val="right"/>
        <w:rPr>
          <w:b/>
          <w:szCs w:val="32"/>
        </w:rPr>
      </w:pPr>
      <w:r w:rsidRPr="00252DCC">
        <w:rPr>
          <w:b/>
          <w:sz w:val="28"/>
          <w:szCs w:val="32"/>
        </w:rPr>
        <w:t>2. Gerenciamento de Fornecedores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33FDD465" w14:textId="0C1A1AE2" w:rsidR="00A35FE4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60487" w:history="1">
            <w:r w:rsidR="00A35FE4" w:rsidRPr="0031757A">
              <w:rPr>
                <w:rStyle w:val="Hyperlink"/>
                <w:noProof/>
              </w:rPr>
              <w:t>1.</w:t>
            </w:r>
            <w:r w:rsidR="00A35F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5FE4" w:rsidRPr="0031757A">
              <w:rPr>
                <w:rStyle w:val="Hyperlink"/>
                <w:noProof/>
              </w:rPr>
              <w:t>Opções Gerais</w:t>
            </w:r>
            <w:r w:rsidR="00A35FE4">
              <w:rPr>
                <w:noProof/>
                <w:webHidden/>
              </w:rPr>
              <w:tab/>
            </w:r>
            <w:r w:rsidR="00A35FE4">
              <w:rPr>
                <w:noProof/>
                <w:webHidden/>
              </w:rPr>
              <w:fldChar w:fldCharType="begin"/>
            </w:r>
            <w:r w:rsidR="00A35FE4">
              <w:rPr>
                <w:noProof/>
                <w:webHidden/>
              </w:rPr>
              <w:instrText xml:space="preserve"> PAGEREF _Toc12560487 \h </w:instrText>
            </w:r>
            <w:r w:rsidR="00A35FE4">
              <w:rPr>
                <w:noProof/>
                <w:webHidden/>
              </w:rPr>
            </w:r>
            <w:r w:rsidR="00A35FE4">
              <w:rPr>
                <w:noProof/>
                <w:webHidden/>
              </w:rPr>
              <w:fldChar w:fldCharType="separate"/>
            </w:r>
            <w:r w:rsidR="00A35FE4">
              <w:rPr>
                <w:noProof/>
                <w:webHidden/>
              </w:rPr>
              <w:t>3</w:t>
            </w:r>
            <w:r w:rsidR="00A35FE4">
              <w:rPr>
                <w:noProof/>
                <w:webHidden/>
              </w:rPr>
              <w:fldChar w:fldCharType="end"/>
            </w:r>
          </w:hyperlink>
        </w:p>
        <w:p w14:paraId="2BCA022E" w14:textId="548991C1" w:rsidR="00A35FE4" w:rsidRDefault="00A35FE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88" w:history="1">
            <w:r w:rsidRPr="0031757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1757A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703B" w14:textId="41253879" w:rsidR="00A35FE4" w:rsidRDefault="00A35FE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89" w:history="1">
            <w:r w:rsidRPr="0031757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1757A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793F" w14:textId="393CC3A2" w:rsidR="00A35FE4" w:rsidRDefault="00A35FE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90" w:history="1">
            <w:r w:rsidRPr="0031757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1757A">
              <w:rPr>
                <w:rStyle w:val="Hyperlink"/>
                <w:noProof/>
              </w:rPr>
              <w:t>2.8. Remover Telefones do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62CB" w14:textId="48A21A23" w:rsidR="00A35FE4" w:rsidRDefault="00A35FE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91" w:history="1">
            <w:r w:rsidRPr="0031757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1757A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D7B8" w14:textId="39AB4A52" w:rsidR="00A35FE4" w:rsidRDefault="00A35FE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92" w:history="1">
            <w:r w:rsidRPr="0031757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1757A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7CBE" w14:textId="48FE7999" w:rsidR="00A35FE4" w:rsidRDefault="00A35FE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93" w:history="1">
            <w:r w:rsidRPr="0031757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1757A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6920" w14:textId="7214421C" w:rsidR="00A35FE4" w:rsidRDefault="00A35FE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94" w:history="1">
            <w:r w:rsidRPr="0031757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1757A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E43D" w14:textId="4B602F7F" w:rsidR="00A35FE4" w:rsidRDefault="00A35FE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95" w:history="1">
            <w:r w:rsidRPr="0031757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31757A">
              <w:rPr>
                <w:rStyle w:val="Hyperlink"/>
                <w:noProof/>
              </w:rPr>
              <w:t>C1 – Telefone Removido Com Sucesso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2630AA31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560487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560488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560489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064E181" w:rsidR="00CC7A34" w:rsidRDefault="00252DCC" w:rsidP="00BB1DD7">
            <w:r w:rsidRPr="004B6BD1">
              <w:t>2. Gerenciamento de Fornecedores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1872A627" w:rsidR="006D5194" w:rsidRPr="00352433" w:rsidRDefault="00252DCC" w:rsidP="006D5194">
            <w:r w:rsidRPr="00252DCC">
              <w:t>2.8. Remover Telefones do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13E52A3F" w:rsidR="002E73F6" w:rsidRDefault="00252DCC" w:rsidP="007F0CCC">
      <w:pPr>
        <w:pStyle w:val="Ttulo1"/>
      </w:pPr>
      <w:bookmarkStart w:id="4" w:name="_Toc12560490"/>
      <w:r w:rsidRPr="00252DCC">
        <w:lastRenderedPageBreak/>
        <w:t>2.8. Remover Telefones do Fornecedor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560491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3E1230A8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</w:t>
      </w:r>
      <w:r w:rsidR="00252DCC">
        <w:t>Fornecedor</w:t>
      </w:r>
      <w:r w:rsidR="00A82886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560492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44E0851D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proofErr w:type="gramStart"/>
      <w:r w:rsidR="00BE5159">
        <w:t>de</w:t>
      </w:r>
      <w:r w:rsidR="00A82886">
        <w:t xml:space="preserve"> </w:t>
      </w:r>
      <w:r w:rsidR="00F97A92">
        <w:t>Remover</w:t>
      </w:r>
      <w:proofErr w:type="gramEnd"/>
      <w:r w:rsidR="00696615">
        <w:t xml:space="preserve"> telefones ao meu cadastro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560493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AE25473" w:rsidR="00FC0A5E" w:rsidRDefault="004940B7" w:rsidP="00BD4A16">
      <w:pPr>
        <w:spacing w:line="360" w:lineRule="auto"/>
      </w:pPr>
      <w:r>
        <w:tab/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560494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447E3E8A" w:rsidR="00AA60F6" w:rsidRPr="0013279D" w:rsidRDefault="00875DF5" w:rsidP="007F0CCC">
            <w:pPr>
              <w:pStyle w:val="Ttulo2"/>
              <w:outlineLvl w:val="1"/>
            </w:pPr>
            <w:bookmarkStart w:id="9" w:name="_Toc12560495"/>
            <w:r>
              <w:t>C1 –</w:t>
            </w:r>
            <w:r w:rsidR="004940B7">
              <w:t xml:space="preserve"> </w:t>
            </w:r>
            <w:r w:rsidR="00696615">
              <w:t xml:space="preserve">Telefone </w:t>
            </w:r>
            <w:r w:rsidR="00F97A92">
              <w:t>Removido</w:t>
            </w:r>
            <w:r w:rsidR="00696615">
              <w:t xml:space="preserve"> Com Sucesso</w:t>
            </w:r>
            <w:bookmarkEnd w:id="9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C575D1F" w:rsidR="00AA60F6" w:rsidRDefault="00894EC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534FC34E" w:rsidR="00AA60F6" w:rsidRDefault="00894ECA" w:rsidP="00FD5B01">
            <w:pPr>
              <w:pStyle w:val="SemEspaamento"/>
              <w:spacing w:line="276" w:lineRule="auto"/>
            </w:pPr>
            <w:r>
              <w:t>Estou Logado</w:t>
            </w:r>
            <w:r w:rsidR="00696615">
              <w:t xml:space="preserve"> Como “</w:t>
            </w:r>
            <w:r w:rsidR="00252DCC">
              <w:t>Fornecedor</w:t>
            </w:r>
            <w:r w:rsidR="00696615">
              <w:t>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01F06CEB" w:rsidR="004940B7" w:rsidRDefault="00696615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</w:t>
            </w:r>
            <w:r w:rsidR="00F97A92">
              <w:t>remover</w:t>
            </w:r>
            <w:r>
              <w:t xml:space="preserve"> novo telefone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663FDC54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o </w:t>
            </w:r>
            <w:r w:rsidR="00696615">
              <w:t>telefone</w:t>
            </w:r>
            <w:r>
              <w:t xml:space="preserve"> </w:t>
            </w:r>
            <w:r w:rsidR="0026120C">
              <w:t xml:space="preserve">foi </w:t>
            </w:r>
            <w:r w:rsidR="00F97A92">
              <w:t>removido</w:t>
            </w:r>
            <w:r w:rsidR="0026120C">
              <w:t xml:space="preserve"> com sucesso</w:t>
            </w:r>
            <w:r>
              <w:t>.</w:t>
            </w:r>
          </w:p>
        </w:tc>
      </w:tr>
    </w:tbl>
    <w:p w14:paraId="00AF6C85" w14:textId="1B1BEADE" w:rsidR="00503DCF" w:rsidRDefault="00503DCF" w:rsidP="00C44FE9"/>
    <w:sectPr w:rsidR="00503DCF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86805" w14:textId="77777777" w:rsidR="00D93A4C" w:rsidRDefault="00D93A4C" w:rsidP="00E33422">
      <w:pPr>
        <w:spacing w:after="0" w:line="240" w:lineRule="auto"/>
      </w:pPr>
      <w:r>
        <w:separator/>
      </w:r>
    </w:p>
  </w:endnote>
  <w:endnote w:type="continuationSeparator" w:id="0">
    <w:p w14:paraId="5C9D3264" w14:textId="77777777" w:rsidR="00D93A4C" w:rsidRDefault="00D93A4C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3734A" w14:textId="77777777" w:rsidR="00D93A4C" w:rsidRDefault="00D93A4C" w:rsidP="00E33422">
      <w:pPr>
        <w:spacing w:after="0" w:line="240" w:lineRule="auto"/>
      </w:pPr>
      <w:r>
        <w:separator/>
      </w:r>
    </w:p>
  </w:footnote>
  <w:footnote w:type="continuationSeparator" w:id="0">
    <w:p w14:paraId="5FCD92DE" w14:textId="77777777" w:rsidR="00D93A4C" w:rsidRDefault="00D93A4C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50ED60E7" w:rsidR="00357068" w:rsidRPr="00E33422" w:rsidRDefault="00252DCC" w:rsidP="00E33422">
    <w:pPr>
      <w:jc w:val="right"/>
      <w:rPr>
        <w:szCs w:val="32"/>
      </w:rPr>
    </w:pPr>
    <w:r w:rsidRPr="00252DCC">
      <w:rPr>
        <w:b/>
        <w:szCs w:val="32"/>
      </w:rPr>
      <w:t>2.8. Remover Telefones do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7668F"/>
    <w:rsid w:val="00196679"/>
    <w:rsid w:val="001B1385"/>
    <w:rsid w:val="001C1B5E"/>
    <w:rsid w:val="001D43F9"/>
    <w:rsid w:val="001E3A40"/>
    <w:rsid w:val="001E5615"/>
    <w:rsid w:val="00252DCC"/>
    <w:rsid w:val="0026120C"/>
    <w:rsid w:val="002A05E5"/>
    <w:rsid w:val="002A7FF0"/>
    <w:rsid w:val="002E60BF"/>
    <w:rsid w:val="002E73F6"/>
    <w:rsid w:val="00352433"/>
    <w:rsid w:val="00355245"/>
    <w:rsid w:val="00357068"/>
    <w:rsid w:val="003742DA"/>
    <w:rsid w:val="00392810"/>
    <w:rsid w:val="003F40C1"/>
    <w:rsid w:val="0041029F"/>
    <w:rsid w:val="00412A27"/>
    <w:rsid w:val="00430BE9"/>
    <w:rsid w:val="00435481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B2AF4"/>
    <w:rsid w:val="005B3313"/>
    <w:rsid w:val="005C25DC"/>
    <w:rsid w:val="005E41C1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97F9B"/>
    <w:rsid w:val="009A1B09"/>
    <w:rsid w:val="009A26D5"/>
    <w:rsid w:val="00A35FE4"/>
    <w:rsid w:val="00A67094"/>
    <w:rsid w:val="00A82886"/>
    <w:rsid w:val="00AA60F6"/>
    <w:rsid w:val="00AD28DF"/>
    <w:rsid w:val="00B375D1"/>
    <w:rsid w:val="00B56B9D"/>
    <w:rsid w:val="00B60B38"/>
    <w:rsid w:val="00B75304"/>
    <w:rsid w:val="00B85A24"/>
    <w:rsid w:val="00BB1DD7"/>
    <w:rsid w:val="00BD4A16"/>
    <w:rsid w:val="00BE5159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520B7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8148B"/>
    <w:rsid w:val="00F97A92"/>
    <w:rsid w:val="00FA5C19"/>
    <w:rsid w:val="00FB7A3B"/>
    <w:rsid w:val="00FC0A5E"/>
    <w:rsid w:val="00FD5B01"/>
    <w:rsid w:val="00FD7A8E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B3AD-CE90-44CD-8F9B-02FFEEC1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412</TotalTime>
  <Pages>5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53</cp:revision>
  <dcterms:created xsi:type="dcterms:W3CDTF">2018-08-03T23:00:00Z</dcterms:created>
  <dcterms:modified xsi:type="dcterms:W3CDTF">2019-06-27T23:42:00Z</dcterms:modified>
</cp:coreProperties>
</file>