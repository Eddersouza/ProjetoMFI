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14247D42" w:rsidR="00F8148B" w:rsidRPr="00F8148B" w:rsidRDefault="001C1B5E" w:rsidP="00F8148B">
      <w:pPr>
        <w:jc w:val="right"/>
        <w:rPr>
          <w:sz w:val="32"/>
          <w:szCs w:val="32"/>
        </w:rPr>
      </w:pPr>
      <w:r w:rsidRPr="001C1B5E">
        <w:rPr>
          <w:b/>
          <w:sz w:val="32"/>
          <w:szCs w:val="32"/>
        </w:rPr>
        <w:t>1.</w:t>
      </w:r>
      <w:r w:rsidR="00A82886">
        <w:rPr>
          <w:b/>
          <w:sz w:val="32"/>
          <w:szCs w:val="32"/>
        </w:rPr>
        <w:t>2</w:t>
      </w:r>
      <w:r w:rsidRPr="001C1B5E">
        <w:rPr>
          <w:b/>
          <w:sz w:val="32"/>
          <w:szCs w:val="32"/>
        </w:rPr>
        <w:t xml:space="preserve">. </w:t>
      </w:r>
      <w:r w:rsidR="00A82886" w:rsidRPr="00A82886">
        <w:rPr>
          <w:b/>
          <w:sz w:val="32"/>
          <w:szCs w:val="32"/>
        </w:rPr>
        <w:t>Alteração de Cliente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65C53F68" w14:textId="19934A37" w:rsidR="00027636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71497" w:history="1">
            <w:r w:rsidR="00027636" w:rsidRPr="00057166">
              <w:rPr>
                <w:rStyle w:val="Hyperlink"/>
                <w:noProof/>
              </w:rPr>
              <w:t>1.</w:t>
            </w:r>
            <w:r w:rsidR="000276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27636" w:rsidRPr="00057166">
              <w:rPr>
                <w:rStyle w:val="Hyperlink"/>
                <w:noProof/>
              </w:rPr>
              <w:t>Opções Gerais</w:t>
            </w:r>
            <w:r w:rsidR="00027636">
              <w:rPr>
                <w:noProof/>
                <w:webHidden/>
              </w:rPr>
              <w:tab/>
            </w:r>
            <w:r w:rsidR="00027636">
              <w:rPr>
                <w:noProof/>
                <w:webHidden/>
              </w:rPr>
              <w:fldChar w:fldCharType="begin"/>
            </w:r>
            <w:r w:rsidR="00027636">
              <w:rPr>
                <w:noProof/>
                <w:webHidden/>
              </w:rPr>
              <w:instrText xml:space="preserve"> PAGEREF _Toc12471497 \h </w:instrText>
            </w:r>
            <w:r w:rsidR="00027636">
              <w:rPr>
                <w:noProof/>
                <w:webHidden/>
              </w:rPr>
            </w:r>
            <w:r w:rsidR="00027636">
              <w:rPr>
                <w:noProof/>
                <w:webHidden/>
              </w:rPr>
              <w:fldChar w:fldCharType="separate"/>
            </w:r>
            <w:r w:rsidR="00027636">
              <w:rPr>
                <w:noProof/>
                <w:webHidden/>
              </w:rPr>
              <w:t>3</w:t>
            </w:r>
            <w:r w:rsidR="00027636">
              <w:rPr>
                <w:noProof/>
                <w:webHidden/>
              </w:rPr>
              <w:fldChar w:fldCharType="end"/>
            </w:r>
          </w:hyperlink>
        </w:p>
        <w:p w14:paraId="5B1E77C9" w14:textId="77C110AD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498" w:history="1">
            <w:r w:rsidRPr="0005716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2F4A" w14:textId="4196B909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499" w:history="1">
            <w:r w:rsidRPr="0005716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F87C" w14:textId="4A58F7FF" w:rsidR="00027636" w:rsidRDefault="0002763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0" w:history="1">
            <w:r w:rsidRPr="000571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1.2. Alteração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7547" w14:textId="6F38A9BA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1" w:history="1">
            <w:r w:rsidRPr="0005716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0288" w14:textId="5F85CB3D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2" w:history="1">
            <w:r w:rsidRPr="0005716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D7CC" w14:textId="3C83F96C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3" w:history="1">
            <w:r w:rsidRPr="0005716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9662" w14:textId="0607B024" w:rsidR="00027636" w:rsidRDefault="0002763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4" w:history="1">
            <w:r w:rsidRPr="000571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0F4E" w14:textId="35C12C38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5" w:history="1">
            <w:r w:rsidRPr="000571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C1 – Cliente Alterado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1E26" w14:textId="11F2BB13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6" w:history="1">
            <w:r w:rsidRPr="000571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C2 – Cliente com Nome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401F" w14:textId="5E0030CA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7" w:history="1">
            <w:r w:rsidRPr="0005716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166">
              <w:rPr>
                <w:rStyle w:val="Hyperlink"/>
                <w:noProof/>
              </w:rPr>
              <w:t>C3 – Cliente com Nome menor que dois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8E1A" w14:textId="57E60A94" w:rsidR="00027636" w:rsidRDefault="0002763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1508" w:history="1">
            <w:r w:rsidRPr="0005716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057166">
              <w:rPr>
                <w:rStyle w:val="Hyperlink"/>
                <w:noProof/>
              </w:rPr>
              <w:t>C4 – Cliente com Nome maior que oitenta caracteres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708CD49B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471497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471498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471499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956BD44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21F454B8" w:rsidR="006D5194" w:rsidRPr="00352433" w:rsidRDefault="00BB1DD7" w:rsidP="006D5194">
            <w:r w:rsidRPr="00BB1DD7">
              <w:t>1.</w:t>
            </w:r>
            <w:r w:rsidR="00E34603">
              <w:t>2</w:t>
            </w:r>
            <w:r w:rsidRPr="00BB1DD7">
              <w:t xml:space="preserve">. </w:t>
            </w:r>
            <w:r w:rsidR="00A82886" w:rsidRPr="00A82886">
              <w:t>Alteração de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20BF689A" w:rsidR="002E73F6" w:rsidRDefault="007F0CCC" w:rsidP="007F0CCC">
      <w:pPr>
        <w:pStyle w:val="Ttulo1"/>
      </w:pPr>
      <w:bookmarkStart w:id="4" w:name="_Toc12471500"/>
      <w:r w:rsidRPr="007F0CCC">
        <w:lastRenderedPageBreak/>
        <w:t>1.</w:t>
      </w:r>
      <w:r w:rsidR="00A82886">
        <w:t>2</w:t>
      </w:r>
      <w:r w:rsidRPr="007F0CCC">
        <w:t xml:space="preserve">. </w:t>
      </w:r>
      <w:r w:rsidR="00A82886" w:rsidRPr="00A82886">
        <w:t>Alteração de Cliente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471501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95FDF9A" w:rsidR="00FC0A5E" w:rsidRDefault="00732E92" w:rsidP="00BD4A16">
      <w:pPr>
        <w:spacing w:line="360" w:lineRule="auto"/>
      </w:pPr>
      <w:r>
        <w:tab/>
        <w:t xml:space="preserve">Sendo um </w:t>
      </w:r>
      <w:r w:rsidR="00A82886">
        <w:t>do 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471502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5CD8E046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</w:t>
      </w:r>
      <w:r w:rsidR="00A82886">
        <w:t xml:space="preserve"> alterar meus dados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471503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56F23768" w:rsidR="00FC0A5E" w:rsidRDefault="004940B7" w:rsidP="00BD4A16">
      <w:pPr>
        <w:spacing w:line="360" w:lineRule="auto"/>
      </w:pPr>
      <w:r>
        <w:tab/>
      </w:r>
      <w:r w:rsidR="00A82886">
        <w:t>Para poder corrigir eventuais enganos no preenchimento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471504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63ACB53F" w:rsidR="00AA60F6" w:rsidRPr="0013279D" w:rsidRDefault="00875DF5" w:rsidP="007F0CCC">
            <w:pPr>
              <w:pStyle w:val="Ttulo2"/>
              <w:outlineLvl w:val="1"/>
            </w:pPr>
            <w:bookmarkStart w:id="9" w:name="_Toc12471505"/>
            <w:r>
              <w:t>C1 –</w:t>
            </w:r>
            <w:r w:rsidR="004940B7">
              <w:t xml:space="preserve"> </w:t>
            </w:r>
            <w:r w:rsidR="00A82886">
              <w:t>Cliente Alterado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5CD1805A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41C4F6" w14:textId="2453FCAB" w:rsidR="00AA60F6" w:rsidRDefault="004940B7" w:rsidP="00AA60F6">
            <w:pPr>
              <w:pStyle w:val="SemEspaamento"/>
              <w:spacing w:line="276" w:lineRule="auto"/>
            </w:pPr>
            <w:r>
              <w:t>Preencho os Campos</w:t>
            </w:r>
          </w:p>
          <w:p w14:paraId="70778183" w14:textId="7741FB68" w:rsidR="004940B7" w:rsidRDefault="004940B7" w:rsidP="008F0A9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(Válido)</w:t>
            </w:r>
          </w:p>
        </w:tc>
      </w:tr>
      <w:tr w:rsidR="004940B7" w14:paraId="5B0E3C4A" w14:textId="77777777" w:rsidTr="00357068">
        <w:tc>
          <w:tcPr>
            <w:tcW w:w="1555" w:type="dxa"/>
          </w:tcPr>
          <w:p w14:paraId="4E3C3668" w14:textId="77777777" w:rsidR="004940B7" w:rsidRPr="00447DD7" w:rsidRDefault="004940B7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002166" w14:textId="2C26AC53" w:rsidR="004940B7" w:rsidRDefault="004940B7" w:rsidP="00357068">
            <w:pPr>
              <w:pStyle w:val="SemEspaamento"/>
              <w:spacing w:line="276" w:lineRule="auto"/>
            </w:pPr>
            <w:r>
              <w:t xml:space="preserve">Tento </w:t>
            </w:r>
            <w:r w:rsidR="00A82886">
              <w:t>Alterar</w:t>
            </w:r>
            <w:r>
              <w:t xml:space="preserve"> o Cliente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2A1A9185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cliente efetuou </w:t>
            </w:r>
            <w:r w:rsidR="00A82886">
              <w:t>a Alteração</w:t>
            </w:r>
            <w:r>
              <w:t xml:space="preserve"> com sucesso.</w:t>
            </w:r>
          </w:p>
        </w:tc>
      </w:tr>
    </w:tbl>
    <w:p w14:paraId="00AF6C85" w14:textId="2B50D265" w:rsidR="00503DCF" w:rsidRDefault="00503DCF" w:rsidP="00C44FE9"/>
    <w:p w14:paraId="56A423EA" w14:textId="77777777" w:rsidR="00A82886" w:rsidRDefault="00A82886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CD6E7F4" w14:textId="77777777" w:rsidTr="00357068">
        <w:tc>
          <w:tcPr>
            <w:tcW w:w="9061" w:type="dxa"/>
            <w:gridSpan w:val="2"/>
          </w:tcPr>
          <w:p w14:paraId="698E22B8" w14:textId="0E3E3CFA" w:rsidR="00503DCF" w:rsidRPr="0013279D" w:rsidRDefault="00503DCF" w:rsidP="00357068">
            <w:pPr>
              <w:pStyle w:val="Ttulo2"/>
              <w:outlineLvl w:val="1"/>
            </w:pPr>
            <w:bookmarkStart w:id="10" w:name="_Toc10459799"/>
            <w:bookmarkStart w:id="11" w:name="_Toc12471506"/>
            <w:r>
              <w:t>C</w:t>
            </w:r>
            <w:r w:rsidR="00894ECA">
              <w:t>2</w:t>
            </w:r>
            <w:r>
              <w:t xml:space="preserve"> – Cliente com</w:t>
            </w:r>
            <w:r w:rsidRPr="00D13A4C">
              <w:t xml:space="preserve"> </w:t>
            </w:r>
            <w:r>
              <w:t>Nome vazio</w:t>
            </w:r>
            <w:bookmarkEnd w:id="10"/>
            <w:bookmarkEnd w:id="11"/>
          </w:p>
        </w:tc>
      </w:tr>
      <w:tr w:rsidR="00894ECA" w14:paraId="1DB41F00" w14:textId="77777777" w:rsidTr="00517952">
        <w:tc>
          <w:tcPr>
            <w:tcW w:w="1555" w:type="dxa"/>
          </w:tcPr>
          <w:p w14:paraId="4D8EA858" w14:textId="77777777" w:rsidR="00894ECA" w:rsidRDefault="00894EC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4DD1FE4" w14:textId="77777777" w:rsidR="00894ECA" w:rsidRPr="00AA60F6" w:rsidRDefault="00894ECA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21D6B8E" w14:textId="77777777" w:rsidR="00894ECA" w:rsidRDefault="00894EC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894ECA" w14:paraId="427D3875" w14:textId="77777777" w:rsidTr="00517952">
        <w:tc>
          <w:tcPr>
            <w:tcW w:w="1555" w:type="dxa"/>
          </w:tcPr>
          <w:p w14:paraId="2215F282" w14:textId="77777777" w:rsidR="00894ECA" w:rsidRPr="00447DD7" w:rsidRDefault="00894EC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F051ED9" w14:textId="77777777" w:rsidR="00894ECA" w:rsidRDefault="00894ECA" w:rsidP="00517952">
            <w:pPr>
              <w:pStyle w:val="SemEspaamento"/>
              <w:spacing w:line="276" w:lineRule="auto"/>
            </w:pPr>
            <w:r>
              <w:t>Estou Logado</w:t>
            </w:r>
          </w:p>
        </w:tc>
      </w:tr>
      <w:tr w:rsidR="00503DCF" w14:paraId="4ECFA083" w14:textId="77777777" w:rsidTr="00357068">
        <w:tc>
          <w:tcPr>
            <w:tcW w:w="1555" w:type="dxa"/>
          </w:tcPr>
          <w:p w14:paraId="3DB6EEB8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DF0E335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3477166" w14:textId="77777777" w:rsidR="008F0A97" w:rsidRDefault="008F0A97" w:rsidP="008F0A97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0D494458" w14:textId="06D62748" w:rsidR="00503DCF" w:rsidRDefault="008F0A97" w:rsidP="008F0A9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</w:tc>
      </w:tr>
      <w:tr w:rsidR="00503DCF" w14:paraId="3DB9CC8F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97D15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4EA57D03" w14:textId="48A956F4" w:rsidR="00503DCF" w:rsidRDefault="00503DCF" w:rsidP="00357068">
            <w:pPr>
              <w:pStyle w:val="SemEspaamento"/>
              <w:spacing w:line="276" w:lineRule="auto"/>
            </w:pPr>
            <w:r>
              <w:t xml:space="preserve">Tento </w:t>
            </w:r>
            <w:r w:rsidR="00894ECA">
              <w:t>Alterar</w:t>
            </w:r>
            <w:r>
              <w:t xml:space="preserve"> o usuário</w:t>
            </w:r>
          </w:p>
        </w:tc>
      </w:tr>
      <w:tr w:rsidR="00503DCF" w14:paraId="13A2A971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1BE9561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19805B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2020567C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obrigatório.</w:t>
            </w:r>
          </w:p>
        </w:tc>
      </w:tr>
    </w:tbl>
    <w:p w14:paraId="6DAB8EB2" w14:textId="67C6DB63" w:rsidR="00503DCF" w:rsidRDefault="00503DCF" w:rsidP="00C44FE9"/>
    <w:p w14:paraId="52DB4938" w14:textId="4194C488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25AC672C" w14:textId="77777777" w:rsidTr="00357068">
        <w:tc>
          <w:tcPr>
            <w:tcW w:w="9061" w:type="dxa"/>
            <w:gridSpan w:val="2"/>
          </w:tcPr>
          <w:p w14:paraId="73BFF1CE" w14:textId="56CA2FD8" w:rsidR="00503DCF" w:rsidRPr="0013279D" w:rsidRDefault="00503DCF" w:rsidP="00357068">
            <w:pPr>
              <w:pStyle w:val="Ttulo2"/>
              <w:outlineLvl w:val="1"/>
            </w:pPr>
            <w:bookmarkStart w:id="12" w:name="_Toc10459800"/>
            <w:bookmarkStart w:id="13" w:name="_Toc12471507"/>
            <w:r>
              <w:t>C</w:t>
            </w:r>
            <w:r w:rsidR="00894ECA">
              <w:t>3</w:t>
            </w:r>
            <w:r>
              <w:t xml:space="preserve"> – Cliente com</w:t>
            </w:r>
            <w:r w:rsidRPr="00D13A4C">
              <w:t xml:space="preserve"> </w:t>
            </w:r>
            <w:r>
              <w:t>Nome menor que dois caracteres</w:t>
            </w:r>
            <w:bookmarkEnd w:id="12"/>
            <w:bookmarkEnd w:id="13"/>
          </w:p>
        </w:tc>
      </w:tr>
      <w:tr w:rsidR="00894ECA" w14:paraId="6B46E8FB" w14:textId="77777777" w:rsidTr="00517952">
        <w:tc>
          <w:tcPr>
            <w:tcW w:w="1555" w:type="dxa"/>
          </w:tcPr>
          <w:p w14:paraId="20B9920D" w14:textId="77777777" w:rsidR="00894ECA" w:rsidRDefault="00894EC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A24B7B2" w14:textId="77777777" w:rsidR="00894ECA" w:rsidRPr="00AA60F6" w:rsidRDefault="00894ECA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DA7D944" w14:textId="77777777" w:rsidR="00894ECA" w:rsidRDefault="00894EC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894ECA" w14:paraId="3054AADD" w14:textId="77777777" w:rsidTr="00517952">
        <w:tc>
          <w:tcPr>
            <w:tcW w:w="1555" w:type="dxa"/>
          </w:tcPr>
          <w:p w14:paraId="1A64D8E0" w14:textId="77777777" w:rsidR="00894ECA" w:rsidRPr="00447DD7" w:rsidRDefault="00894EC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9E0CE3C" w14:textId="77777777" w:rsidR="00894ECA" w:rsidRDefault="00894ECA" w:rsidP="00517952">
            <w:pPr>
              <w:pStyle w:val="SemEspaamento"/>
              <w:spacing w:line="276" w:lineRule="auto"/>
            </w:pPr>
            <w:r>
              <w:t>Estou Logado</w:t>
            </w:r>
          </w:p>
        </w:tc>
      </w:tr>
      <w:tr w:rsidR="00503DCF" w14:paraId="23E5595B" w14:textId="77777777" w:rsidTr="00357068">
        <w:tc>
          <w:tcPr>
            <w:tcW w:w="1555" w:type="dxa"/>
          </w:tcPr>
          <w:p w14:paraId="011D86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4B4478C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D8C3D6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7329C131" w14:textId="3462937C" w:rsidR="00503DCF" w:rsidRDefault="00503DCF" w:rsidP="008F0A9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(Com apenas um caractere)</w:t>
            </w:r>
          </w:p>
        </w:tc>
      </w:tr>
      <w:tr w:rsidR="00503DCF" w14:paraId="459F1532" w14:textId="77777777" w:rsidTr="00357068">
        <w:tc>
          <w:tcPr>
            <w:tcW w:w="1555" w:type="dxa"/>
          </w:tcPr>
          <w:p w14:paraId="2ED6802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FEA8CF" w14:textId="54D43AD1" w:rsidR="00503DCF" w:rsidRDefault="00503DCF" w:rsidP="00357068">
            <w:pPr>
              <w:pStyle w:val="SemEspaamento"/>
              <w:spacing w:line="276" w:lineRule="auto"/>
            </w:pPr>
            <w:r>
              <w:t xml:space="preserve">Tento </w:t>
            </w:r>
            <w:r w:rsidR="00894ECA">
              <w:t>Alterar</w:t>
            </w:r>
            <w:r>
              <w:t xml:space="preserve"> o usuário</w:t>
            </w:r>
          </w:p>
        </w:tc>
      </w:tr>
      <w:tr w:rsidR="00503DCF" w14:paraId="3296965F" w14:textId="77777777" w:rsidTr="00357068">
        <w:tc>
          <w:tcPr>
            <w:tcW w:w="1555" w:type="dxa"/>
          </w:tcPr>
          <w:p w14:paraId="02FCECB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C12023F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9ECF598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maior que dois caracteres.</w:t>
            </w:r>
          </w:p>
        </w:tc>
      </w:tr>
    </w:tbl>
    <w:p w14:paraId="0344716C" w14:textId="4F50FC6A" w:rsidR="00503DCF" w:rsidRDefault="00503DCF" w:rsidP="00C44FE9"/>
    <w:p w14:paraId="70F056A8" w14:textId="14AF5FB0" w:rsidR="00E023FA" w:rsidRDefault="00E023FA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023FA" w:rsidRPr="0013279D" w14:paraId="4DE14797" w14:textId="77777777" w:rsidTr="00517952">
        <w:tc>
          <w:tcPr>
            <w:tcW w:w="9061" w:type="dxa"/>
            <w:gridSpan w:val="2"/>
          </w:tcPr>
          <w:p w14:paraId="098BA90F" w14:textId="42DBA29D" w:rsidR="00E023FA" w:rsidRPr="0013279D" w:rsidRDefault="00E023FA" w:rsidP="00517952">
            <w:pPr>
              <w:pStyle w:val="Ttulo2"/>
              <w:outlineLvl w:val="1"/>
            </w:pPr>
            <w:bookmarkStart w:id="14" w:name="_Toc12471508"/>
            <w:r>
              <w:lastRenderedPageBreak/>
              <w:t>C4 – Cliente com</w:t>
            </w:r>
            <w:r w:rsidRPr="00D13A4C">
              <w:t xml:space="preserve"> </w:t>
            </w:r>
            <w:r>
              <w:t>Nome maior que oitenta caracteres</w:t>
            </w:r>
            <w:bookmarkEnd w:id="14"/>
          </w:p>
        </w:tc>
      </w:tr>
      <w:tr w:rsidR="00E023FA" w14:paraId="66D60BBE" w14:textId="77777777" w:rsidTr="00517952">
        <w:tc>
          <w:tcPr>
            <w:tcW w:w="1555" w:type="dxa"/>
          </w:tcPr>
          <w:p w14:paraId="56844CF6" w14:textId="77777777" w:rsidR="00E023FA" w:rsidRDefault="00E023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C8962CB" w14:textId="77777777" w:rsidR="00E023FA" w:rsidRPr="00AA60F6" w:rsidRDefault="00E023FA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D9FCF07" w14:textId="77777777" w:rsidR="00E023FA" w:rsidRDefault="00E023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023FA" w14:paraId="47B5459C" w14:textId="77777777" w:rsidTr="00517952">
        <w:tc>
          <w:tcPr>
            <w:tcW w:w="1555" w:type="dxa"/>
          </w:tcPr>
          <w:p w14:paraId="3C8D6DD0" w14:textId="77777777" w:rsidR="00E023FA" w:rsidRPr="00447DD7" w:rsidRDefault="00E023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8BA8CB9" w14:textId="77777777" w:rsidR="00E023FA" w:rsidRDefault="00E023FA" w:rsidP="00517952">
            <w:pPr>
              <w:pStyle w:val="SemEspaamento"/>
              <w:spacing w:line="276" w:lineRule="auto"/>
            </w:pPr>
            <w:r>
              <w:t>Estou Logado</w:t>
            </w:r>
          </w:p>
        </w:tc>
      </w:tr>
      <w:tr w:rsidR="00E023FA" w14:paraId="6676D4C3" w14:textId="77777777" w:rsidTr="00517952">
        <w:tc>
          <w:tcPr>
            <w:tcW w:w="1555" w:type="dxa"/>
          </w:tcPr>
          <w:p w14:paraId="103C588D" w14:textId="77777777" w:rsidR="00E023FA" w:rsidRDefault="00E023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61DDBC2" w14:textId="77777777" w:rsidR="00E023FA" w:rsidRPr="00AA60F6" w:rsidRDefault="00E023FA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28486B4" w14:textId="77777777" w:rsidR="00E023FA" w:rsidRDefault="00E023FA" w:rsidP="00517952">
            <w:pPr>
              <w:pStyle w:val="SemEspaamento"/>
              <w:spacing w:line="276" w:lineRule="auto"/>
            </w:pPr>
            <w:r>
              <w:t>Preencho os campos:</w:t>
            </w:r>
          </w:p>
          <w:p w14:paraId="1F24EBCD" w14:textId="3B02C407" w:rsidR="00E023FA" w:rsidRDefault="00E023FA" w:rsidP="008F0A9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(Com mais de oitenta caracteres)</w:t>
            </w:r>
          </w:p>
        </w:tc>
      </w:tr>
      <w:tr w:rsidR="00E023FA" w14:paraId="7F6314E8" w14:textId="77777777" w:rsidTr="00517952">
        <w:tc>
          <w:tcPr>
            <w:tcW w:w="1555" w:type="dxa"/>
          </w:tcPr>
          <w:p w14:paraId="77CD2D01" w14:textId="77777777" w:rsidR="00E023FA" w:rsidRDefault="00E023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5447C59" w14:textId="77777777" w:rsidR="00E023FA" w:rsidRDefault="00E023FA" w:rsidP="00517952">
            <w:pPr>
              <w:pStyle w:val="SemEspaamento"/>
              <w:spacing w:line="276" w:lineRule="auto"/>
            </w:pPr>
            <w:r>
              <w:t>Tento Alterar o usuário</w:t>
            </w:r>
          </w:p>
        </w:tc>
      </w:tr>
      <w:tr w:rsidR="00E023FA" w14:paraId="1462210D" w14:textId="77777777" w:rsidTr="00517952">
        <w:tc>
          <w:tcPr>
            <w:tcW w:w="1555" w:type="dxa"/>
          </w:tcPr>
          <w:p w14:paraId="1725F96D" w14:textId="77777777" w:rsidR="00E023FA" w:rsidRDefault="00E023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6DE88DD" w14:textId="77777777" w:rsidR="00E023FA" w:rsidRPr="00AA60F6" w:rsidRDefault="00E023FA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355DF4" w14:textId="20CDDDF4" w:rsidR="00E023FA" w:rsidRDefault="00E023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menor que oitenta caracteres.</w:t>
            </w:r>
          </w:p>
        </w:tc>
      </w:tr>
    </w:tbl>
    <w:p w14:paraId="26F69B5C" w14:textId="77777777" w:rsidR="00894ECA" w:rsidRDefault="00894ECA" w:rsidP="00C44FE9"/>
    <w:p w14:paraId="4B6B9DF5" w14:textId="77777777" w:rsidR="00894ECA" w:rsidRDefault="00894ECA" w:rsidP="00C44FE9"/>
    <w:sectPr w:rsidR="00894ECA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09A13" w14:textId="77777777" w:rsidR="001C4C88" w:rsidRDefault="001C4C88" w:rsidP="00E33422">
      <w:pPr>
        <w:spacing w:after="0" w:line="240" w:lineRule="auto"/>
      </w:pPr>
      <w:r>
        <w:separator/>
      </w:r>
    </w:p>
  </w:endnote>
  <w:endnote w:type="continuationSeparator" w:id="0">
    <w:p w14:paraId="422D9284" w14:textId="77777777" w:rsidR="001C4C88" w:rsidRDefault="001C4C88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2AD5" w14:textId="77777777" w:rsidR="001C4C88" w:rsidRDefault="001C4C88" w:rsidP="00E33422">
      <w:pPr>
        <w:spacing w:after="0" w:line="240" w:lineRule="auto"/>
      </w:pPr>
      <w:r>
        <w:separator/>
      </w:r>
    </w:p>
  </w:footnote>
  <w:footnote w:type="continuationSeparator" w:id="0">
    <w:p w14:paraId="002485FE" w14:textId="77777777" w:rsidR="001C4C88" w:rsidRDefault="001C4C88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04B051B5" w:rsidR="00357068" w:rsidRPr="00E33422" w:rsidRDefault="00357068" w:rsidP="00E33422">
    <w:pPr>
      <w:jc w:val="right"/>
      <w:rPr>
        <w:szCs w:val="32"/>
      </w:rPr>
    </w:pPr>
    <w:r w:rsidRPr="00BB1DD7">
      <w:rPr>
        <w:b/>
        <w:szCs w:val="32"/>
      </w:rPr>
      <w:t>1.</w:t>
    </w:r>
    <w:r w:rsidR="00A82886">
      <w:rPr>
        <w:b/>
        <w:szCs w:val="32"/>
      </w:rPr>
      <w:t>2</w:t>
    </w:r>
    <w:r w:rsidRPr="00BB1DD7">
      <w:rPr>
        <w:b/>
        <w:szCs w:val="32"/>
      </w:rPr>
      <w:t xml:space="preserve">. </w:t>
    </w:r>
    <w:r w:rsidR="00A82886" w:rsidRPr="00A82886">
      <w:rPr>
        <w:b/>
        <w:szCs w:val="32"/>
      </w:rPr>
      <w:t>Alteração de Cliente</w:t>
    </w:r>
    <w:r w:rsidRPr="002A7FF0">
      <w:rPr>
        <w:b/>
        <w:szCs w:val="32"/>
      </w:rPr>
      <w:t xml:space="preserve"> </w:t>
    </w:r>
    <w:r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27636"/>
    <w:rsid w:val="0003009D"/>
    <w:rsid w:val="0006738F"/>
    <w:rsid w:val="00087A5D"/>
    <w:rsid w:val="000F1DDE"/>
    <w:rsid w:val="001046E4"/>
    <w:rsid w:val="0013279D"/>
    <w:rsid w:val="001618E2"/>
    <w:rsid w:val="0017668F"/>
    <w:rsid w:val="00196679"/>
    <w:rsid w:val="001B1385"/>
    <w:rsid w:val="001C1B5E"/>
    <w:rsid w:val="001C4C88"/>
    <w:rsid w:val="001E3A40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412A27"/>
    <w:rsid w:val="00430BE9"/>
    <w:rsid w:val="004515B2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8F0A97"/>
    <w:rsid w:val="00917ED1"/>
    <w:rsid w:val="00997F9B"/>
    <w:rsid w:val="009A1B09"/>
    <w:rsid w:val="009A26D5"/>
    <w:rsid w:val="009F121C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023FA"/>
    <w:rsid w:val="00E13743"/>
    <w:rsid w:val="00E33422"/>
    <w:rsid w:val="00E34603"/>
    <w:rsid w:val="00E36C84"/>
    <w:rsid w:val="00E847AA"/>
    <w:rsid w:val="00ED0AF9"/>
    <w:rsid w:val="00F516B8"/>
    <w:rsid w:val="00F6023F"/>
    <w:rsid w:val="00F8148B"/>
    <w:rsid w:val="00FA5C19"/>
    <w:rsid w:val="00FB7A3B"/>
    <w:rsid w:val="00FC0A5E"/>
    <w:rsid w:val="00FD5B01"/>
    <w:rsid w:val="00FF12A3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8BE0-05F9-4529-A526-F1C52B51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405</TotalTime>
  <Pages>6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45</cp:revision>
  <dcterms:created xsi:type="dcterms:W3CDTF">2018-08-03T23:00:00Z</dcterms:created>
  <dcterms:modified xsi:type="dcterms:W3CDTF">2019-06-26T23:06:00Z</dcterms:modified>
</cp:coreProperties>
</file>