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373FBC9C" w:rsidR="00F8148B" w:rsidRPr="00F8148B" w:rsidRDefault="00D337A7" w:rsidP="00F8148B">
      <w:pPr>
        <w:jc w:val="right"/>
        <w:rPr>
          <w:sz w:val="32"/>
          <w:szCs w:val="32"/>
        </w:rPr>
      </w:pPr>
      <w:r w:rsidRPr="00D337A7">
        <w:rPr>
          <w:b/>
          <w:sz w:val="32"/>
          <w:szCs w:val="32"/>
        </w:rPr>
        <w:t>3.1. Listar Fornecedores Disponíveis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6905DF94" w:rsidR="00013867" w:rsidRPr="00D13A4C" w:rsidRDefault="00D337A7" w:rsidP="00013867">
      <w:pPr>
        <w:jc w:val="right"/>
        <w:rPr>
          <w:b/>
          <w:szCs w:val="32"/>
        </w:rPr>
      </w:pPr>
      <w:r w:rsidRPr="00D337A7">
        <w:rPr>
          <w:b/>
          <w:sz w:val="28"/>
          <w:szCs w:val="32"/>
        </w:rPr>
        <w:t>3. Orçamentos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356C4287" w14:textId="2D9D25B3" w:rsidR="00D923B4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D923B4" w:rsidRPr="00525D0F">
            <w:rPr>
              <w:rStyle w:val="Hyperlink"/>
              <w:noProof/>
            </w:rPr>
            <w:fldChar w:fldCharType="begin"/>
          </w:r>
          <w:r w:rsidR="00D923B4" w:rsidRPr="00525D0F">
            <w:rPr>
              <w:rStyle w:val="Hyperlink"/>
              <w:noProof/>
            </w:rPr>
            <w:instrText xml:space="preserve"> </w:instrText>
          </w:r>
          <w:r w:rsidR="00D923B4">
            <w:rPr>
              <w:noProof/>
            </w:rPr>
            <w:instrText>HYPERLINK \l "_Toc12564386"</w:instrText>
          </w:r>
          <w:r w:rsidR="00D923B4" w:rsidRPr="00525D0F">
            <w:rPr>
              <w:rStyle w:val="Hyperlink"/>
              <w:noProof/>
            </w:rPr>
            <w:instrText xml:space="preserve"> </w:instrText>
          </w:r>
          <w:r w:rsidR="00D923B4" w:rsidRPr="00525D0F">
            <w:rPr>
              <w:rStyle w:val="Hyperlink"/>
              <w:noProof/>
            </w:rPr>
          </w:r>
          <w:r w:rsidR="00D923B4" w:rsidRPr="00525D0F">
            <w:rPr>
              <w:rStyle w:val="Hyperlink"/>
              <w:noProof/>
            </w:rPr>
            <w:fldChar w:fldCharType="separate"/>
          </w:r>
          <w:r w:rsidR="00D923B4" w:rsidRPr="00525D0F">
            <w:rPr>
              <w:rStyle w:val="Hyperlink"/>
              <w:noProof/>
            </w:rPr>
            <w:t>1.</w:t>
          </w:r>
          <w:r w:rsidR="00D923B4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D923B4" w:rsidRPr="00525D0F">
            <w:rPr>
              <w:rStyle w:val="Hyperlink"/>
              <w:noProof/>
            </w:rPr>
            <w:t>Opções Gerais</w:t>
          </w:r>
          <w:r w:rsidR="00D923B4">
            <w:rPr>
              <w:noProof/>
              <w:webHidden/>
            </w:rPr>
            <w:tab/>
          </w:r>
          <w:r w:rsidR="00D923B4">
            <w:rPr>
              <w:noProof/>
              <w:webHidden/>
            </w:rPr>
            <w:fldChar w:fldCharType="begin"/>
          </w:r>
          <w:r w:rsidR="00D923B4">
            <w:rPr>
              <w:noProof/>
              <w:webHidden/>
            </w:rPr>
            <w:instrText xml:space="preserve"> PAGEREF _Toc12564386 \h </w:instrText>
          </w:r>
          <w:r w:rsidR="00D923B4">
            <w:rPr>
              <w:noProof/>
              <w:webHidden/>
            </w:rPr>
          </w:r>
          <w:r w:rsidR="00D923B4">
            <w:rPr>
              <w:noProof/>
              <w:webHidden/>
            </w:rPr>
            <w:fldChar w:fldCharType="separate"/>
          </w:r>
          <w:r w:rsidR="00D923B4">
            <w:rPr>
              <w:noProof/>
              <w:webHidden/>
            </w:rPr>
            <w:t>3</w:t>
          </w:r>
          <w:r w:rsidR="00D923B4">
            <w:rPr>
              <w:noProof/>
              <w:webHidden/>
            </w:rPr>
            <w:fldChar w:fldCharType="end"/>
          </w:r>
          <w:r w:rsidR="00D923B4" w:rsidRPr="00525D0F">
            <w:rPr>
              <w:rStyle w:val="Hyperlink"/>
              <w:noProof/>
            </w:rPr>
            <w:fldChar w:fldCharType="end"/>
          </w:r>
        </w:p>
        <w:p w14:paraId="154116D4" w14:textId="66D59A8E" w:rsidR="00D923B4" w:rsidRDefault="00D923B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4387" w:history="1">
            <w:r w:rsidRPr="00525D0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5D0F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7810" w14:textId="07F1E56F" w:rsidR="00D923B4" w:rsidRDefault="00D923B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4388" w:history="1">
            <w:r w:rsidRPr="00525D0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5D0F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EEBB" w14:textId="0BF9D313" w:rsidR="00D923B4" w:rsidRDefault="00D923B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4389" w:history="1">
            <w:r w:rsidRPr="00525D0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5D0F">
              <w:rPr>
                <w:rStyle w:val="Hyperlink"/>
                <w:noProof/>
              </w:rPr>
              <w:t>3.1. Listar Fornecedores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4B95" w14:textId="04D80BCF" w:rsidR="00D923B4" w:rsidRDefault="00D923B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4390" w:history="1">
            <w:r w:rsidRPr="00525D0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5D0F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7030" w14:textId="659F9E57" w:rsidR="00D923B4" w:rsidRDefault="00D923B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4391" w:history="1">
            <w:r w:rsidRPr="00525D0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5D0F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D235" w14:textId="7281E6AF" w:rsidR="00D923B4" w:rsidRDefault="00D923B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4392" w:history="1">
            <w:r w:rsidRPr="00525D0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5D0F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FCE4" w14:textId="0E879CC6" w:rsidR="00D923B4" w:rsidRDefault="00D923B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4393" w:history="1">
            <w:r w:rsidRPr="00525D0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5D0F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9529" w14:textId="33B596FB" w:rsidR="00D923B4" w:rsidRDefault="00D923B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4394" w:history="1">
            <w:r w:rsidRPr="00525D0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25D0F">
              <w:rPr>
                <w:rStyle w:val="Hyperlink"/>
                <w:noProof/>
              </w:rPr>
              <w:t>C1 – Listar Fornecedores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35987925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564386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564387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564388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83955F9" w:rsidR="00CC7A34" w:rsidRDefault="00D337A7" w:rsidP="00BB1DD7">
            <w:bookmarkStart w:id="4" w:name="_Hlk12563053"/>
            <w:r>
              <w:t>3. Orçamentos</w:t>
            </w:r>
            <w:bookmarkEnd w:id="4"/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444C6497" w:rsidR="006D5194" w:rsidRPr="00352433" w:rsidRDefault="00D337A7" w:rsidP="006D5194">
            <w:r w:rsidRPr="00D337A7">
              <w:t>3.1. Listar Fornecedores Disponíveis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3D41984E" w:rsidR="002E73F6" w:rsidRDefault="00D337A7" w:rsidP="007F0CCC">
      <w:pPr>
        <w:pStyle w:val="Ttulo1"/>
      </w:pPr>
      <w:bookmarkStart w:id="5" w:name="_Toc12564389"/>
      <w:r w:rsidRPr="00D337A7">
        <w:lastRenderedPageBreak/>
        <w:t>3.1. Listar Fornecedores Disponíveis</w:t>
      </w:r>
      <w:bookmarkEnd w:id="5"/>
    </w:p>
    <w:p w14:paraId="0186CFDE" w14:textId="77777777" w:rsidR="000F1DDE" w:rsidRDefault="00FC0A5E" w:rsidP="00BD4A16">
      <w:pPr>
        <w:pStyle w:val="Ttulo2"/>
      </w:pPr>
      <w:bookmarkStart w:id="6" w:name="_Toc12564390"/>
      <w:r>
        <w:t>Quem?</w:t>
      </w:r>
      <w:bookmarkEnd w:id="6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7756AC3B" w:rsidR="00FC0A5E" w:rsidRDefault="00732E92" w:rsidP="00BD4A16">
      <w:pPr>
        <w:spacing w:line="360" w:lineRule="auto"/>
      </w:pPr>
      <w:r>
        <w:tab/>
        <w:t xml:space="preserve">Sendo </w:t>
      </w:r>
      <w:r w:rsidR="00FF0F34">
        <w:t>qualquer</w:t>
      </w:r>
      <w:r w:rsidR="0026120C">
        <w:t xml:space="preserve"> usuário</w:t>
      </w:r>
      <w:r>
        <w:t xml:space="preserve"> </w:t>
      </w:r>
      <w:r w:rsidR="00FF0F34">
        <w:t>do site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7" w:name="_Toc12564391"/>
      <w:r>
        <w:t>O que?</w:t>
      </w:r>
      <w:bookmarkEnd w:id="7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3E86BD56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FF0F34">
        <w:t>ver os fornecedores disponíveis;</w:t>
      </w:r>
    </w:p>
    <w:p w14:paraId="2494FB2A" w14:textId="2036D665" w:rsidR="00FF0F34" w:rsidRDefault="00FF0F34" w:rsidP="00F516B8">
      <w:pPr>
        <w:spacing w:line="360" w:lineRule="auto"/>
      </w:pPr>
      <w:r>
        <w:tab/>
        <w:t>Com os campos:</w:t>
      </w:r>
    </w:p>
    <w:p w14:paraId="3ED2F605" w14:textId="433F5596" w:rsidR="00FF0F34" w:rsidRDefault="00FF0F34" w:rsidP="00FF0F34">
      <w:pPr>
        <w:pStyle w:val="PargrafodaLista"/>
        <w:numPr>
          <w:ilvl w:val="0"/>
          <w:numId w:val="20"/>
        </w:numPr>
        <w:spacing w:line="360" w:lineRule="auto"/>
      </w:pPr>
      <w:r>
        <w:t>Nome;</w:t>
      </w:r>
    </w:p>
    <w:p w14:paraId="119F256C" w14:textId="58BFA56B" w:rsidR="00FF0F34" w:rsidRDefault="00FF0F34" w:rsidP="00FF0F34">
      <w:pPr>
        <w:pStyle w:val="PargrafodaLista"/>
        <w:numPr>
          <w:ilvl w:val="0"/>
          <w:numId w:val="20"/>
        </w:numPr>
        <w:spacing w:line="360" w:lineRule="auto"/>
      </w:pPr>
      <w:r>
        <w:t>Descrição;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8" w:name="_Toc12564392"/>
      <w:r>
        <w:t>Por que?</w:t>
      </w:r>
      <w:bookmarkEnd w:id="8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6C6DB789" w:rsidR="00FC0A5E" w:rsidRDefault="004940B7" w:rsidP="00BD4A16">
      <w:pPr>
        <w:spacing w:line="360" w:lineRule="auto"/>
      </w:pPr>
      <w:r>
        <w:tab/>
      </w:r>
      <w:r w:rsidR="002E3957">
        <w:t xml:space="preserve">Poder fazer um orçamento 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9" w:name="_Toc12564393"/>
      <w:r>
        <w:lastRenderedPageBreak/>
        <w:t>Confirmação</w:t>
      </w:r>
      <w:bookmarkEnd w:id="9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57B221E2" w:rsidR="00AA60F6" w:rsidRPr="0013279D" w:rsidRDefault="00875DF5" w:rsidP="007F0CCC">
            <w:pPr>
              <w:pStyle w:val="Ttulo2"/>
              <w:outlineLvl w:val="1"/>
            </w:pPr>
            <w:bookmarkStart w:id="10" w:name="_Toc12564394"/>
            <w:r>
              <w:t>C1 –</w:t>
            </w:r>
            <w:r w:rsidR="004940B7">
              <w:t xml:space="preserve"> </w:t>
            </w:r>
            <w:r w:rsidR="0092002B">
              <w:t>Listar Fornecedores Cadastrados</w:t>
            </w:r>
            <w:bookmarkEnd w:id="10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3E3B2F31" w:rsidR="00AA60F6" w:rsidRDefault="0092002B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Tem Fornecedores Cadastrados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5750787C" w:rsidR="004940B7" w:rsidRDefault="0092002B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Visualizo a lista de Fornecedores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3E484A3" w14:textId="77777777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92002B">
              <w:t>mostra a lista de fornecedores com os campos:</w:t>
            </w:r>
          </w:p>
          <w:p w14:paraId="7585D891" w14:textId="77777777" w:rsidR="0092002B" w:rsidRDefault="0092002B" w:rsidP="00BE5684">
            <w:pPr>
              <w:pStyle w:val="PargrafodaLista"/>
              <w:numPr>
                <w:ilvl w:val="0"/>
                <w:numId w:val="20"/>
              </w:numPr>
              <w:spacing w:line="276" w:lineRule="auto"/>
            </w:pPr>
            <w:r>
              <w:t>Nome;</w:t>
            </w:r>
          </w:p>
          <w:p w14:paraId="0A8945FC" w14:textId="2CDD5A66" w:rsidR="0092002B" w:rsidRDefault="0092002B" w:rsidP="00BE5684">
            <w:pPr>
              <w:pStyle w:val="PargrafodaLista"/>
              <w:numPr>
                <w:ilvl w:val="0"/>
                <w:numId w:val="20"/>
              </w:numPr>
              <w:spacing w:line="276" w:lineRule="auto"/>
            </w:pPr>
            <w:r>
              <w:t>Descrição;</w:t>
            </w:r>
          </w:p>
        </w:tc>
      </w:tr>
    </w:tbl>
    <w:p w14:paraId="00AF6C85" w14:textId="1B1BEADE" w:rsidR="00503DCF" w:rsidRDefault="00503DCF" w:rsidP="00C44FE9"/>
    <w:sectPr w:rsidR="00503DCF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DB530" w14:textId="77777777" w:rsidR="005A4825" w:rsidRDefault="005A4825" w:rsidP="00E33422">
      <w:pPr>
        <w:spacing w:after="0" w:line="240" w:lineRule="auto"/>
      </w:pPr>
      <w:r>
        <w:separator/>
      </w:r>
    </w:p>
  </w:endnote>
  <w:endnote w:type="continuationSeparator" w:id="0">
    <w:p w14:paraId="672FB09D" w14:textId="77777777" w:rsidR="005A4825" w:rsidRDefault="005A4825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F830B" w14:textId="77777777" w:rsidR="005A4825" w:rsidRDefault="005A4825" w:rsidP="00E33422">
      <w:pPr>
        <w:spacing w:after="0" w:line="240" w:lineRule="auto"/>
      </w:pPr>
      <w:r>
        <w:separator/>
      </w:r>
    </w:p>
  </w:footnote>
  <w:footnote w:type="continuationSeparator" w:id="0">
    <w:p w14:paraId="074ACFB7" w14:textId="77777777" w:rsidR="005A4825" w:rsidRDefault="005A4825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3C531EFD" w:rsidR="00357068" w:rsidRPr="00E33422" w:rsidRDefault="00D337A7" w:rsidP="00E33422">
    <w:pPr>
      <w:jc w:val="right"/>
      <w:rPr>
        <w:szCs w:val="32"/>
      </w:rPr>
    </w:pPr>
    <w:r w:rsidRPr="00D337A7">
      <w:rPr>
        <w:b/>
        <w:szCs w:val="32"/>
      </w:rPr>
      <w:t>3.1. Listar Fornecedores Disponíveis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2515D"/>
    <w:multiLevelType w:val="hybridMultilevel"/>
    <w:tmpl w:val="54A2366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279D"/>
    <w:rsid w:val="001618E2"/>
    <w:rsid w:val="0017668F"/>
    <w:rsid w:val="00196679"/>
    <w:rsid w:val="001B1385"/>
    <w:rsid w:val="001C1B5E"/>
    <w:rsid w:val="001D43F9"/>
    <w:rsid w:val="001E3A40"/>
    <w:rsid w:val="001E5615"/>
    <w:rsid w:val="00252DCC"/>
    <w:rsid w:val="0026120C"/>
    <w:rsid w:val="002A05E5"/>
    <w:rsid w:val="002A7FF0"/>
    <w:rsid w:val="002E3957"/>
    <w:rsid w:val="002E60BF"/>
    <w:rsid w:val="002E73F6"/>
    <w:rsid w:val="00352433"/>
    <w:rsid w:val="00355245"/>
    <w:rsid w:val="00357068"/>
    <w:rsid w:val="003742DA"/>
    <w:rsid w:val="00392810"/>
    <w:rsid w:val="003F40C1"/>
    <w:rsid w:val="0041029F"/>
    <w:rsid w:val="00412A27"/>
    <w:rsid w:val="00430BE9"/>
    <w:rsid w:val="00435481"/>
    <w:rsid w:val="004515B2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167B6"/>
    <w:rsid w:val="00546331"/>
    <w:rsid w:val="00560C41"/>
    <w:rsid w:val="005617C9"/>
    <w:rsid w:val="00564E21"/>
    <w:rsid w:val="005A4825"/>
    <w:rsid w:val="005B2AF4"/>
    <w:rsid w:val="005B3313"/>
    <w:rsid w:val="005C25DC"/>
    <w:rsid w:val="005E41C1"/>
    <w:rsid w:val="00664011"/>
    <w:rsid w:val="00696615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2002B"/>
    <w:rsid w:val="00997F9B"/>
    <w:rsid w:val="009A1B09"/>
    <w:rsid w:val="009A26D5"/>
    <w:rsid w:val="00A35FE4"/>
    <w:rsid w:val="00A67094"/>
    <w:rsid w:val="00A82886"/>
    <w:rsid w:val="00AA60F6"/>
    <w:rsid w:val="00AD28DF"/>
    <w:rsid w:val="00B375D1"/>
    <w:rsid w:val="00B56B9D"/>
    <w:rsid w:val="00B60B38"/>
    <w:rsid w:val="00B75304"/>
    <w:rsid w:val="00B85A24"/>
    <w:rsid w:val="00BB1DD7"/>
    <w:rsid w:val="00BD4A16"/>
    <w:rsid w:val="00BE5159"/>
    <w:rsid w:val="00BE5684"/>
    <w:rsid w:val="00C11E2D"/>
    <w:rsid w:val="00C41587"/>
    <w:rsid w:val="00C44FE9"/>
    <w:rsid w:val="00C45639"/>
    <w:rsid w:val="00C46A97"/>
    <w:rsid w:val="00C75C95"/>
    <w:rsid w:val="00C842BC"/>
    <w:rsid w:val="00CB5F0C"/>
    <w:rsid w:val="00CC7A34"/>
    <w:rsid w:val="00D074BA"/>
    <w:rsid w:val="00D13A4C"/>
    <w:rsid w:val="00D337A7"/>
    <w:rsid w:val="00D520B7"/>
    <w:rsid w:val="00D923B4"/>
    <w:rsid w:val="00D93A4C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8148B"/>
    <w:rsid w:val="00F97A92"/>
    <w:rsid w:val="00FA5C19"/>
    <w:rsid w:val="00FB7A3B"/>
    <w:rsid w:val="00FC0A5E"/>
    <w:rsid w:val="00FD5B01"/>
    <w:rsid w:val="00FD7A8E"/>
    <w:rsid w:val="00FF0F3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458B0-5ED8-4C0A-8B91-7F0128CBD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436</TotalTime>
  <Pages>5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60</cp:revision>
  <dcterms:created xsi:type="dcterms:W3CDTF">2018-08-03T23:00:00Z</dcterms:created>
  <dcterms:modified xsi:type="dcterms:W3CDTF">2019-06-28T00:46:00Z</dcterms:modified>
</cp:coreProperties>
</file>