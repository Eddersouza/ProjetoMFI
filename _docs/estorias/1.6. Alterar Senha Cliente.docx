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53191214" w:rsidR="00F8148B" w:rsidRPr="00F8148B" w:rsidRDefault="0002338A" w:rsidP="00F8148B">
      <w:pPr>
        <w:jc w:val="right"/>
        <w:rPr>
          <w:sz w:val="32"/>
          <w:szCs w:val="32"/>
        </w:rPr>
      </w:pPr>
      <w:r w:rsidRPr="0002338A">
        <w:rPr>
          <w:b/>
          <w:sz w:val="32"/>
          <w:szCs w:val="32"/>
        </w:rPr>
        <w:t>1.6. Alterar Senha Cliente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47B86261" w:rsidR="00013867" w:rsidRPr="00D13A4C" w:rsidRDefault="004515B2" w:rsidP="00013867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 xml:space="preserve">1. </w:t>
      </w:r>
      <w:r w:rsidR="002A7FF0" w:rsidRPr="002A7FF0">
        <w:rPr>
          <w:b/>
          <w:sz w:val="28"/>
          <w:szCs w:val="32"/>
        </w:rPr>
        <w:t>Gerenciamento de Clientes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216D12A9" w14:textId="2B1E2DB0" w:rsidR="0015057C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15057C" w:rsidRPr="003E117B">
            <w:rPr>
              <w:rStyle w:val="Hyperlink"/>
              <w:noProof/>
            </w:rPr>
            <w:fldChar w:fldCharType="begin"/>
          </w:r>
          <w:r w:rsidR="0015057C" w:rsidRPr="003E117B">
            <w:rPr>
              <w:rStyle w:val="Hyperlink"/>
              <w:noProof/>
            </w:rPr>
            <w:instrText xml:space="preserve"> </w:instrText>
          </w:r>
          <w:r w:rsidR="0015057C">
            <w:rPr>
              <w:noProof/>
            </w:rPr>
            <w:instrText>HYPERLINK \l "_Toc12472412"</w:instrText>
          </w:r>
          <w:r w:rsidR="0015057C" w:rsidRPr="003E117B">
            <w:rPr>
              <w:rStyle w:val="Hyperlink"/>
              <w:noProof/>
            </w:rPr>
            <w:instrText xml:space="preserve"> </w:instrText>
          </w:r>
          <w:r w:rsidR="0015057C" w:rsidRPr="003E117B">
            <w:rPr>
              <w:rStyle w:val="Hyperlink"/>
              <w:noProof/>
            </w:rPr>
          </w:r>
          <w:r w:rsidR="0015057C" w:rsidRPr="003E117B">
            <w:rPr>
              <w:rStyle w:val="Hyperlink"/>
              <w:noProof/>
            </w:rPr>
            <w:fldChar w:fldCharType="separate"/>
          </w:r>
          <w:r w:rsidR="0015057C" w:rsidRPr="003E117B">
            <w:rPr>
              <w:rStyle w:val="Hyperlink"/>
              <w:noProof/>
            </w:rPr>
            <w:t>1.</w:t>
          </w:r>
          <w:r w:rsidR="0015057C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15057C" w:rsidRPr="003E117B">
            <w:rPr>
              <w:rStyle w:val="Hyperlink"/>
              <w:noProof/>
            </w:rPr>
            <w:t>Opções Gerais</w:t>
          </w:r>
          <w:r w:rsidR="0015057C">
            <w:rPr>
              <w:noProof/>
              <w:webHidden/>
            </w:rPr>
            <w:tab/>
          </w:r>
          <w:r w:rsidR="0015057C">
            <w:rPr>
              <w:noProof/>
              <w:webHidden/>
            </w:rPr>
            <w:fldChar w:fldCharType="begin"/>
          </w:r>
          <w:r w:rsidR="0015057C">
            <w:rPr>
              <w:noProof/>
              <w:webHidden/>
            </w:rPr>
            <w:instrText xml:space="preserve"> PAGEREF _Toc12472412 \h </w:instrText>
          </w:r>
          <w:r w:rsidR="0015057C">
            <w:rPr>
              <w:noProof/>
              <w:webHidden/>
            </w:rPr>
          </w:r>
          <w:r w:rsidR="0015057C">
            <w:rPr>
              <w:noProof/>
              <w:webHidden/>
            </w:rPr>
            <w:fldChar w:fldCharType="separate"/>
          </w:r>
          <w:r w:rsidR="0015057C">
            <w:rPr>
              <w:noProof/>
              <w:webHidden/>
            </w:rPr>
            <w:t>3</w:t>
          </w:r>
          <w:r w:rsidR="0015057C">
            <w:rPr>
              <w:noProof/>
              <w:webHidden/>
            </w:rPr>
            <w:fldChar w:fldCharType="end"/>
          </w:r>
          <w:r w:rsidR="0015057C" w:rsidRPr="003E117B">
            <w:rPr>
              <w:rStyle w:val="Hyperlink"/>
              <w:noProof/>
            </w:rPr>
            <w:fldChar w:fldCharType="end"/>
          </w:r>
        </w:p>
        <w:p w14:paraId="7071A7A5" w14:textId="73B3B957" w:rsidR="0015057C" w:rsidRDefault="001505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13" w:history="1">
            <w:r w:rsidRPr="003E117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117B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9655E" w14:textId="1D919818" w:rsidR="0015057C" w:rsidRDefault="001505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14" w:history="1">
            <w:r w:rsidRPr="003E117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117B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2ADE0" w14:textId="5872DA0D" w:rsidR="0015057C" w:rsidRDefault="0015057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15" w:history="1">
            <w:r w:rsidRPr="003E117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117B">
              <w:rPr>
                <w:rStyle w:val="Hyperlink"/>
                <w:noProof/>
              </w:rPr>
              <w:t>1.6. Alterar Senha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4557" w14:textId="5782EA85" w:rsidR="0015057C" w:rsidRDefault="001505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16" w:history="1">
            <w:r w:rsidRPr="003E117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117B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1E1B6" w14:textId="5DF56921" w:rsidR="0015057C" w:rsidRDefault="001505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17" w:history="1">
            <w:r w:rsidRPr="003E117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117B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EB6A" w14:textId="1C08D253" w:rsidR="0015057C" w:rsidRDefault="001505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18" w:history="1">
            <w:r w:rsidRPr="003E117B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117B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3BB8" w14:textId="6374F45B" w:rsidR="0015057C" w:rsidRDefault="0015057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19" w:history="1">
            <w:r w:rsidRPr="003E117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117B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BF35" w14:textId="07E09C0C" w:rsidR="0015057C" w:rsidRDefault="001505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20" w:history="1">
            <w:r w:rsidRPr="003E117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117B">
              <w:rPr>
                <w:rStyle w:val="Hyperlink"/>
                <w:noProof/>
              </w:rPr>
              <w:t>C1 – Alterar senha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4B64" w14:textId="64DE5F46" w:rsidR="0015057C" w:rsidRDefault="001505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21" w:history="1">
            <w:r w:rsidRPr="003E117B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117B">
              <w:rPr>
                <w:rStyle w:val="Hyperlink"/>
                <w:noProof/>
              </w:rPr>
              <w:t>C2– Cliente com Senha Nova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0DFA" w14:textId="272CD35A" w:rsidR="0015057C" w:rsidRDefault="001505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22" w:history="1">
            <w:r w:rsidRPr="003E117B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117B">
              <w:rPr>
                <w:rStyle w:val="Hyperlink"/>
                <w:noProof/>
              </w:rPr>
              <w:t>C3 – Cliente com Senha Nova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F0B5" w14:textId="571BEF5F" w:rsidR="0015057C" w:rsidRDefault="001505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23" w:history="1">
            <w:r w:rsidRPr="003E117B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117B">
              <w:rPr>
                <w:rStyle w:val="Hyperlink"/>
                <w:noProof/>
              </w:rPr>
              <w:t>C4 – Cliente com Senha Atual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3522" w14:textId="702BA275" w:rsidR="0015057C" w:rsidRDefault="001505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72424" w:history="1">
            <w:r w:rsidRPr="003E117B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117B">
              <w:rPr>
                <w:rStyle w:val="Hyperlink"/>
                <w:noProof/>
              </w:rPr>
              <w:t>C5– Cliente com Senha Atual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187D7E90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472412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472413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472414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7F0B18C" w:rsidR="00CC7A34" w:rsidRDefault="004515B2" w:rsidP="00BB1DD7">
            <w:r w:rsidRPr="004515B2">
              <w:t xml:space="preserve">1. </w:t>
            </w:r>
            <w:r w:rsidR="002A7FF0" w:rsidRPr="002A7FF0">
              <w:t>Gerenciamento de Clientes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012CCCC3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1EA013FA" w:rsidR="006D5194" w:rsidRPr="00352433" w:rsidRDefault="0002338A" w:rsidP="006D5194">
            <w:r w:rsidRPr="0002338A">
              <w:t>1.6. Alterar Senha Cliente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2A1616EA" w:rsidR="002E73F6" w:rsidRDefault="0002338A" w:rsidP="007F0CCC">
      <w:pPr>
        <w:pStyle w:val="Ttulo1"/>
      </w:pPr>
      <w:bookmarkStart w:id="4" w:name="_Toc12472415"/>
      <w:r w:rsidRPr="0002338A">
        <w:lastRenderedPageBreak/>
        <w:t>1.6. Alterar Senha Cliente</w:t>
      </w:r>
      <w:bookmarkEnd w:id="4"/>
    </w:p>
    <w:p w14:paraId="0186CFDE" w14:textId="77777777" w:rsidR="000F1DDE" w:rsidRDefault="00FC0A5E" w:rsidP="00BD4A16">
      <w:pPr>
        <w:pStyle w:val="Ttulo2"/>
      </w:pPr>
      <w:bookmarkStart w:id="5" w:name="_Toc12472416"/>
      <w:r>
        <w:t>Quem?</w:t>
      </w:r>
      <w:bookmarkEnd w:id="5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570BD2F9" w:rsidR="00FC0A5E" w:rsidRDefault="00732E92" w:rsidP="00BD4A16">
      <w:pPr>
        <w:spacing w:line="360" w:lineRule="auto"/>
      </w:pPr>
      <w:r>
        <w:tab/>
        <w:t>Sendo um</w:t>
      </w:r>
      <w:r w:rsidR="0026120C">
        <w:t xml:space="preserve"> usuário</w:t>
      </w:r>
      <w:r>
        <w:t xml:space="preserve"> </w:t>
      </w:r>
      <w:r w:rsidR="00A82886">
        <w:t>do tipo “Cliente”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6" w:name="_Toc12472417"/>
      <w:r>
        <w:t>O que?</w:t>
      </w:r>
      <w:bookmarkEnd w:id="6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6AD06E05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BE5159">
        <w:t>de</w:t>
      </w:r>
      <w:r w:rsidR="00A82886">
        <w:t xml:space="preserve"> </w:t>
      </w:r>
      <w:r w:rsidR="0002338A">
        <w:t>Alterar</w:t>
      </w:r>
      <w:r w:rsidR="0026120C">
        <w:t xml:space="preserve"> </w:t>
      </w:r>
      <w:r w:rsidR="0002338A">
        <w:t>minha</w:t>
      </w:r>
      <w:r w:rsidR="0026120C">
        <w:t xml:space="preserve"> </w:t>
      </w:r>
      <w:r w:rsidR="0002338A">
        <w:t>senha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7" w:name="_Toc12472418"/>
      <w:r>
        <w:t>Por que?</w:t>
      </w:r>
      <w:bookmarkEnd w:id="7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5919AC34" w:rsidR="00FC0A5E" w:rsidRDefault="004940B7" w:rsidP="00BD4A16">
      <w:pPr>
        <w:spacing w:line="360" w:lineRule="auto"/>
      </w:pPr>
      <w:r>
        <w:tab/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8" w:name="_Toc12472419"/>
      <w:r>
        <w:lastRenderedPageBreak/>
        <w:t>Confirmação</w:t>
      </w:r>
      <w:bookmarkEnd w:id="8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044E740B" w:rsidR="00AA60F6" w:rsidRPr="0013279D" w:rsidRDefault="00875DF5" w:rsidP="007F0CCC">
            <w:pPr>
              <w:pStyle w:val="Ttulo2"/>
              <w:outlineLvl w:val="1"/>
            </w:pPr>
            <w:bookmarkStart w:id="9" w:name="_Toc12472420"/>
            <w:r>
              <w:t>C1 –</w:t>
            </w:r>
            <w:r w:rsidR="004940B7">
              <w:t xml:space="preserve"> </w:t>
            </w:r>
            <w:r w:rsidR="0002338A">
              <w:t>Alterar senha com sucesso</w:t>
            </w:r>
            <w:bookmarkEnd w:id="9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3C575D1F" w:rsidR="00AA60F6" w:rsidRDefault="00894ECA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AA60F6" w14:paraId="3753F2DC" w14:textId="77777777" w:rsidTr="00875DF5">
        <w:tc>
          <w:tcPr>
            <w:tcW w:w="1555" w:type="dxa"/>
          </w:tcPr>
          <w:p w14:paraId="013807EF" w14:textId="77777777"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D94FA52" w14:textId="1CF32C7C" w:rsidR="00AA60F6" w:rsidRDefault="00894ECA" w:rsidP="00FD5B01">
            <w:pPr>
              <w:pStyle w:val="SemEspaamento"/>
              <w:spacing w:line="276" w:lineRule="auto"/>
            </w:pPr>
            <w:r>
              <w:t>Estou Logado</w:t>
            </w:r>
            <w:r w:rsidR="0002338A">
              <w:t xml:space="preserve"> como </w:t>
            </w:r>
            <w:r w:rsidR="00B01934">
              <w:t>“</w:t>
            </w:r>
            <w:r w:rsidR="0002338A">
              <w:t>Cliente</w:t>
            </w:r>
            <w:r w:rsidR="00B01934">
              <w:t>”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EDD5EA1" w14:textId="77777777" w:rsidR="004940B7" w:rsidRDefault="0002338A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245A5542" w14:textId="6BC525BC" w:rsidR="0002338A" w:rsidRDefault="0002338A" w:rsidP="0002338A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Senha </w:t>
            </w:r>
            <w:r w:rsidR="00BB4998">
              <w:t>Atual</w:t>
            </w:r>
          </w:p>
          <w:p w14:paraId="70778183" w14:textId="4E2852A7" w:rsidR="0002338A" w:rsidRDefault="0002338A" w:rsidP="0002338A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Nova Senha</w:t>
            </w:r>
          </w:p>
        </w:tc>
      </w:tr>
      <w:tr w:rsidR="0002338A" w14:paraId="0105504D" w14:textId="77777777" w:rsidTr="00875DF5">
        <w:tc>
          <w:tcPr>
            <w:tcW w:w="1555" w:type="dxa"/>
          </w:tcPr>
          <w:p w14:paraId="01481550" w14:textId="43E654A4" w:rsidR="0002338A" w:rsidRPr="00447DD7" w:rsidRDefault="0002338A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5664F84" w14:textId="300215DA" w:rsidR="0002338A" w:rsidRDefault="0002338A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a nova senha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04CEB3A9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</w:t>
            </w:r>
            <w:r w:rsidR="00294B9E">
              <w:t xml:space="preserve">a senha foi alterada </w:t>
            </w:r>
            <w:r w:rsidR="0026120C">
              <w:t>com sucesso</w:t>
            </w:r>
            <w:r>
              <w:t>.</w:t>
            </w:r>
          </w:p>
        </w:tc>
      </w:tr>
    </w:tbl>
    <w:p w14:paraId="00AF6C85" w14:textId="605D232A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01934" w:rsidRPr="0013279D" w14:paraId="46AF5C07" w14:textId="77777777" w:rsidTr="00517952">
        <w:tc>
          <w:tcPr>
            <w:tcW w:w="9061" w:type="dxa"/>
            <w:gridSpan w:val="2"/>
          </w:tcPr>
          <w:p w14:paraId="5D2A9BFF" w14:textId="15B715AC" w:rsidR="00B01934" w:rsidRPr="0013279D" w:rsidRDefault="00B01934" w:rsidP="00517952">
            <w:pPr>
              <w:pStyle w:val="Ttulo2"/>
              <w:outlineLvl w:val="1"/>
            </w:pPr>
            <w:bookmarkStart w:id="10" w:name="_Toc10459803"/>
            <w:bookmarkStart w:id="11" w:name="_Toc12463970"/>
            <w:bookmarkStart w:id="12" w:name="_Toc12472421"/>
            <w:r>
              <w:t>C</w:t>
            </w:r>
            <w:r w:rsidR="00665088">
              <w:t>2</w:t>
            </w:r>
            <w:r>
              <w:t>– Cliente com</w:t>
            </w:r>
            <w:r w:rsidR="00BB4998">
              <w:t xml:space="preserve"> </w:t>
            </w:r>
            <w:r>
              <w:t>Senha</w:t>
            </w:r>
            <w:r w:rsidR="00BB4998">
              <w:t xml:space="preserve"> Nova</w:t>
            </w:r>
            <w:r>
              <w:t xml:space="preserve"> inválido</w:t>
            </w:r>
            <w:bookmarkEnd w:id="10"/>
            <w:bookmarkEnd w:id="11"/>
            <w:bookmarkEnd w:id="12"/>
          </w:p>
        </w:tc>
      </w:tr>
      <w:tr w:rsidR="00B01934" w14:paraId="6D62B1BA" w14:textId="77777777" w:rsidTr="00517952">
        <w:tc>
          <w:tcPr>
            <w:tcW w:w="1555" w:type="dxa"/>
          </w:tcPr>
          <w:p w14:paraId="02450405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CB7E126" w14:textId="77777777" w:rsidR="00B01934" w:rsidRPr="00AA60F6" w:rsidRDefault="00B01934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5454487" w14:textId="77777777" w:rsidR="00B01934" w:rsidRDefault="00B01934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B01934" w14:paraId="5537C94E" w14:textId="77777777" w:rsidTr="00517952">
        <w:tc>
          <w:tcPr>
            <w:tcW w:w="1555" w:type="dxa"/>
          </w:tcPr>
          <w:p w14:paraId="7E491FBB" w14:textId="77777777" w:rsidR="00B01934" w:rsidRPr="00447DD7" w:rsidRDefault="00B01934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653502E" w14:textId="77777777" w:rsidR="00B01934" w:rsidRDefault="00B01934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B01934" w14:paraId="384C6E24" w14:textId="77777777" w:rsidTr="00517952">
        <w:tc>
          <w:tcPr>
            <w:tcW w:w="1555" w:type="dxa"/>
          </w:tcPr>
          <w:p w14:paraId="71A05552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EF60F45" w14:textId="77777777" w:rsidR="00B01934" w:rsidRPr="00AA60F6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2956E17" w14:textId="77777777" w:rsidR="00B01934" w:rsidRDefault="00B01934" w:rsidP="00B019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59AD3934" w14:textId="3D037F0E" w:rsidR="00B01934" w:rsidRDefault="00B01934" w:rsidP="00B01934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Senha </w:t>
            </w:r>
            <w:r w:rsidR="00BB4998">
              <w:t>Atual</w:t>
            </w:r>
          </w:p>
          <w:p w14:paraId="202EA3BE" w14:textId="72AD8E22" w:rsidR="00B01934" w:rsidRDefault="00B01934" w:rsidP="00B01934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  <w:r w:rsidR="00BB4998">
              <w:t xml:space="preserve"> Nova</w:t>
            </w:r>
          </w:p>
        </w:tc>
      </w:tr>
      <w:tr w:rsidR="00B01934" w14:paraId="3326358D" w14:textId="77777777" w:rsidTr="00517952">
        <w:tc>
          <w:tcPr>
            <w:tcW w:w="1555" w:type="dxa"/>
          </w:tcPr>
          <w:p w14:paraId="672A24CE" w14:textId="77777777" w:rsidR="00B01934" w:rsidRPr="00447DD7" w:rsidRDefault="00B01934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6D2E8D9" w14:textId="3DC70C98" w:rsidR="00B01934" w:rsidRDefault="00B01934" w:rsidP="00517952">
            <w:pPr>
              <w:pStyle w:val="SemEspaamento"/>
              <w:spacing w:line="276" w:lineRule="auto"/>
            </w:pPr>
            <w:r>
              <w:t>Preencho o campo Nova Senha com uma senha que não atende os critérios</w:t>
            </w:r>
          </w:p>
          <w:p w14:paraId="743BA9E4" w14:textId="77777777" w:rsidR="00B01934" w:rsidRDefault="00B01934" w:rsidP="00517952">
            <w:pPr>
              <w:pStyle w:val="SemEspaamento"/>
              <w:spacing w:line="276" w:lineRule="auto"/>
            </w:pPr>
            <w:r>
              <w:t>Letras e números</w:t>
            </w:r>
          </w:p>
          <w:p w14:paraId="2FF18099" w14:textId="77777777" w:rsidR="00B01934" w:rsidRDefault="00B01934" w:rsidP="00517952">
            <w:pPr>
              <w:pStyle w:val="SemEspaamento"/>
              <w:spacing w:line="276" w:lineRule="auto"/>
            </w:pPr>
            <w:r>
              <w:t>No mínimo 6 caracteres</w:t>
            </w:r>
          </w:p>
          <w:p w14:paraId="5EDF2F4B" w14:textId="77777777" w:rsidR="00B01934" w:rsidRDefault="00B01934" w:rsidP="00517952">
            <w:pPr>
              <w:pStyle w:val="SemEspaamento"/>
              <w:spacing w:line="276" w:lineRule="auto"/>
            </w:pPr>
            <w:r>
              <w:t>No máximo 10 caracteres</w:t>
            </w:r>
          </w:p>
        </w:tc>
      </w:tr>
      <w:tr w:rsidR="00B01934" w14:paraId="578B2D0D" w14:textId="77777777" w:rsidTr="00517952">
        <w:tc>
          <w:tcPr>
            <w:tcW w:w="1555" w:type="dxa"/>
          </w:tcPr>
          <w:p w14:paraId="5BE12BE0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85D1F6B" w14:textId="23D42F59" w:rsidR="00B01934" w:rsidRDefault="00B01934" w:rsidP="00517952">
            <w:pPr>
              <w:pStyle w:val="SemEspaamento"/>
              <w:spacing w:line="276" w:lineRule="auto"/>
            </w:pPr>
            <w:r>
              <w:t>Tento salvar a senha</w:t>
            </w:r>
          </w:p>
        </w:tc>
      </w:tr>
      <w:tr w:rsidR="00B01934" w14:paraId="406CC472" w14:textId="77777777" w:rsidTr="00517952">
        <w:tc>
          <w:tcPr>
            <w:tcW w:w="1555" w:type="dxa"/>
          </w:tcPr>
          <w:p w14:paraId="114C3C1E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4AB100F" w14:textId="77777777" w:rsidR="00B01934" w:rsidRPr="00AA60F6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193DC07" w14:textId="77777777" w:rsidR="00B01934" w:rsidRDefault="00B01934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Senha inválido.</w:t>
            </w:r>
          </w:p>
        </w:tc>
      </w:tr>
    </w:tbl>
    <w:p w14:paraId="27B92354" w14:textId="77777777" w:rsidR="00B01934" w:rsidRDefault="00B01934" w:rsidP="00B01934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01934" w:rsidRPr="0013279D" w14:paraId="35FDA1CD" w14:textId="77777777" w:rsidTr="00517952">
        <w:tc>
          <w:tcPr>
            <w:tcW w:w="9061" w:type="dxa"/>
            <w:gridSpan w:val="2"/>
          </w:tcPr>
          <w:p w14:paraId="048D2629" w14:textId="75F0A3BD" w:rsidR="00B01934" w:rsidRPr="0013279D" w:rsidRDefault="00B01934" w:rsidP="00517952">
            <w:pPr>
              <w:pStyle w:val="Ttulo2"/>
              <w:outlineLvl w:val="1"/>
            </w:pPr>
            <w:bookmarkStart w:id="13" w:name="_Toc10459804"/>
            <w:bookmarkStart w:id="14" w:name="_Toc12463971"/>
            <w:bookmarkStart w:id="15" w:name="_Toc12472422"/>
            <w:r>
              <w:t>C</w:t>
            </w:r>
            <w:r w:rsidR="00665088">
              <w:t>3</w:t>
            </w:r>
            <w:r>
              <w:t xml:space="preserve"> – Cliente com</w:t>
            </w:r>
            <w:r w:rsidR="00BB4998">
              <w:t xml:space="preserve"> </w:t>
            </w:r>
            <w:r>
              <w:t>Senha</w:t>
            </w:r>
            <w:r w:rsidR="00BB4998">
              <w:t xml:space="preserve"> Nova</w:t>
            </w:r>
            <w:r>
              <w:t xml:space="preserve"> vazio</w:t>
            </w:r>
            <w:bookmarkEnd w:id="13"/>
            <w:bookmarkEnd w:id="14"/>
            <w:bookmarkEnd w:id="15"/>
          </w:p>
        </w:tc>
      </w:tr>
      <w:tr w:rsidR="004C1E10" w14:paraId="025ED7A9" w14:textId="77777777" w:rsidTr="00517952">
        <w:tc>
          <w:tcPr>
            <w:tcW w:w="1555" w:type="dxa"/>
          </w:tcPr>
          <w:p w14:paraId="2834AA3B" w14:textId="77777777" w:rsidR="004C1E10" w:rsidRDefault="004C1E10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7736245" w14:textId="77777777" w:rsidR="004C1E10" w:rsidRPr="00AA60F6" w:rsidRDefault="004C1E10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8D9375" w14:textId="77777777" w:rsidR="004C1E10" w:rsidRDefault="004C1E10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4C1E10" w14:paraId="5558ABD2" w14:textId="77777777" w:rsidTr="00517952">
        <w:tc>
          <w:tcPr>
            <w:tcW w:w="1555" w:type="dxa"/>
          </w:tcPr>
          <w:p w14:paraId="0B840E18" w14:textId="77777777" w:rsidR="004C1E10" w:rsidRPr="00447DD7" w:rsidRDefault="004C1E10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41D5BD3" w14:textId="77777777" w:rsidR="004C1E10" w:rsidRDefault="004C1E10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B01934" w14:paraId="533B084C" w14:textId="77777777" w:rsidTr="00517952">
        <w:tc>
          <w:tcPr>
            <w:tcW w:w="1555" w:type="dxa"/>
          </w:tcPr>
          <w:p w14:paraId="70D4CC80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EB64010" w14:textId="77777777" w:rsidR="00B01934" w:rsidRPr="00AA60F6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0E25554" w14:textId="77777777" w:rsidR="00B01934" w:rsidRDefault="00B01934" w:rsidP="00B019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01CA9176" w14:textId="7764FA7B" w:rsidR="00B01934" w:rsidRDefault="00B01934" w:rsidP="00B01934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Senha </w:t>
            </w:r>
            <w:r w:rsidR="00BB4998">
              <w:t>Atual</w:t>
            </w:r>
          </w:p>
        </w:tc>
      </w:tr>
      <w:tr w:rsidR="00B01934" w14:paraId="7D1A255C" w14:textId="77777777" w:rsidTr="00517952">
        <w:tc>
          <w:tcPr>
            <w:tcW w:w="1555" w:type="dxa"/>
          </w:tcPr>
          <w:p w14:paraId="1ABA40CD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</w:tcPr>
          <w:p w14:paraId="7654C63F" w14:textId="77777777" w:rsidR="00B01934" w:rsidRDefault="00B01934" w:rsidP="00517952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2D464D8F" w14:textId="419061E6" w:rsidR="00B01934" w:rsidRDefault="00B01934" w:rsidP="00517952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  <w:r w:rsidR="00BB4998">
              <w:t xml:space="preserve"> Nova</w:t>
            </w:r>
          </w:p>
        </w:tc>
      </w:tr>
      <w:tr w:rsidR="00B01934" w14:paraId="71B1A568" w14:textId="77777777" w:rsidTr="00517952">
        <w:tc>
          <w:tcPr>
            <w:tcW w:w="1555" w:type="dxa"/>
          </w:tcPr>
          <w:p w14:paraId="6F184663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151297F" w14:textId="77777777" w:rsidR="00B01934" w:rsidRDefault="00B01934" w:rsidP="00517952">
            <w:pPr>
              <w:pStyle w:val="SemEspaamento"/>
              <w:spacing w:line="276" w:lineRule="auto"/>
            </w:pPr>
            <w:r>
              <w:t>Tento cadastrar o usuário</w:t>
            </w:r>
          </w:p>
        </w:tc>
      </w:tr>
      <w:tr w:rsidR="00B01934" w14:paraId="08DA4546" w14:textId="77777777" w:rsidTr="00517952">
        <w:tc>
          <w:tcPr>
            <w:tcW w:w="1555" w:type="dxa"/>
          </w:tcPr>
          <w:p w14:paraId="4723706E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59D0A4C" w14:textId="77777777" w:rsidR="00B01934" w:rsidRPr="00AA60F6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4A0D362" w14:textId="77777777" w:rsidR="00B01934" w:rsidRDefault="00B01934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Senha obrigatório.</w:t>
            </w:r>
          </w:p>
        </w:tc>
      </w:tr>
    </w:tbl>
    <w:p w14:paraId="3B91A318" w14:textId="11C988EA" w:rsidR="00BB4998" w:rsidRDefault="00BB4998" w:rsidP="00C44FE9"/>
    <w:p w14:paraId="7B962B0E" w14:textId="77777777" w:rsidR="00BB4998" w:rsidRDefault="00BB4998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B4998" w:rsidRPr="0013279D" w14:paraId="44295105" w14:textId="77777777" w:rsidTr="00517952">
        <w:tc>
          <w:tcPr>
            <w:tcW w:w="9061" w:type="dxa"/>
            <w:gridSpan w:val="2"/>
          </w:tcPr>
          <w:p w14:paraId="717C2F23" w14:textId="28458BAA" w:rsidR="00BB4998" w:rsidRPr="0013279D" w:rsidRDefault="00BB4998" w:rsidP="00517952">
            <w:pPr>
              <w:pStyle w:val="Ttulo2"/>
              <w:outlineLvl w:val="1"/>
            </w:pPr>
            <w:bookmarkStart w:id="16" w:name="_Toc12472423"/>
            <w:r>
              <w:lastRenderedPageBreak/>
              <w:t>C4 – Cliente com Senha Atual vazio</w:t>
            </w:r>
            <w:bookmarkEnd w:id="16"/>
          </w:p>
        </w:tc>
      </w:tr>
      <w:tr w:rsidR="00BB4998" w14:paraId="54A801F7" w14:textId="77777777" w:rsidTr="00517952">
        <w:tc>
          <w:tcPr>
            <w:tcW w:w="1555" w:type="dxa"/>
          </w:tcPr>
          <w:p w14:paraId="0015F7AD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5CB4691" w14:textId="77777777" w:rsidR="00BB4998" w:rsidRPr="00AA60F6" w:rsidRDefault="00BB4998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25F14A6" w14:textId="77777777" w:rsidR="00BB4998" w:rsidRDefault="00BB4998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BB4998" w14:paraId="18B514AB" w14:textId="77777777" w:rsidTr="00517952">
        <w:tc>
          <w:tcPr>
            <w:tcW w:w="1555" w:type="dxa"/>
          </w:tcPr>
          <w:p w14:paraId="4C603C84" w14:textId="77777777" w:rsidR="00BB4998" w:rsidRPr="00447DD7" w:rsidRDefault="00BB4998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2FE815A" w14:textId="77777777" w:rsidR="00BB4998" w:rsidRDefault="00BB4998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BB4998" w14:paraId="08C60347" w14:textId="77777777" w:rsidTr="00517952">
        <w:tc>
          <w:tcPr>
            <w:tcW w:w="1555" w:type="dxa"/>
          </w:tcPr>
          <w:p w14:paraId="75E695B8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A0ABD7D" w14:textId="77777777" w:rsidR="00BB4998" w:rsidRPr="00AA60F6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91431CF" w14:textId="77777777" w:rsidR="00BB4998" w:rsidRDefault="00BB4998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16C7C465" w14:textId="1FB2C2A6" w:rsidR="00BB4998" w:rsidRDefault="00BB4998" w:rsidP="00517952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 Nova</w:t>
            </w:r>
          </w:p>
        </w:tc>
      </w:tr>
      <w:tr w:rsidR="00BB4998" w14:paraId="792C82DA" w14:textId="77777777" w:rsidTr="00517952">
        <w:tc>
          <w:tcPr>
            <w:tcW w:w="1555" w:type="dxa"/>
          </w:tcPr>
          <w:p w14:paraId="2F787131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</w:tcPr>
          <w:p w14:paraId="3A9B39B2" w14:textId="77777777" w:rsidR="00BB4998" w:rsidRDefault="00BB4998" w:rsidP="00517952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700133C8" w14:textId="45E5595E" w:rsidR="00BB4998" w:rsidRDefault="00BB4998" w:rsidP="00517952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 Atual</w:t>
            </w:r>
          </w:p>
        </w:tc>
      </w:tr>
      <w:tr w:rsidR="00BB4998" w14:paraId="1C796CC6" w14:textId="77777777" w:rsidTr="00517952">
        <w:tc>
          <w:tcPr>
            <w:tcW w:w="1555" w:type="dxa"/>
          </w:tcPr>
          <w:p w14:paraId="3BA4E77F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051C82E" w14:textId="77777777" w:rsidR="00BB4998" w:rsidRDefault="00BB4998" w:rsidP="00517952">
            <w:pPr>
              <w:pStyle w:val="SemEspaamento"/>
              <w:spacing w:line="276" w:lineRule="auto"/>
            </w:pPr>
            <w:r>
              <w:t>Tento cadastrar o usuário</w:t>
            </w:r>
          </w:p>
        </w:tc>
      </w:tr>
      <w:tr w:rsidR="00BB4998" w14:paraId="2DF99670" w14:textId="77777777" w:rsidTr="00517952">
        <w:tc>
          <w:tcPr>
            <w:tcW w:w="1555" w:type="dxa"/>
          </w:tcPr>
          <w:p w14:paraId="794E9628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56E37F81" w14:textId="77777777" w:rsidR="00BB4998" w:rsidRPr="00AA60F6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9F652E" w14:textId="77777777" w:rsidR="00BB4998" w:rsidRDefault="00BB4998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Senha obrigatório.</w:t>
            </w:r>
          </w:p>
        </w:tc>
      </w:tr>
    </w:tbl>
    <w:p w14:paraId="7497754E" w14:textId="318F8800" w:rsidR="00BB4998" w:rsidRDefault="00BB4998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B4998" w:rsidRPr="0013279D" w14:paraId="61616643" w14:textId="77777777" w:rsidTr="00517952">
        <w:tc>
          <w:tcPr>
            <w:tcW w:w="9061" w:type="dxa"/>
            <w:gridSpan w:val="2"/>
          </w:tcPr>
          <w:p w14:paraId="6D514217" w14:textId="50098622" w:rsidR="00BB4998" w:rsidRPr="0013279D" w:rsidRDefault="00BB4998" w:rsidP="00517952">
            <w:pPr>
              <w:pStyle w:val="Ttulo2"/>
              <w:outlineLvl w:val="1"/>
            </w:pPr>
            <w:bookmarkStart w:id="17" w:name="_Toc12472424"/>
            <w:r>
              <w:t>C</w:t>
            </w:r>
            <w:r w:rsidR="0015057C">
              <w:t>5</w:t>
            </w:r>
            <w:r>
              <w:t>– Cliente com Senha Atual inválido</w:t>
            </w:r>
            <w:bookmarkEnd w:id="17"/>
          </w:p>
        </w:tc>
      </w:tr>
      <w:tr w:rsidR="00BB4998" w14:paraId="6B76DD64" w14:textId="77777777" w:rsidTr="00517952">
        <w:tc>
          <w:tcPr>
            <w:tcW w:w="1555" w:type="dxa"/>
          </w:tcPr>
          <w:p w14:paraId="709D068F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3117D35" w14:textId="77777777" w:rsidR="00BB4998" w:rsidRPr="00AA60F6" w:rsidRDefault="00BB4998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0FD2B66" w14:textId="77777777" w:rsidR="00BB4998" w:rsidRDefault="00BB4998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BB4998" w14:paraId="7D22C75B" w14:textId="77777777" w:rsidTr="00517952">
        <w:tc>
          <w:tcPr>
            <w:tcW w:w="1555" w:type="dxa"/>
          </w:tcPr>
          <w:p w14:paraId="4A183066" w14:textId="77777777" w:rsidR="00BB4998" w:rsidRPr="00447DD7" w:rsidRDefault="00BB4998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D05A8A0" w14:textId="77777777" w:rsidR="00BB4998" w:rsidRDefault="00BB4998" w:rsidP="00517952">
            <w:pPr>
              <w:pStyle w:val="SemEspaamento"/>
              <w:spacing w:line="276" w:lineRule="auto"/>
            </w:pPr>
            <w:r>
              <w:t>Estou Logado como “Cliente”</w:t>
            </w:r>
          </w:p>
        </w:tc>
      </w:tr>
      <w:tr w:rsidR="00BB4998" w14:paraId="219CA043" w14:textId="77777777" w:rsidTr="00517952">
        <w:tc>
          <w:tcPr>
            <w:tcW w:w="1555" w:type="dxa"/>
          </w:tcPr>
          <w:p w14:paraId="3A46E7F8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D3DDCF3" w14:textId="77777777" w:rsidR="00BB4998" w:rsidRPr="00AA60F6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9523788" w14:textId="77777777" w:rsidR="00BB4998" w:rsidRDefault="00BB4998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467F6D9B" w14:textId="77777777" w:rsidR="00BB4998" w:rsidRDefault="00BB4998" w:rsidP="00517952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Nova Senha</w:t>
            </w:r>
          </w:p>
        </w:tc>
      </w:tr>
      <w:tr w:rsidR="00BB4998" w14:paraId="6437B927" w14:textId="77777777" w:rsidTr="00517952">
        <w:tc>
          <w:tcPr>
            <w:tcW w:w="1555" w:type="dxa"/>
          </w:tcPr>
          <w:p w14:paraId="5C1061A9" w14:textId="48C70594" w:rsidR="00BB4998" w:rsidRPr="00447DD7" w:rsidRDefault="00BB4998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B7F7851" w14:textId="5E88F1BD" w:rsidR="00BB4998" w:rsidRDefault="00BB4998" w:rsidP="00BB499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 campo Senha Atual com uma senha diferente da senha atual</w:t>
            </w:r>
          </w:p>
        </w:tc>
      </w:tr>
      <w:tr w:rsidR="00BB4998" w14:paraId="507AAEDD" w14:textId="77777777" w:rsidTr="00517952">
        <w:tc>
          <w:tcPr>
            <w:tcW w:w="1555" w:type="dxa"/>
          </w:tcPr>
          <w:p w14:paraId="2FB6AC7E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0E0427E2" w14:textId="77777777" w:rsidR="00BB4998" w:rsidRDefault="00BB4998" w:rsidP="00517952">
            <w:pPr>
              <w:pStyle w:val="SemEspaamento"/>
              <w:spacing w:line="276" w:lineRule="auto"/>
            </w:pPr>
            <w:r>
              <w:t>Tento salvar a senha</w:t>
            </w:r>
          </w:p>
        </w:tc>
      </w:tr>
      <w:tr w:rsidR="00BB4998" w14:paraId="35EDDB00" w14:textId="77777777" w:rsidTr="00517952">
        <w:tc>
          <w:tcPr>
            <w:tcW w:w="1555" w:type="dxa"/>
          </w:tcPr>
          <w:p w14:paraId="0D93431C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5822F15" w14:textId="77777777" w:rsidR="00BB4998" w:rsidRPr="00AA60F6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E553562" w14:textId="77777777" w:rsidR="00BB4998" w:rsidRDefault="00BB4998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Senha inválido.</w:t>
            </w:r>
          </w:p>
        </w:tc>
      </w:tr>
    </w:tbl>
    <w:p w14:paraId="6A6128D0" w14:textId="77777777" w:rsidR="00BB4998" w:rsidRDefault="00BB4998" w:rsidP="00C44FE9"/>
    <w:sectPr w:rsidR="00BB4998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0CBF0" w14:textId="77777777" w:rsidR="00101198" w:rsidRDefault="00101198" w:rsidP="00E33422">
      <w:pPr>
        <w:spacing w:after="0" w:line="240" w:lineRule="auto"/>
      </w:pPr>
      <w:r>
        <w:separator/>
      </w:r>
    </w:p>
  </w:endnote>
  <w:endnote w:type="continuationSeparator" w:id="0">
    <w:p w14:paraId="53E25DDD" w14:textId="77777777" w:rsidR="00101198" w:rsidRDefault="00101198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67404" w14:textId="77777777" w:rsidR="00101198" w:rsidRDefault="00101198" w:rsidP="00E33422">
      <w:pPr>
        <w:spacing w:after="0" w:line="240" w:lineRule="auto"/>
      </w:pPr>
      <w:r>
        <w:separator/>
      </w:r>
    </w:p>
  </w:footnote>
  <w:footnote w:type="continuationSeparator" w:id="0">
    <w:p w14:paraId="76AB6754" w14:textId="77777777" w:rsidR="00101198" w:rsidRDefault="00101198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3AEFD22E" w:rsidR="00357068" w:rsidRPr="00E33422" w:rsidRDefault="0002338A" w:rsidP="00E33422">
    <w:pPr>
      <w:jc w:val="right"/>
      <w:rPr>
        <w:szCs w:val="32"/>
      </w:rPr>
    </w:pPr>
    <w:r w:rsidRPr="0002338A">
      <w:rPr>
        <w:b/>
        <w:szCs w:val="32"/>
      </w:rPr>
      <w:t>1.6. Alterar Senha Cliente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7426C"/>
    <w:multiLevelType w:val="hybridMultilevel"/>
    <w:tmpl w:val="E8F231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92D0B"/>
    <w:multiLevelType w:val="hybridMultilevel"/>
    <w:tmpl w:val="5BFC3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2338A"/>
    <w:rsid w:val="0003009D"/>
    <w:rsid w:val="0006738F"/>
    <w:rsid w:val="00087A5D"/>
    <w:rsid w:val="000A063B"/>
    <w:rsid w:val="000F1DDE"/>
    <w:rsid w:val="00101198"/>
    <w:rsid w:val="001046E4"/>
    <w:rsid w:val="0013279D"/>
    <w:rsid w:val="0015057C"/>
    <w:rsid w:val="001618E2"/>
    <w:rsid w:val="0017668F"/>
    <w:rsid w:val="00196679"/>
    <w:rsid w:val="001B1385"/>
    <w:rsid w:val="001C1B5E"/>
    <w:rsid w:val="001D43F9"/>
    <w:rsid w:val="001E3A40"/>
    <w:rsid w:val="001E5615"/>
    <w:rsid w:val="001F59AB"/>
    <w:rsid w:val="0026120C"/>
    <w:rsid w:val="00294B9E"/>
    <w:rsid w:val="002A05E5"/>
    <w:rsid w:val="002A7FF0"/>
    <w:rsid w:val="002E60BF"/>
    <w:rsid w:val="002E73F6"/>
    <w:rsid w:val="00352433"/>
    <w:rsid w:val="00355245"/>
    <w:rsid w:val="00357068"/>
    <w:rsid w:val="003742DA"/>
    <w:rsid w:val="00392810"/>
    <w:rsid w:val="003A5C90"/>
    <w:rsid w:val="0041029F"/>
    <w:rsid w:val="00412A27"/>
    <w:rsid w:val="00430BE9"/>
    <w:rsid w:val="004515B2"/>
    <w:rsid w:val="004828A6"/>
    <w:rsid w:val="004940B7"/>
    <w:rsid w:val="004A1518"/>
    <w:rsid w:val="004A41EF"/>
    <w:rsid w:val="004B5A39"/>
    <w:rsid w:val="004C1E10"/>
    <w:rsid w:val="004C5DF7"/>
    <w:rsid w:val="004D55FD"/>
    <w:rsid w:val="004E0725"/>
    <w:rsid w:val="004E1AC3"/>
    <w:rsid w:val="004F7D59"/>
    <w:rsid w:val="00503DCF"/>
    <w:rsid w:val="0051467F"/>
    <w:rsid w:val="00546331"/>
    <w:rsid w:val="00560C41"/>
    <w:rsid w:val="005617C9"/>
    <w:rsid w:val="00564E21"/>
    <w:rsid w:val="005B2AF4"/>
    <w:rsid w:val="005B3313"/>
    <w:rsid w:val="005C25DC"/>
    <w:rsid w:val="005E41C1"/>
    <w:rsid w:val="00664011"/>
    <w:rsid w:val="00665088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97F9B"/>
    <w:rsid w:val="009A1B09"/>
    <w:rsid w:val="009A26D5"/>
    <w:rsid w:val="00A67094"/>
    <w:rsid w:val="00A82886"/>
    <w:rsid w:val="00AA60F6"/>
    <w:rsid w:val="00AD28DF"/>
    <w:rsid w:val="00AF10A3"/>
    <w:rsid w:val="00B01934"/>
    <w:rsid w:val="00B375D1"/>
    <w:rsid w:val="00B56B9D"/>
    <w:rsid w:val="00B60B38"/>
    <w:rsid w:val="00B75304"/>
    <w:rsid w:val="00B85A24"/>
    <w:rsid w:val="00BB1DD7"/>
    <w:rsid w:val="00BB4998"/>
    <w:rsid w:val="00BD4A16"/>
    <w:rsid w:val="00BE5159"/>
    <w:rsid w:val="00C11E2D"/>
    <w:rsid w:val="00C44FE9"/>
    <w:rsid w:val="00C45639"/>
    <w:rsid w:val="00C46A97"/>
    <w:rsid w:val="00C75C95"/>
    <w:rsid w:val="00C842BC"/>
    <w:rsid w:val="00CB5F0C"/>
    <w:rsid w:val="00CC7A34"/>
    <w:rsid w:val="00D13A4C"/>
    <w:rsid w:val="00D520B7"/>
    <w:rsid w:val="00DF37A1"/>
    <w:rsid w:val="00DF3ED2"/>
    <w:rsid w:val="00E023FA"/>
    <w:rsid w:val="00E13743"/>
    <w:rsid w:val="00E33422"/>
    <w:rsid w:val="00E36C84"/>
    <w:rsid w:val="00E847AA"/>
    <w:rsid w:val="00ED0AF9"/>
    <w:rsid w:val="00F516B8"/>
    <w:rsid w:val="00F6023F"/>
    <w:rsid w:val="00F8148B"/>
    <w:rsid w:val="00FA5C19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34C1F-BDFA-4A08-B344-6637272C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414</TotalTime>
  <Pages>6</Pages>
  <Words>534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55</cp:revision>
  <dcterms:created xsi:type="dcterms:W3CDTF">2018-08-03T23:00:00Z</dcterms:created>
  <dcterms:modified xsi:type="dcterms:W3CDTF">2019-06-26T23:13:00Z</dcterms:modified>
</cp:coreProperties>
</file>