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5EC00790" w:rsidR="00F8148B" w:rsidRPr="00F8148B" w:rsidRDefault="00386F49" w:rsidP="00F8148B">
      <w:pPr>
        <w:jc w:val="right"/>
        <w:rPr>
          <w:sz w:val="32"/>
          <w:szCs w:val="32"/>
        </w:rPr>
      </w:pPr>
      <w:r w:rsidRPr="00386F49">
        <w:rPr>
          <w:b/>
          <w:sz w:val="32"/>
          <w:szCs w:val="32"/>
        </w:rPr>
        <w:t>2.1. Criação de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1F2434E6" w:rsidR="00013867" w:rsidRPr="00D13A4C" w:rsidRDefault="00386F49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2</w:t>
      </w:r>
      <w:r w:rsidR="004515B2" w:rsidRPr="00D86FA7">
        <w:rPr>
          <w:b/>
          <w:sz w:val="28"/>
          <w:szCs w:val="32"/>
        </w:rPr>
        <w:t xml:space="preserve">. </w:t>
      </w:r>
      <w:r w:rsidRPr="00386F49">
        <w:rPr>
          <w:b/>
          <w:sz w:val="28"/>
          <w:szCs w:val="32"/>
        </w:rPr>
        <w:t>Gerenciamento de Fornecedores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 w:rsidR="001C1B5E">
        <w:rPr>
          <w:b/>
          <w:i/>
          <w:sz w:val="20"/>
        </w:rPr>
        <w:t>FestINF</w:t>
      </w:r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3B111EF5" w14:textId="04F20D10" w:rsidR="00154AB4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45091" w:history="1">
            <w:r w:rsidR="00154AB4" w:rsidRPr="005A0F10">
              <w:rPr>
                <w:rStyle w:val="Hyperlink"/>
                <w:noProof/>
              </w:rPr>
              <w:t>1.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Opções Gerais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_Toc12545091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3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1ADD63AA" w14:textId="40593956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092" w:history="1">
            <w:r w:rsidR="00154AB4" w:rsidRPr="005A0F10">
              <w:rPr>
                <w:rStyle w:val="Hyperlink"/>
                <w:noProof/>
              </w:rPr>
              <w:t>1.1.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Sobre o documento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_Toc12545092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3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3A452F40" w14:textId="3E084F46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093" w:history="1">
            <w:r w:rsidR="00154AB4" w:rsidRPr="005A0F10">
              <w:rPr>
                <w:rStyle w:val="Hyperlink"/>
                <w:noProof/>
              </w:rPr>
              <w:t>1.2.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Sobre a Etapa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_Toc12545093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3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0B327076" w14:textId="296C2247" w:rsidR="00154AB4" w:rsidRDefault="00BE052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094" w:history="1">
            <w:r w:rsidR="00154AB4" w:rsidRPr="005A0F10">
              <w:rPr>
                <w:rStyle w:val="Hyperlink"/>
                <w:noProof/>
              </w:rPr>
              <w:t>2.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2.1. Criação de Fornecedor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_Toc12545094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4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291119EA" w14:textId="32FA456B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095" w:history="1">
            <w:r w:rsidR="00154AB4" w:rsidRPr="005A0F10">
              <w:rPr>
                <w:rStyle w:val="Hyperlink"/>
                <w:noProof/>
              </w:rPr>
              <w:t>2.1.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Quem?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_Toc12545095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4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101BDE95" w14:textId="6E88DFA8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096" w:history="1">
            <w:r w:rsidR="00154AB4" w:rsidRPr="005A0F10">
              <w:rPr>
                <w:rStyle w:val="Hyperlink"/>
                <w:noProof/>
              </w:rPr>
              <w:t>2.2.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O que?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_Toc12545096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4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1836B2ED" w14:textId="31CD849C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097" w:history="1">
            <w:r w:rsidR="00154AB4" w:rsidRPr="005A0F10">
              <w:rPr>
                <w:rStyle w:val="Hyperlink"/>
                <w:noProof/>
              </w:rPr>
              <w:t>2.3.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Por que?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_Toc12545097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4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057AFBCD" w14:textId="043876CA" w:rsidR="00154AB4" w:rsidRDefault="00BE052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098" w:history="1">
            <w:r w:rsidR="00154AB4" w:rsidRPr="005A0F10">
              <w:rPr>
                <w:rStyle w:val="Hyperlink"/>
                <w:noProof/>
              </w:rPr>
              <w:t>3.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Confirmação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_Toc12545098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5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5A1AA8CF" w14:textId="4B88BF2A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099" w:history="1">
            <w:r w:rsidR="00154AB4" w:rsidRPr="005A0F10">
              <w:rPr>
                <w:rStyle w:val="Hyperlink"/>
                <w:noProof/>
              </w:rPr>
              <w:t>3.1.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C1 – Cadastrar novo Fornecedor com sucesso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_Toc12545099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5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4BCAF606" w14:textId="46E61526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0" w:history="1">
            <w:r w:rsidR="00154AB4" w:rsidRPr="005A0F10">
              <w:rPr>
                <w:rStyle w:val="Hyperlink"/>
                <w:noProof/>
              </w:rPr>
              <w:t>3.2.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C2 – Fornecedor já existe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_Toc12545100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5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444D2271" w14:textId="5A146CF2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1" w:history="1">
            <w:r w:rsidR="00154AB4" w:rsidRPr="005A0F10">
              <w:rPr>
                <w:rStyle w:val="Hyperlink"/>
                <w:noProof/>
              </w:rPr>
              <w:t>3.3.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C3 – Fornecedor com E-mail inválido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_Toc12545101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5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5E2F0FDB" w14:textId="65DDE481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2" w:history="1">
            <w:r w:rsidR="00154AB4" w:rsidRPr="005A0F10">
              <w:rPr>
                <w:rStyle w:val="Hyperlink"/>
                <w:noProof/>
              </w:rPr>
              <w:t>3.4.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C4 – Fornecedor com E-mail vazio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_Toc12545102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6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4E803759" w14:textId="38387628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3" w:history="1">
            <w:r w:rsidR="00154AB4" w:rsidRPr="005A0F10">
              <w:rPr>
                <w:rStyle w:val="Hyperlink"/>
                <w:noProof/>
              </w:rPr>
              <w:t>3.5.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C5 – Fornecedor com Razão Social menor que três caracteres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_Toc12545103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6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27D835AA" w14:textId="3C31C3C2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4" w:history="1">
            <w:r w:rsidR="00154AB4" w:rsidRPr="005A0F10">
              <w:rPr>
                <w:rStyle w:val="Hyperlink"/>
                <w:noProof/>
              </w:rPr>
              <w:t>3.6.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C6 – Fornecedor com Razão Social maior que oitenta caracteres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_Toc12545104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6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2C8F768D" w14:textId="74ABE031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5" w:history="1">
            <w:r w:rsidR="00154AB4" w:rsidRPr="005A0F10">
              <w:rPr>
                <w:rStyle w:val="Hyperlink"/>
                <w:noProof/>
              </w:rPr>
              <w:t>3.7.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C7 – Fornecedor com Nome vazio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_Toc12545105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7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16C3D71E" w14:textId="6BAA76FC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6" w:history="1">
            <w:r w:rsidR="00154AB4" w:rsidRPr="005A0F10">
              <w:rPr>
                <w:rStyle w:val="Hyperlink"/>
                <w:noProof/>
              </w:rPr>
              <w:t>3.8.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C8 – Fornecedor com Nome menor que dois caracteres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_Toc12545106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7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72204FD8" w14:textId="06E97A8E" w:rsidR="00154AB4" w:rsidRDefault="00BE052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7" w:history="1">
            <w:r w:rsidR="00154AB4" w:rsidRPr="005A0F10">
              <w:rPr>
                <w:rStyle w:val="Hyperlink"/>
                <w:noProof/>
              </w:rPr>
              <w:t>3.9.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C9 – Fornecedor com Nome maior que oitenta caracteres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_Toc12545107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7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5CA40947" w14:textId="0D1DF110" w:rsidR="00154AB4" w:rsidRDefault="00BE052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8" w:history="1">
            <w:r w:rsidR="00154AB4" w:rsidRPr="005A0F10">
              <w:rPr>
                <w:rStyle w:val="Hyperlink"/>
                <w:noProof/>
              </w:rPr>
              <w:t>3.10.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C10– Fornecedor com Senha inválido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_Toc12545108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8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1C04D3B8" w14:textId="6393EECC" w:rsidR="00154AB4" w:rsidRDefault="00BE052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09" w:history="1">
            <w:r w:rsidR="00154AB4" w:rsidRPr="005A0F10">
              <w:rPr>
                <w:rStyle w:val="Hyperlink"/>
                <w:noProof/>
              </w:rPr>
              <w:t>3.11.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C11 – Fornecedor com Senha vazio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_Toc12545109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8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003AF50B" w14:textId="7D4216A8" w:rsidR="00154AB4" w:rsidRDefault="00BE052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10" w:history="1">
            <w:r w:rsidR="00154AB4" w:rsidRPr="005A0F10">
              <w:rPr>
                <w:rStyle w:val="Hyperlink"/>
                <w:noProof/>
              </w:rPr>
              <w:t>3.12.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C12 – Fornecedor com Descrição vazio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_Toc12545110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9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70D74723" w14:textId="24C77E52" w:rsidR="00154AB4" w:rsidRDefault="00BE052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11" w:history="1">
            <w:r w:rsidR="00154AB4" w:rsidRPr="005A0F10">
              <w:rPr>
                <w:rStyle w:val="Hyperlink"/>
                <w:noProof/>
              </w:rPr>
              <w:t>3.13.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C13 – Fornecedor com Descrição menor que dez caracteres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_Toc12545111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9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0DD10700" w14:textId="00659BD1" w:rsidR="00154AB4" w:rsidRDefault="00BE052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45112" w:history="1">
            <w:r w:rsidR="00154AB4" w:rsidRPr="005A0F10">
              <w:rPr>
                <w:rStyle w:val="Hyperlink"/>
                <w:noProof/>
              </w:rPr>
              <w:t>3.14.</w:t>
            </w:r>
            <w:r w:rsidR="00154A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54AB4" w:rsidRPr="005A0F10">
              <w:rPr>
                <w:rStyle w:val="Hyperlink"/>
                <w:noProof/>
              </w:rPr>
              <w:t>C14 – Fornecedor com Descrição maior que duzentos caracteres</w:t>
            </w:r>
            <w:r w:rsidR="00154AB4">
              <w:rPr>
                <w:noProof/>
                <w:webHidden/>
              </w:rPr>
              <w:tab/>
            </w:r>
            <w:r w:rsidR="00154AB4">
              <w:rPr>
                <w:noProof/>
                <w:webHidden/>
              </w:rPr>
              <w:fldChar w:fldCharType="begin"/>
            </w:r>
            <w:r w:rsidR="00154AB4">
              <w:rPr>
                <w:noProof/>
                <w:webHidden/>
              </w:rPr>
              <w:instrText xml:space="preserve"> PAGEREF _Toc12545112 \h </w:instrText>
            </w:r>
            <w:r w:rsidR="00154AB4">
              <w:rPr>
                <w:noProof/>
                <w:webHidden/>
              </w:rPr>
            </w:r>
            <w:r w:rsidR="00154AB4">
              <w:rPr>
                <w:noProof/>
                <w:webHidden/>
              </w:rPr>
              <w:fldChar w:fldCharType="separate"/>
            </w:r>
            <w:r w:rsidR="00154AB4">
              <w:rPr>
                <w:noProof/>
                <w:webHidden/>
              </w:rPr>
              <w:t>9</w:t>
            </w:r>
            <w:r w:rsidR="00154AB4">
              <w:rPr>
                <w:noProof/>
                <w:webHidden/>
              </w:rPr>
              <w:fldChar w:fldCharType="end"/>
            </w:r>
          </w:hyperlink>
        </w:p>
        <w:p w14:paraId="5ACF1C33" w14:textId="78DFC18C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0" w:name="_Toc12545091"/>
      <w:r w:rsidRPr="00D520B7">
        <w:lastRenderedPageBreak/>
        <w:t xml:space="preserve">Opções </w:t>
      </w:r>
      <w:r w:rsidRPr="00BD4A16">
        <w:t>Gerais</w:t>
      </w:r>
      <w:bookmarkEnd w:id="0"/>
    </w:p>
    <w:p w14:paraId="0B50B7BF" w14:textId="77777777" w:rsidR="00D520B7" w:rsidRDefault="00D520B7" w:rsidP="00BD4A16">
      <w:pPr>
        <w:pStyle w:val="Ttulo2"/>
      </w:pPr>
      <w:bookmarkStart w:id="1" w:name="_Toc12545092"/>
      <w:r w:rsidRPr="00D520B7">
        <w:t xml:space="preserve">Sobre o </w:t>
      </w:r>
      <w:r w:rsidRPr="00BD4A16">
        <w:t>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2" w:name="_Toc12545093"/>
      <w:r>
        <w:t>Sobre a Etapa</w:t>
      </w:r>
      <w:bookmarkEnd w:id="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r>
              <w:rPr>
                <w:b/>
              </w:rPr>
              <w:t>Feature</w:t>
            </w:r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5728916A" w:rsidR="00CC7A34" w:rsidRDefault="00386F49" w:rsidP="00BB1DD7">
            <w:r>
              <w:t>2</w:t>
            </w:r>
            <w:r w:rsidR="004515B2" w:rsidRPr="004515B2">
              <w:t xml:space="preserve">. </w:t>
            </w:r>
            <w:r w:rsidRPr="00D522E4">
              <w:t>Gerenciamento de Fornecedores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6DB0AED1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01B60857" w:rsidR="006D5194" w:rsidRPr="00352433" w:rsidRDefault="00386F49" w:rsidP="006D5194">
            <w:r w:rsidRPr="00386F49">
              <w:t>2.1. Criação de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73FC554E" w:rsidR="002E73F6" w:rsidRDefault="00386F49" w:rsidP="007F0CCC">
      <w:pPr>
        <w:pStyle w:val="Ttulo1"/>
      </w:pPr>
      <w:bookmarkStart w:id="3" w:name="_Toc12545094"/>
      <w:r w:rsidRPr="00386F49">
        <w:lastRenderedPageBreak/>
        <w:t>2.1. Criação de Fornecedor</w:t>
      </w:r>
      <w:bookmarkEnd w:id="3"/>
    </w:p>
    <w:p w14:paraId="0186CFDE" w14:textId="77777777" w:rsidR="000F1DDE" w:rsidRDefault="00FC0A5E" w:rsidP="00BD4A16">
      <w:pPr>
        <w:pStyle w:val="Ttulo2"/>
      </w:pPr>
      <w:bookmarkStart w:id="4" w:name="_Toc12545095"/>
      <w:r>
        <w:t>Quem?</w:t>
      </w:r>
      <w:bookmarkEnd w:id="4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77777777"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</w:t>
      </w:r>
      <w:r w:rsidR="007F0CCC">
        <w:t>sem cadastro</w:t>
      </w:r>
      <w:r w:rsidR="004515B2">
        <w:t>.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5" w:name="_Toc12545096"/>
      <w:r>
        <w:t>O que?</w:t>
      </w:r>
      <w:bookmarkEnd w:id="5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695F2F58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 xml:space="preserve">de </w:t>
      </w:r>
      <w:r w:rsidR="007F0CCC">
        <w:t xml:space="preserve">me cadastrar </w:t>
      </w:r>
      <w:r w:rsidR="004940B7">
        <w:t>como “</w:t>
      </w:r>
      <w:r w:rsidR="008E31DC">
        <w:t>Fornecedor</w:t>
      </w:r>
      <w:r w:rsidR="007F0CCC">
        <w:t>”</w:t>
      </w:r>
      <w:r w:rsidR="008E31DC">
        <w:t>,</w:t>
      </w:r>
    </w:p>
    <w:p w14:paraId="03A841FA" w14:textId="7C784FBA" w:rsidR="008E31DC" w:rsidRDefault="008E31DC" w:rsidP="00F516B8">
      <w:pPr>
        <w:spacing w:line="360" w:lineRule="auto"/>
      </w:pPr>
      <w:r>
        <w:tab/>
        <w:t>Com os campos:</w:t>
      </w:r>
    </w:p>
    <w:p w14:paraId="2E978789" w14:textId="1AC377EB" w:rsidR="008E31DC" w:rsidRDefault="008E31DC" w:rsidP="00B0577D">
      <w:pPr>
        <w:pStyle w:val="PargrafodaLista"/>
        <w:numPr>
          <w:ilvl w:val="0"/>
          <w:numId w:val="19"/>
        </w:numPr>
        <w:spacing w:line="360" w:lineRule="auto"/>
      </w:pPr>
      <w:r>
        <w:t>Razão Social (Opcional)</w:t>
      </w:r>
    </w:p>
    <w:p w14:paraId="0089CFCE" w14:textId="2723C311" w:rsidR="008E31DC" w:rsidRDefault="008E31DC" w:rsidP="00B0577D">
      <w:pPr>
        <w:pStyle w:val="PargrafodaLista"/>
        <w:numPr>
          <w:ilvl w:val="0"/>
          <w:numId w:val="19"/>
        </w:numPr>
        <w:spacing w:line="360" w:lineRule="auto"/>
      </w:pPr>
      <w:r>
        <w:t>Nome (Obrigatório)</w:t>
      </w:r>
    </w:p>
    <w:p w14:paraId="155C1746" w14:textId="05E8B3CB" w:rsidR="008E31DC" w:rsidRDefault="00B0577D" w:rsidP="00B0577D">
      <w:pPr>
        <w:pStyle w:val="PargrafodaLista"/>
        <w:numPr>
          <w:ilvl w:val="0"/>
          <w:numId w:val="19"/>
        </w:numPr>
        <w:spacing w:line="360" w:lineRule="auto"/>
      </w:pPr>
      <w:r>
        <w:t>E-mail</w:t>
      </w:r>
      <w:r w:rsidR="008E31DC">
        <w:t xml:space="preserve"> (Obrigatório)</w:t>
      </w:r>
    </w:p>
    <w:p w14:paraId="24B75F8E" w14:textId="60683FDD" w:rsidR="00B0577D" w:rsidRDefault="00B0577D" w:rsidP="00B0577D">
      <w:pPr>
        <w:pStyle w:val="PargrafodaLista"/>
        <w:numPr>
          <w:ilvl w:val="0"/>
          <w:numId w:val="19"/>
        </w:numPr>
        <w:spacing w:line="360" w:lineRule="auto"/>
      </w:pPr>
      <w:r>
        <w:t>Senha (Obrigatório)</w:t>
      </w:r>
    </w:p>
    <w:p w14:paraId="1AF32A85" w14:textId="061BCC10" w:rsidR="008E31DC" w:rsidRDefault="008E31DC" w:rsidP="00B0577D">
      <w:pPr>
        <w:pStyle w:val="PargrafodaLista"/>
        <w:numPr>
          <w:ilvl w:val="0"/>
          <w:numId w:val="19"/>
        </w:numPr>
        <w:spacing w:line="360" w:lineRule="auto"/>
      </w:pPr>
      <w:r>
        <w:t>Descrição (Obrigatório)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6" w:name="_Toc12545097"/>
      <w:r>
        <w:t>Por que?</w:t>
      </w:r>
      <w:bookmarkEnd w:id="6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432D632D" w:rsidR="00FC0A5E" w:rsidRDefault="004940B7" w:rsidP="00BD4A16">
      <w:pPr>
        <w:spacing w:line="360" w:lineRule="auto"/>
      </w:pPr>
      <w:r>
        <w:tab/>
        <w:t xml:space="preserve">Poder solicitar </w:t>
      </w:r>
      <w:r w:rsidR="008E31DC">
        <w:t>oferecer serviços de festa infantil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7" w:name="_Toc12545098"/>
      <w:r>
        <w:lastRenderedPageBreak/>
        <w:t>Confirmação</w:t>
      </w:r>
      <w:bookmarkEnd w:id="7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2374AA16" w:rsidR="00AA60F6" w:rsidRPr="0013279D" w:rsidRDefault="00875DF5" w:rsidP="007F0CCC">
            <w:pPr>
              <w:pStyle w:val="Ttulo2"/>
              <w:outlineLvl w:val="1"/>
            </w:pPr>
            <w:bookmarkStart w:id="8" w:name="_Toc12545099"/>
            <w:r>
              <w:t>C1 –</w:t>
            </w:r>
            <w:r w:rsidR="004940B7">
              <w:t xml:space="preserve"> Cadastrar </w:t>
            </w:r>
            <w:r w:rsidR="00780CFE">
              <w:t>novo</w:t>
            </w:r>
            <w:r w:rsidR="004940B7">
              <w:t xml:space="preserve"> </w:t>
            </w:r>
            <w:r w:rsidR="00AE67DD">
              <w:t>Fornecedor</w:t>
            </w:r>
            <w:r w:rsidR="0079512C">
              <w:t xml:space="preserve"> com</w:t>
            </w:r>
            <w:r w:rsidR="00780CFE">
              <w:t xml:space="preserve"> sucesso</w:t>
            </w:r>
            <w:bookmarkEnd w:id="8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77777777" w:rsidR="00AA60F6" w:rsidRDefault="007F0CCC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77777777" w:rsidR="00AA60F6" w:rsidRDefault="007F0CCC" w:rsidP="00FD5B01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D41C4F6" w14:textId="2453FCAB" w:rsidR="00AA60F6" w:rsidRDefault="004940B7" w:rsidP="00AA60F6">
            <w:pPr>
              <w:pStyle w:val="SemEspaamento"/>
              <w:spacing w:line="276" w:lineRule="auto"/>
            </w:pPr>
            <w:r>
              <w:t>Preencho os Campos</w:t>
            </w:r>
          </w:p>
          <w:p w14:paraId="130DDEE4" w14:textId="77777777" w:rsidR="00B0577D" w:rsidRDefault="00B0577D" w:rsidP="00B0577D">
            <w:pPr>
              <w:pStyle w:val="PargrafodaLista"/>
              <w:numPr>
                <w:ilvl w:val="0"/>
                <w:numId w:val="20"/>
              </w:numPr>
            </w:pPr>
            <w:r>
              <w:t>Razão Social (Opcional)</w:t>
            </w:r>
          </w:p>
          <w:p w14:paraId="162C8308" w14:textId="77777777" w:rsidR="00B0577D" w:rsidRDefault="00B0577D" w:rsidP="00B0577D">
            <w:pPr>
              <w:pStyle w:val="PargrafodaLista"/>
              <w:numPr>
                <w:ilvl w:val="0"/>
                <w:numId w:val="20"/>
              </w:numPr>
            </w:pPr>
            <w:r>
              <w:t>Nome (Obrigatório)</w:t>
            </w:r>
          </w:p>
          <w:p w14:paraId="44AB9835" w14:textId="77777777" w:rsidR="00B0577D" w:rsidRDefault="00B0577D" w:rsidP="00B0577D">
            <w:pPr>
              <w:pStyle w:val="PargrafodaLista"/>
              <w:numPr>
                <w:ilvl w:val="0"/>
                <w:numId w:val="20"/>
              </w:numPr>
            </w:pPr>
            <w:r>
              <w:t>E-mail (Obrigatório)</w:t>
            </w:r>
          </w:p>
          <w:p w14:paraId="05FAFBFB" w14:textId="77777777" w:rsidR="00B0577D" w:rsidRDefault="00B0577D" w:rsidP="00B0577D">
            <w:pPr>
              <w:pStyle w:val="PargrafodaLista"/>
              <w:numPr>
                <w:ilvl w:val="0"/>
                <w:numId w:val="20"/>
              </w:numPr>
            </w:pPr>
            <w:r>
              <w:t>Senha (Obrigatório)</w:t>
            </w:r>
          </w:p>
          <w:p w14:paraId="70778183" w14:textId="46FD750D" w:rsidR="004940B7" w:rsidRDefault="00B0577D" w:rsidP="00B0577D">
            <w:pPr>
              <w:pStyle w:val="PargrafodaLista"/>
              <w:numPr>
                <w:ilvl w:val="0"/>
                <w:numId w:val="20"/>
              </w:numPr>
            </w:pPr>
            <w:r>
              <w:t>Descrição (Obrigatório)</w:t>
            </w:r>
          </w:p>
        </w:tc>
      </w:tr>
      <w:tr w:rsidR="004940B7" w14:paraId="5B0E3C4A" w14:textId="77777777" w:rsidTr="00357068">
        <w:tc>
          <w:tcPr>
            <w:tcW w:w="1555" w:type="dxa"/>
          </w:tcPr>
          <w:p w14:paraId="4E3C3668" w14:textId="77777777" w:rsidR="004940B7" w:rsidRPr="00447DD7" w:rsidRDefault="004940B7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7002166" w14:textId="00E7F189" w:rsidR="004940B7" w:rsidRDefault="004940B7" w:rsidP="00357068">
            <w:pPr>
              <w:pStyle w:val="SemEspaamento"/>
              <w:spacing w:line="276" w:lineRule="auto"/>
            </w:pPr>
            <w:r>
              <w:t xml:space="preserve">Tento Cadastrar o </w:t>
            </w:r>
            <w:r w:rsidR="0079512C">
              <w:t>Fornecedor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68288FE5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cliente efetuou o cadastro com sucesso.</w:t>
            </w:r>
          </w:p>
        </w:tc>
      </w:tr>
    </w:tbl>
    <w:p w14:paraId="0ED45EE9" w14:textId="77777777" w:rsidR="00C44FE9" w:rsidRPr="00C44FE9" w:rsidRDefault="00C44FE9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C44FE9" w14:paraId="5A9AEB81" w14:textId="77777777" w:rsidTr="00357068">
        <w:tc>
          <w:tcPr>
            <w:tcW w:w="9061" w:type="dxa"/>
            <w:gridSpan w:val="2"/>
          </w:tcPr>
          <w:p w14:paraId="794802A8" w14:textId="59D61DBA" w:rsidR="00C44FE9" w:rsidRPr="0013279D" w:rsidRDefault="00C44FE9" w:rsidP="00357068">
            <w:pPr>
              <w:pStyle w:val="Ttulo2"/>
              <w:outlineLvl w:val="1"/>
            </w:pPr>
            <w:bookmarkStart w:id="9" w:name="_Toc12545100"/>
            <w:r>
              <w:t xml:space="preserve">C2 – </w:t>
            </w:r>
            <w:r w:rsidR="00B0577D">
              <w:t>Fornecedor</w:t>
            </w:r>
            <w:r>
              <w:t xml:space="preserve"> já existe</w:t>
            </w:r>
            <w:bookmarkEnd w:id="9"/>
          </w:p>
        </w:tc>
      </w:tr>
      <w:tr w:rsidR="00C44FE9" w14:paraId="0B242EB8" w14:textId="77777777" w:rsidTr="00357068">
        <w:tc>
          <w:tcPr>
            <w:tcW w:w="1555" w:type="dxa"/>
          </w:tcPr>
          <w:p w14:paraId="0449931A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59CFAC1" w14:textId="77777777" w:rsidR="00C44FE9" w:rsidRPr="00AA60F6" w:rsidRDefault="00C44FE9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4C7B54" w14:textId="77777777" w:rsidR="00C44FE9" w:rsidRDefault="00C44FE9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C44FE9" w14:paraId="067E29F3" w14:textId="77777777" w:rsidTr="00357068">
        <w:tc>
          <w:tcPr>
            <w:tcW w:w="1555" w:type="dxa"/>
          </w:tcPr>
          <w:p w14:paraId="0620FD39" w14:textId="77777777" w:rsidR="00C44FE9" w:rsidRPr="00447DD7" w:rsidRDefault="00C44FE9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A9F25E9" w14:textId="21C16A3A" w:rsidR="00C44FE9" w:rsidRDefault="00C44FE9" w:rsidP="00357068">
            <w:pPr>
              <w:pStyle w:val="SemEspaamento"/>
              <w:spacing w:line="276" w:lineRule="auto"/>
            </w:pPr>
            <w:r>
              <w:t xml:space="preserve">Já tem </w:t>
            </w:r>
            <w:r w:rsidR="00B0577D">
              <w:t>Fornecedor</w:t>
            </w:r>
            <w:r>
              <w:t xml:space="preserve"> com o e-mail cadastrado</w:t>
            </w:r>
          </w:p>
        </w:tc>
      </w:tr>
      <w:tr w:rsidR="00C44FE9" w14:paraId="78111ABE" w14:textId="77777777" w:rsidTr="00357068">
        <w:tc>
          <w:tcPr>
            <w:tcW w:w="1555" w:type="dxa"/>
          </w:tcPr>
          <w:p w14:paraId="311BFBA3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9916413" w14:textId="77777777" w:rsidR="00C44FE9" w:rsidRPr="00AA60F6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9B8E7CB" w14:textId="77777777" w:rsidR="00C44FE9" w:rsidRDefault="00C44FE9" w:rsidP="00357068">
            <w:pPr>
              <w:pStyle w:val="SemEspaamento"/>
              <w:spacing w:line="276" w:lineRule="auto"/>
            </w:pPr>
            <w:r>
              <w:t>Preencho os Campos</w:t>
            </w:r>
          </w:p>
          <w:p w14:paraId="76AC460D" w14:textId="77777777" w:rsidR="00B0577D" w:rsidRDefault="00B0577D" w:rsidP="00B0577D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4A085EC0" w14:textId="77777777" w:rsidR="00B0577D" w:rsidRDefault="00B0577D" w:rsidP="00B0577D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3E27D9AC" w14:textId="77777777" w:rsidR="00B0577D" w:rsidRDefault="00B0577D" w:rsidP="00B0577D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19D660DF" w14:textId="77777777" w:rsidR="00B0577D" w:rsidRDefault="00B0577D" w:rsidP="00B0577D">
            <w:pPr>
              <w:pStyle w:val="PargrafodaLista"/>
              <w:numPr>
                <w:ilvl w:val="0"/>
                <w:numId w:val="18"/>
              </w:numPr>
            </w:pPr>
            <w:r>
              <w:t>Senha (Obrigatório)</w:t>
            </w:r>
          </w:p>
          <w:p w14:paraId="35A43850" w14:textId="504F0621" w:rsidR="00C44FE9" w:rsidRDefault="00B0577D" w:rsidP="00B0577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(Obrigatório)</w:t>
            </w:r>
          </w:p>
        </w:tc>
      </w:tr>
      <w:tr w:rsidR="00C44FE9" w14:paraId="205F3771" w14:textId="77777777" w:rsidTr="00357068">
        <w:tc>
          <w:tcPr>
            <w:tcW w:w="1555" w:type="dxa"/>
          </w:tcPr>
          <w:p w14:paraId="433BE861" w14:textId="77777777" w:rsidR="00C44FE9" w:rsidRPr="00447DD7" w:rsidRDefault="00C44FE9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C4EA6BB" w14:textId="77777777" w:rsidR="00C44FE9" w:rsidRDefault="00C44FE9" w:rsidP="00357068">
            <w:pPr>
              <w:pStyle w:val="SemEspaamento"/>
              <w:spacing w:line="276" w:lineRule="auto"/>
            </w:pPr>
            <w:r>
              <w:t>Tento Cadastrar o Cliente</w:t>
            </w:r>
          </w:p>
        </w:tc>
      </w:tr>
      <w:tr w:rsidR="00C44FE9" w14:paraId="5C459DB0" w14:textId="77777777" w:rsidTr="00357068">
        <w:tc>
          <w:tcPr>
            <w:tcW w:w="1555" w:type="dxa"/>
          </w:tcPr>
          <w:p w14:paraId="7FDEA5EA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B90073C" w14:textId="77777777" w:rsidR="00C44FE9" w:rsidRPr="00AA60F6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F723AC5" w14:textId="06356EFD" w:rsidR="00C44FE9" w:rsidRDefault="00C44FE9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já existe um </w:t>
            </w:r>
            <w:r w:rsidR="00B0577D">
              <w:t>Fornecedor</w:t>
            </w:r>
            <w:r>
              <w:t xml:space="preserve"> com o e-mail cadastrado</w:t>
            </w:r>
          </w:p>
        </w:tc>
      </w:tr>
    </w:tbl>
    <w:p w14:paraId="2D47AA94" w14:textId="77777777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14:paraId="448E565E" w14:textId="77777777" w:rsidTr="00357068">
        <w:tc>
          <w:tcPr>
            <w:tcW w:w="9061" w:type="dxa"/>
            <w:gridSpan w:val="2"/>
          </w:tcPr>
          <w:p w14:paraId="76E83035" w14:textId="7020741C" w:rsidR="00503DCF" w:rsidRPr="0013279D" w:rsidRDefault="00503DCF" w:rsidP="00357068">
            <w:pPr>
              <w:pStyle w:val="Ttulo2"/>
              <w:outlineLvl w:val="1"/>
            </w:pPr>
            <w:bookmarkStart w:id="10" w:name="_Toc10459797"/>
            <w:bookmarkStart w:id="11" w:name="_Toc12545101"/>
            <w:r>
              <w:t xml:space="preserve">C3 – </w:t>
            </w:r>
            <w:r w:rsidR="00B0577D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E-mail inválido</w:t>
            </w:r>
            <w:bookmarkEnd w:id="10"/>
            <w:bookmarkEnd w:id="11"/>
          </w:p>
        </w:tc>
      </w:tr>
      <w:tr w:rsidR="00503DCF" w14:paraId="7137BFCE" w14:textId="77777777" w:rsidTr="00357068">
        <w:tc>
          <w:tcPr>
            <w:tcW w:w="1555" w:type="dxa"/>
          </w:tcPr>
          <w:p w14:paraId="23942A65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62B1ACB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AF96C4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7738EE69" w14:textId="77777777" w:rsidTr="00357068">
        <w:tc>
          <w:tcPr>
            <w:tcW w:w="1555" w:type="dxa"/>
          </w:tcPr>
          <w:p w14:paraId="02C6438A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B19C8CC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0B5BF184" w14:textId="77777777" w:rsidTr="00357068">
        <w:tc>
          <w:tcPr>
            <w:tcW w:w="1555" w:type="dxa"/>
          </w:tcPr>
          <w:p w14:paraId="5E1F1ABC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A517EE1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3FCE032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54FAF662" w14:textId="77777777" w:rsidR="00B0577D" w:rsidRDefault="00B0577D" w:rsidP="00B0577D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3ACB00B1" w14:textId="573960F8" w:rsidR="00B0577D" w:rsidRDefault="00B0577D" w:rsidP="00B0577D">
            <w:pPr>
              <w:pStyle w:val="PargrafodaLista"/>
              <w:numPr>
                <w:ilvl w:val="0"/>
                <w:numId w:val="18"/>
              </w:numPr>
            </w:pPr>
            <w:r>
              <w:t>Nome (Obrigatório/Válido)</w:t>
            </w:r>
          </w:p>
          <w:p w14:paraId="18E66024" w14:textId="450826BB" w:rsidR="00B0577D" w:rsidRDefault="00B0577D" w:rsidP="00B0577D">
            <w:pPr>
              <w:pStyle w:val="PargrafodaLista"/>
              <w:numPr>
                <w:ilvl w:val="0"/>
                <w:numId w:val="18"/>
              </w:numPr>
            </w:pPr>
            <w:r>
              <w:t>E-mail (Obrigatório/Inválido)</w:t>
            </w:r>
          </w:p>
          <w:p w14:paraId="590316C0" w14:textId="10A4579C" w:rsidR="00B0577D" w:rsidRDefault="00B0577D" w:rsidP="00B0577D">
            <w:pPr>
              <w:pStyle w:val="PargrafodaLista"/>
              <w:numPr>
                <w:ilvl w:val="0"/>
                <w:numId w:val="18"/>
              </w:numPr>
            </w:pPr>
            <w:r>
              <w:t>Senha (Obrigatório/Válido)</w:t>
            </w:r>
          </w:p>
          <w:p w14:paraId="537D5CBF" w14:textId="0BC1C375" w:rsidR="00503DCF" w:rsidRDefault="00B0577D" w:rsidP="00B0577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(Obrigatório/Válido)</w:t>
            </w:r>
          </w:p>
        </w:tc>
      </w:tr>
      <w:tr w:rsidR="00503DCF" w14:paraId="0E72A45D" w14:textId="77777777" w:rsidTr="00357068">
        <w:tc>
          <w:tcPr>
            <w:tcW w:w="1555" w:type="dxa"/>
          </w:tcPr>
          <w:p w14:paraId="10A1E218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D6B74F5" w14:textId="67F007F0" w:rsidR="00503DCF" w:rsidRDefault="00503DCF" w:rsidP="00357068">
            <w:pPr>
              <w:pStyle w:val="SemEspaamento"/>
              <w:spacing w:line="276" w:lineRule="auto"/>
            </w:pPr>
            <w:r>
              <w:t xml:space="preserve">Tento cadastrar o </w:t>
            </w:r>
            <w:r w:rsidR="006D5334">
              <w:t>Fornecedor</w:t>
            </w:r>
          </w:p>
        </w:tc>
      </w:tr>
      <w:tr w:rsidR="00503DCF" w14:paraId="2783C5DD" w14:textId="77777777" w:rsidTr="00357068">
        <w:tc>
          <w:tcPr>
            <w:tcW w:w="1555" w:type="dxa"/>
          </w:tcPr>
          <w:p w14:paraId="5F183097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E0D0286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4269737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E-mail inválido.</w:t>
            </w:r>
          </w:p>
        </w:tc>
      </w:tr>
    </w:tbl>
    <w:p w14:paraId="054A818F" w14:textId="14950BE7" w:rsidR="00503DCF" w:rsidRDefault="00503DCF" w:rsidP="00503DC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008C2D11" w14:textId="77777777" w:rsidTr="00357068">
        <w:tc>
          <w:tcPr>
            <w:tcW w:w="9061" w:type="dxa"/>
            <w:gridSpan w:val="2"/>
          </w:tcPr>
          <w:p w14:paraId="67A6AEC8" w14:textId="2237533D" w:rsidR="00503DCF" w:rsidRPr="0013279D" w:rsidRDefault="005B2F50" w:rsidP="00357068">
            <w:pPr>
              <w:pStyle w:val="Ttulo2"/>
              <w:outlineLvl w:val="1"/>
            </w:pPr>
            <w:r>
              <w:lastRenderedPageBreak/>
              <w:br w:type="page"/>
            </w:r>
            <w:bookmarkStart w:id="12" w:name="_Toc10459798"/>
            <w:bookmarkStart w:id="13" w:name="_Toc12545102"/>
            <w:r w:rsidR="00503DCF">
              <w:t xml:space="preserve">C4 – </w:t>
            </w:r>
            <w:r w:rsidR="006D5334">
              <w:t>Fornecedor</w:t>
            </w:r>
            <w:r w:rsidR="00503DCF">
              <w:t xml:space="preserve"> com</w:t>
            </w:r>
            <w:r w:rsidR="00503DCF" w:rsidRPr="00D13A4C">
              <w:t xml:space="preserve"> </w:t>
            </w:r>
            <w:r w:rsidR="00503DCF">
              <w:t>E-mail vazio</w:t>
            </w:r>
            <w:bookmarkEnd w:id="12"/>
            <w:bookmarkEnd w:id="13"/>
          </w:p>
        </w:tc>
      </w:tr>
      <w:tr w:rsidR="00503DCF" w14:paraId="45C61F9A" w14:textId="77777777" w:rsidTr="00357068">
        <w:tc>
          <w:tcPr>
            <w:tcW w:w="1555" w:type="dxa"/>
          </w:tcPr>
          <w:p w14:paraId="1CA982B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E07D63C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DB28C87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67487546" w14:textId="77777777" w:rsidTr="00357068">
        <w:tc>
          <w:tcPr>
            <w:tcW w:w="1555" w:type="dxa"/>
          </w:tcPr>
          <w:p w14:paraId="5CB71F40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836BEF3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181BC7F0" w14:textId="77777777" w:rsidTr="00357068">
        <w:tc>
          <w:tcPr>
            <w:tcW w:w="1555" w:type="dxa"/>
          </w:tcPr>
          <w:p w14:paraId="61C7E827" w14:textId="77777777" w:rsidR="00503DCF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D220552" w14:textId="77777777" w:rsidR="00503DCF" w:rsidRPr="00AA60F6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89A76CF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7FD93E91" w14:textId="77777777" w:rsidR="006D5334" w:rsidRDefault="006D5334" w:rsidP="006D5334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4C4248E5" w14:textId="77777777" w:rsidR="006D5334" w:rsidRDefault="006D5334" w:rsidP="006D5334">
            <w:pPr>
              <w:pStyle w:val="PargrafodaLista"/>
              <w:numPr>
                <w:ilvl w:val="0"/>
                <w:numId w:val="18"/>
              </w:numPr>
            </w:pPr>
            <w:r>
              <w:t>Nome (Obrigatório/Válido)</w:t>
            </w:r>
          </w:p>
          <w:p w14:paraId="04129C95" w14:textId="77777777" w:rsidR="006D5334" w:rsidRDefault="006D5334" w:rsidP="006D5334">
            <w:pPr>
              <w:pStyle w:val="PargrafodaLista"/>
              <w:numPr>
                <w:ilvl w:val="0"/>
                <w:numId w:val="18"/>
              </w:numPr>
            </w:pPr>
            <w:r>
              <w:t>Senha (Obrigatório/Válido)</w:t>
            </w:r>
          </w:p>
          <w:p w14:paraId="2D32FCDF" w14:textId="590DA179" w:rsidR="00503DCF" w:rsidRDefault="006D5334" w:rsidP="006D5334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(Obrigatório/Válido)</w:t>
            </w:r>
          </w:p>
        </w:tc>
      </w:tr>
      <w:tr w:rsidR="00503DCF" w14:paraId="21558D93" w14:textId="77777777" w:rsidTr="00357068">
        <w:tc>
          <w:tcPr>
            <w:tcW w:w="1555" w:type="dxa"/>
          </w:tcPr>
          <w:p w14:paraId="3E9B397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63F7CE49" w14:textId="77777777" w:rsidR="00503DCF" w:rsidRDefault="00503DCF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34B1BABC" w14:textId="77777777" w:rsidR="00503DCF" w:rsidRDefault="00503DCF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</w:t>
            </w:r>
          </w:p>
        </w:tc>
      </w:tr>
      <w:tr w:rsidR="00503DCF" w14:paraId="13855FB2" w14:textId="77777777" w:rsidTr="00357068">
        <w:tc>
          <w:tcPr>
            <w:tcW w:w="1555" w:type="dxa"/>
          </w:tcPr>
          <w:p w14:paraId="6A24FA9F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7AF84C6" w14:textId="5C9E95D0" w:rsidR="00503DCF" w:rsidRDefault="00503DCF" w:rsidP="00357068">
            <w:pPr>
              <w:pStyle w:val="SemEspaamento"/>
              <w:spacing w:line="276" w:lineRule="auto"/>
            </w:pPr>
            <w:r>
              <w:t xml:space="preserve">Tento cadastrar o </w:t>
            </w:r>
            <w:r w:rsidR="006D5334">
              <w:t>Fornecedor</w:t>
            </w:r>
          </w:p>
        </w:tc>
      </w:tr>
      <w:tr w:rsidR="00503DCF" w14:paraId="54C91710" w14:textId="77777777" w:rsidTr="00357068">
        <w:tc>
          <w:tcPr>
            <w:tcW w:w="1555" w:type="dxa"/>
          </w:tcPr>
          <w:p w14:paraId="7EB4F93D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FCAA798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C8C7DF6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E-mail obrigatório.</w:t>
            </w:r>
          </w:p>
        </w:tc>
      </w:tr>
    </w:tbl>
    <w:p w14:paraId="7A6B0693" w14:textId="4CA21293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D1CC3" w:rsidRPr="0013279D" w14:paraId="73FEDEBF" w14:textId="77777777" w:rsidTr="001B6F35">
        <w:tc>
          <w:tcPr>
            <w:tcW w:w="9061" w:type="dxa"/>
            <w:gridSpan w:val="2"/>
          </w:tcPr>
          <w:p w14:paraId="761DE59E" w14:textId="6B18A108" w:rsidR="008D1CC3" w:rsidRPr="0013279D" w:rsidRDefault="008D1CC3" w:rsidP="001B6F35">
            <w:pPr>
              <w:pStyle w:val="Ttulo2"/>
              <w:outlineLvl w:val="1"/>
            </w:pPr>
            <w:bookmarkStart w:id="14" w:name="_Toc12545103"/>
            <w:r>
              <w:t>C5 – Fornecedor com</w:t>
            </w:r>
            <w:r w:rsidRPr="00D13A4C">
              <w:t xml:space="preserve"> </w:t>
            </w:r>
            <w:r>
              <w:t xml:space="preserve">Razão Social menor que </w:t>
            </w:r>
            <w:r w:rsidR="0012337D">
              <w:t>três</w:t>
            </w:r>
            <w:r>
              <w:t xml:space="preserve"> caracteres</w:t>
            </w:r>
            <w:bookmarkEnd w:id="14"/>
          </w:p>
        </w:tc>
      </w:tr>
      <w:tr w:rsidR="008D1CC3" w14:paraId="6E0C6941" w14:textId="77777777" w:rsidTr="001B6F35">
        <w:tc>
          <w:tcPr>
            <w:tcW w:w="1555" w:type="dxa"/>
          </w:tcPr>
          <w:p w14:paraId="13B44B70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6BEB985" w14:textId="77777777" w:rsidR="008D1CC3" w:rsidRPr="00AA60F6" w:rsidRDefault="008D1CC3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DDFCEC6" w14:textId="77777777" w:rsidR="008D1CC3" w:rsidRDefault="008D1CC3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8D1CC3" w14:paraId="552A12C3" w14:textId="77777777" w:rsidTr="001B6F35">
        <w:tc>
          <w:tcPr>
            <w:tcW w:w="1555" w:type="dxa"/>
          </w:tcPr>
          <w:p w14:paraId="6D2ECEF5" w14:textId="77777777" w:rsidR="008D1CC3" w:rsidRPr="00447DD7" w:rsidRDefault="008D1CC3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7C68005" w14:textId="77777777" w:rsidR="008D1CC3" w:rsidRDefault="008D1CC3" w:rsidP="001B6F35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8D1CC3" w14:paraId="26BBC060" w14:textId="77777777" w:rsidTr="001B6F35">
        <w:tc>
          <w:tcPr>
            <w:tcW w:w="1555" w:type="dxa"/>
          </w:tcPr>
          <w:p w14:paraId="4A1E9F9A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3DDABD8" w14:textId="77777777" w:rsidR="008D1CC3" w:rsidRPr="00AA60F6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A16293A" w14:textId="77777777" w:rsidR="008D1CC3" w:rsidRDefault="008D1CC3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7F3872E7" w14:textId="4DA8F903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 xml:space="preserve">Razão Social (Opcional/ Com apenas </w:t>
            </w:r>
            <w:r w:rsidR="0012337D">
              <w:t>dois</w:t>
            </w:r>
            <w:r>
              <w:t xml:space="preserve"> caractere</w:t>
            </w:r>
            <w:r w:rsidR="0012337D">
              <w:t>s</w:t>
            </w:r>
            <w:r>
              <w:t>)</w:t>
            </w:r>
          </w:p>
          <w:p w14:paraId="339D0A25" w14:textId="45B51BDE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2A9AFB98" w14:textId="77777777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16B2BB01" w14:textId="77777777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Senha (Obrigatório)</w:t>
            </w:r>
          </w:p>
          <w:p w14:paraId="61BCE576" w14:textId="77777777" w:rsidR="008D1CC3" w:rsidRDefault="008D1CC3" w:rsidP="001B6F35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(Obrigatório)</w:t>
            </w:r>
          </w:p>
        </w:tc>
      </w:tr>
      <w:tr w:rsidR="008D1CC3" w14:paraId="72A4262E" w14:textId="77777777" w:rsidTr="001B6F35">
        <w:tc>
          <w:tcPr>
            <w:tcW w:w="1555" w:type="dxa"/>
          </w:tcPr>
          <w:p w14:paraId="0BCFFAEB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4D9CD42" w14:textId="77777777" w:rsidR="008D1CC3" w:rsidRDefault="008D1CC3" w:rsidP="001B6F35">
            <w:pPr>
              <w:pStyle w:val="SemEspaamento"/>
              <w:spacing w:line="276" w:lineRule="auto"/>
            </w:pPr>
            <w:r>
              <w:t>Tento cadastrar o Fornecedor</w:t>
            </w:r>
          </w:p>
        </w:tc>
      </w:tr>
      <w:tr w:rsidR="008D1CC3" w14:paraId="6598628F" w14:textId="77777777" w:rsidTr="001B6F35">
        <w:tc>
          <w:tcPr>
            <w:tcW w:w="1555" w:type="dxa"/>
          </w:tcPr>
          <w:p w14:paraId="1E599E4F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F1B103E" w14:textId="77777777" w:rsidR="008D1CC3" w:rsidRPr="00AA60F6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C4B08AA" w14:textId="27C2FD1D" w:rsidR="008D1CC3" w:rsidRDefault="008D1CC3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emite um alerta de </w:t>
            </w:r>
            <w:r w:rsidR="0012337D">
              <w:t>Razão Social</w:t>
            </w:r>
            <w:r>
              <w:t xml:space="preserve"> deve ser maior que </w:t>
            </w:r>
            <w:r w:rsidR="0012337D">
              <w:t>três</w:t>
            </w:r>
            <w:r>
              <w:t xml:space="preserve"> caracteres.</w:t>
            </w:r>
          </w:p>
        </w:tc>
      </w:tr>
    </w:tbl>
    <w:p w14:paraId="2209EB15" w14:textId="77777777" w:rsidR="008D1CC3" w:rsidRDefault="008D1CC3" w:rsidP="008D1CC3"/>
    <w:p w14:paraId="718C4404" w14:textId="77777777" w:rsidR="008D1CC3" w:rsidRDefault="008D1CC3" w:rsidP="008D1CC3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D1CC3" w:rsidRPr="0013279D" w14:paraId="63394DC3" w14:textId="77777777" w:rsidTr="001B6F35">
        <w:tc>
          <w:tcPr>
            <w:tcW w:w="9061" w:type="dxa"/>
            <w:gridSpan w:val="2"/>
          </w:tcPr>
          <w:p w14:paraId="2D1A40EB" w14:textId="0E2D7611" w:rsidR="008D1CC3" w:rsidRPr="0013279D" w:rsidRDefault="008D1CC3" w:rsidP="001B6F35">
            <w:pPr>
              <w:pStyle w:val="Ttulo2"/>
              <w:outlineLvl w:val="1"/>
            </w:pPr>
            <w:bookmarkStart w:id="15" w:name="_Toc12545104"/>
            <w:r>
              <w:t>C6 – Fornecedor com</w:t>
            </w:r>
            <w:r w:rsidRPr="00D13A4C">
              <w:t xml:space="preserve"> </w:t>
            </w:r>
            <w:r>
              <w:t>Razão Social maior que oitenta caracteres</w:t>
            </w:r>
            <w:bookmarkEnd w:id="15"/>
          </w:p>
        </w:tc>
      </w:tr>
      <w:tr w:rsidR="008D1CC3" w14:paraId="52A5A2CF" w14:textId="77777777" w:rsidTr="001B6F35">
        <w:tc>
          <w:tcPr>
            <w:tcW w:w="1555" w:type="dxa"/>
          </w:tcPr>
          <w:p w14:paraId="28691C3D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36D274D" w14:textId="77777777" w:rsidR="008D1CC3" w:rsidRPr="00AA60F6" w:rsidRDefault="008D1CC3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D899853" w14:textId="77777777" w:rsidR="008D1CC3" w:rsidRDefault="008D1CC3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8D1CC3" w14:paraId="6028D843" w14:textId="77777777" w:rsidTr="001B6F35">
        <w:tc>
          <w:tcPr>
            <w:tcW w:w="1555" w:type="dxa"/>
          </w:tcPr>
          <w:p w14:paraId="3763C660" w14:textId="77777777" w:rsidR="008D1CC3" w:rsidRPr="00447DD7" w:rsidRDefault="008D1CC3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9BE2F4A" w14:textId="77777777" w:rsidR="008D1CC3" w:rsidRDefault="008D1CC3" w:rsidP="001B6F35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8D1CC3" w14:paraId="51592429" w14:textId="77777777" w:rsidTr="001B6F35">
        <w:tc>
          <w:tcPr>
            <w:tcW w:w="1555" w:type="dxa"/>
          </w:tcPr>
          <w:p w14:paraId="19FD6CE4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A47258B" w14:textId="77777777" w:rsidR="008D1CC3" w:rsidRPr="00AA60F6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678209D" w14:textId="77777777" w:rsidR="008D1CC3" w:rsidRDefault="008D1CC3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4987D5B7" w14:textId="055BB16A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Razão Social (Opcional/ Com mais de oitenta caracteres)</w:t>
            </w:r>
          </w:p>
          <w:p w14:paraId="7B1EAD89" w14:textId="4642A25D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62F45BBA" w14:textId="77777777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536FCB41" w14:textId="77777777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Senha (Obrigatório)</w:t>
            </w:r>
          </w:p>
          <w:p w14:paraId="02D570E8" w14:textId="77777777" w:rsidR="008D1CC3" w:rsidRDefault="008D1CC3" w:rsidP="001B6F35">
            <w:pPr>
              <w:pStyle w:val="PargrafodaLista"/>
              <w:numPr>
                <w:ilvl w:val="0"/>
                <w:numId w:val="18"/>
              </w:numPr>
            </w:pPr>
            <w:r>
              <w:t>Descrição (Obrigatório)</w:t>
            </w:r>
          </w:p>
        </w:tc>
      </w:tr>
      <w:tr w:rsidR="008D1CC3" w14:paraId="560400F4" w14:textId="77777777" w:rsidTr="001B6F35">
        <w:tc>
          <w:tcPr>
            <w:tcW w:w="1555" w:type="dxa"/>
          </w:tcPr>
          <w:p w14:paraId="63CD155B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DB93A72" w14:textId="77777777" w:rsidR="008D1CC3" w:rsidRDefault="008D1CC3" w:rsidP="001B6F35">
            <w:pPr>
              <w:pStyle w:val="SemEspaamento"/>
              <w:spacing w:line="276" w:lineRule="auto"/>
            </w:pPr>
            <w:r>
              <w:t>Tento cadastrar o Fornecedor</w:t>
            </w:r>
          </w:p>
        </w:tc>
      </w:tr>
      <w:tr w:rsidR="008D1CC3" w14:paraId="3C39FE29" w14:textId="77777777" w:rsidTr="001B6F35">
        <w:tc>
          <w:tcPr>
            <w:tcW w:w="1555" w:type="dxa"/>
          </w:tcPr>
          <w:p w14:paraId="72A56CCD" w14:textId="77777777" w:rsidR="008D1CC3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F4BDE59" w14:textId="77777777" w:rsidR="008D1CC3" w:rsidRPr="00AA60F6" w:rsidRDefault="008D1CC3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C9DC923" w14:textId="03E6BF2D" w:rsidR="008D1CC3" w:rsidRDefault="008D1CC3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emite um alerta de </w:t>
            </w:r>
            <w:r w:rsidR="0012337D">
              <w:t>Razão Social</w:t>
            </w:r>
            <w:r>
              <w:t xml:space="preserve"> deve ser menor que oitenta caracteres.</w:t>
            </w:r>
          </w:p>
        </w:tc>
      </w:tr>
    </w:tbl>
    <w:p w14:paraId="00AF6C85" w14:textId="51EEC7CA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0CD6E7F4" w14:textId="77777777" w:rsidTr="00357068">
        <w:tc>
          <w:tcPr>
            <w:tcW w:w="9061" w:type="dxa"/>
            <w:gridSpan w:val="2"/>
          </w:tcPr>
          <w:p w14:paraId="698E22B8" w14:textId="29914162" w:rsidR="00503DCF" w:rsidRPr="0013279D" w:rsidRDefault="00503DCF" w:rsidP="00357068">
            <w:pPr>
              <w:pStyle w:val="Ttulo2"/>
              <w:outlineLvl w:val="1"/>
            </w:pPr>
            <w:bookmarkStart w:id="16" w:name="_Toc10459799"/>
            <w:bookmarkStart w:id="17" w:name="_Toc12545105"/>
            <w:r>
              <w:lastRenderedPageBreak/>
              <w:t>C</w:t>
            </w:r>
            <w:r w:rsidR="008D1CC3">
              <w:t>7</w:t>
            </w:r>
            <w:r>
              <w:t xml:space="preserve"> – </w:t>
            </w:r>
            <w:r w:rsidR="0079512C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Nome vazio</w:t>
            </w:r>
            <w:bookmarkEnd w:id="16"/>
            <w:bookmarkEnd w:id="17"/>
          </w:p>
        </w:tc>
      </w:tr>
      <w:tr w:rsidR="00503DCF" w14:paraId="19F27468" w14:textId="77777777" w:rsidTr="00357068">
        <w:tc>
          <w:tcPr>
            <w:tcW w:w="1555" w:type="dxa"/>
          </w:tcPr>
          <w:p w14:paraId="2B8D3FD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4D666BB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02FEF0D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3C8E649F" w14:textId="77777777" w:rsidTr="00357068">
        <w:tc>
          <w:tcPr>
            <w:tcW w:w="1555" w:type="dxa"/>
          </w:tcPr>
          <w:p w14:paraId="0568737B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322E3EB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4ECFA083" w14:textId="77777777" w:rsidTr="00357068">
        <w:tc>
          <w:tcPr>
            <w:tcW w:w="1555" w:type="dxa"/>
          </w:tcPr>
          <w:p w14:paraId="3DB6EEB8" w14:textId="77777777" w:rsidR="00503DCF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DF0E335" w14:textId="77777777" w:rsidR="00503DCF" w:rsidRPr="00AA60F6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923001E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547207CE" w14:textId="0E50924B" w:rsidR="0079512C" w:rsidRDefault="0079512C" w:rsidP="0079512C">
            <w:pPr>
              <w:pStyle w:val="PargrafodaLista"/>
              <w:numPr>
                <w:ilvl w:val="0"/>
                <w:numId w:val="18"/>
              </w:numPr>
            </w:pPr>
            <w:r>
              <w:t>Razão Social (Opcional/Válido)</w:t>
            </w:r>
          </w:p>
          <w:p w14:paraId="043DC223" w14:textId="77777777" w:rsidR="0079512C" w:rsidRDefault="0079512C" w:rsidP="0079512C">
            <w:pPr>
              <w:pStyle w:val="PargrafodaLista"/>
              <w:numPr>
                <w:ilvl w:val="0"/>
                <w:numId w:val="18"/>
              </w:numPr>
            </w:pPr>
            <w:r>
              <w:t>E-mail (Obrigatório/Inválido)</w:t>
            </w:r>
          </w:p>
          <w:p w14:paraId="504D666C" w14:textId="77777777" w:rsidR="0079512C" w:rsidRDefault="0079512C" w:rsidP="0079512C">
            <w:pPr>
              <w:pStyle w:val="PargrafodaLista"/>
              <w:numPr>
                <w:ilvl w:val="0"/>
                <w:numId w:val="18"/>
              </w:numPr>
            </w:pPr>
            <w:r>
              <w:t>Senha (Obrigatório/Válido)</w:t>
            </w:r>
          </w:p>
          <w:p w14:paraId="0D494458" w14:textId="445F0F6E" w:rsidR="00503DCF" w:rsidRDefault="0079512C" w:rsidP="0079512C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(Obrigatório/Válido)</w:t>
            </w:r>
          </w:p>
        </w:tc>
      </w:tr>
      <w:tr w:rsidR="00503DCF" w14:paraId="4C94C18E" w14:textId="77777777" w:rsidTr="00503DCF">
        <w:tc>
          <w:tcPr>
            <w:tcW w:w="1555" w:type="dxa"/>
            <w:tcBorders>
              <w:bottom w:val="single" w:sz="4" w:space="0" w:color="auto"/>
            </w:tcBorders>
          </w:tcPr>
          <w:p w14:paraId="54E62E3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1D8733C5" w14:textId="77777777" w:rsidR="00503DCF" w:rsidRDefault="00503DCF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66D9CCDA" w14:textId="77777777" w:rsidR="00503DCF" w:rsidRDefault="00503DCF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</w:tc>
      </w:tr>
      <w:tr w:rsidR="00503DCF" w14:paraId="3DB9CC8F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97D15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  <w:tcBorders>
              <w:right w:val="nil"/>
            </w:tcBorders>
          </w:tcPr>
          <w:p w14:paraId="4EA57D03" w14:textId="379FCD2D" w:rsidR="00503DCF" w:rsidRDefault="00503DCF" w:rsidP="00357068">
            <w:pPr>
              <w:pStyle w:val="SemEspaamento"/>
              <w:spacing w:line="276" w:lineRule="auto"/>
            </w:pPr>
            <w:r>
              <w:t xml:space="preserve">Tento cadastrar o </w:t>
            </w:r>
            <w:r w:rsidR="0079512C">
              <w:t>Fornecedor</w:t>
            </w:r>
          </w:p>
        </w:tc>
      </w:tr>
      <w:tr w:rsidR="00503DCF" w14:paraId="13A2A971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1BE9561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19805B8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  <w:tcBorders>
              <w:right w:val="nil"/>
            </w:tcBorders>
          </w:tcPr>
          <w:p w14:paraId="2020567C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obrigatório.</w:t>
            </w:r>
          </w:p>
        </w:tc>
      </w:tr>
    </w:tbl>
    <w:p w14:paraId="6DAB8EB2" w14:textId="67C6DB63" w:rsidR="00503DCF" w:rsidRDefault="00503DCF" w:rsidP="00C44FE9"/>
    <w:p w14:paraId="52DB4938" w14:textId="26F94554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25AC672C" w14:textId="77777777" w:rsidTr="00357068">
        <w:tc>
          <w:tcPr>
            <w:tcW w:w="9061" w:type="dxa"/>
            <w:gridSpan w:val="2"/>
          </w:tcPr>
          <w:p w14:paraId="73BFF1CE" w14:textId="66951037" w:rsidR="00503DCF" w:rsidRPr="0013279D" w:rsidRDefault="00503DCF" w:rsidP="00357068">
            <w:pPr>
              <w:pStyle w:val="Ttulo2"/>
              <w:outlineLvl w:val="1"/>
            </w:pPr>
            <w:bookmarkStart w:id="18" w:name="_Toc10459800"/>
            <w:bookmarkStart w:id="19" w:name="_Toc12545106"/>
            <w:r>
              <w:t>C</w:t>
            </w:r>
            <w:r w:rsidR="008D1CC3">
              <w:t>8</w:t>
            </w:r>
            <w:r>
              <w:t xml:space="preserve"> – </w:t>
            </w:r>
            <w:r w:rsidR="000D0693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Nome menor que dois caracteres</w:t>
            </w:r>
            <w:bookmarkEnd w:id="18"/>
            <w:bookmarkEnd w:id="19"/>
          </w:p>
        </w:tc>
      </w:tr>
      <w:tr w:rsidR="00503DCF" w14:paraId="00CA5855" w14:textId="77777777" w:rsidTr="00357068">
        <w:tc>
          <w:tcPr>
            <w:tcW w:w="1555" w:type="dxa"/>
          </w:tcPr>
          <w:p w14:paraId="61FECCC9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7033801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8830F1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4B687356" w14:textId="77777777" w:rsidTr="00357068">
        <w:tc>
          <w:tcPr>
            <w:tcW w:w="1555" w:type="dxa"/>
          </w:tcPr>
          <w:p w14:paraId="6DAB72FE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5676A5E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23E5595B" w14:textId="77777777" w:rsidTr="00357068">
        <w:tc>
          <w:tcPr>
            <w:tcW w:w="1555" w:type="dxa"/>
          </w:tcPr>
          <w:p w14:paraId="011D86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4B4478C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0D8C3D6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0F4EF528" w14:textId="77777777" w:rsidR="000D0693" w:rsidRDefault="000D0693" w:rsidP="000D0693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631FADC3" w14:textId="704049A7" w:rsidR="000D0693" w:rsidRDefault="000D0693" w:rsidP="000D0693">
            <w:pPr>
              <w:pStyle w:val="PargrafodaLista"/>
              <w:numPr>
                <w:ilvl w:val="0"/>
                <w:numId w:val="18"/>
              </w:numPr>
            </w:pPr>
            <w:r>
              <w:t>Nome (Obrigatório/ Com apenas um caractere)</w:t>
            </w:r>
          </w:p>
          <w:p w14:paraId="5159EE73" w14:textId="77777777" w:rsidR="000D0693" w:rsidRDefault="000D0693" w:rsidP="000D0693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021D9F1A" w14:textId="77777777" w:rsidR="000D0693" w:rsidRDefault="000D0693" w:rsidP="000D0693">
            <w:pPr>
              <w:pStyle w:val="PargrafodaLista"/>
              <w:numPr>
                <w:ilvl w:val="0"/>
                <w:numId w:val="18"/>
              </w:numPr>
            </w:pPr>
            <w:r>
              <w:t>Senha (Obrigatório)</w:t>
            </w:r>
          </w:p>
          <w:p w14:paraId="7329C131" w14:textId="456D5C72" w:rsidR="000D0693" w:rsidRDefault="000D0693" w:rsidP="000D0693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(Obrigatório)</w:t>
            </w:r>
          </w:p>
        </w:tc>
      </w:tr>
      <w:tr w:rsidR="00503DCF" w14:paraId="459F1532" w14:textId="77777777" w:rsidTr="00357068">
        <w:tc>
          <w:tcPr>
            <w:tcW w:w="1555" w:type="dxa"/>
          </w:tcPr>
          <w:p w14:paraId="2ED6802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5FEA8CF" w14:textId="1FD90E2B" w:rsidR="00503DCF" w:rsidRDefault="00503DCF" w:rsidP="00357068">
            <w:pPr>
              <w:pStyle w:val="SemEspaamento"/>
              <w:spacing w:line="276" w:lineRule="auto"/>
            </w:pPr>
            <w:r>
              <w:t xml:space="preserve">Tento cadastrar o </w:t>
            </w:r>
            <w:r w:rsidR="000D0693">
              <w:t>Fornecedor</w:t>
            </w:r>
          </w:p>
        </w:tc>
      </w:tr>
      <w:tr w:rsidR="00503DCF" w14:paraId="3296965F" w14:textId="77777777" w:rsidTr="00357068">
        <w:tc>
          <w:tcPr>
            <w:tcW w:w="1555" w:type="dxa"/>
          </w:tcPr>
          <w:p w14:paraId="02FCECB8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C12023F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9ECF598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maior que dois caracteres.</w:t>
            </w:r>
          </w:p>
        </w:tc>
      </w:tr>
    </w:tbl>
    <w:p w14:paraId="0344716C" w14:textId="6D568280" w:rsidR="005B2F50" w:rsidRDefault="005B2F50" w:rsidP="00C44FE9"/>
    <w:p w14:paraId="5E64183E" w14:textId="72110D72" w:rsidR="005B2F50" w:rsidRDefault="005B2F50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A17A7" w:rsidRPr="0013279D" w14:paraId="00FF895F" w14:textId="77777777" w:rsidTr="00517952">
        <w:tc>
          <w:tcPr>
            <w:tcW w:w="9061" w:type="dxa"/>
            <w:gridSpan w:val="2"/>
          </w:tcPr>
          <w:p w14:paraId="3EF9675F" w14:textId="1FC21F4B" w:rsidR="00FA17A7" w:rsidRPr="0013279D" w:rsidRDefault="00FA17A7" w:rsidP="00517952">
            <w:pPr>
              <w:pStyle w:val="Ttulo2"/>
              <w:outlineLvl w:val="1"/>
            </w:pPr>
            <w:bookmarkStart w:id="20" w:name="_Toc12545107"/>
            <w:r>
              <w:t>C</w:t>
            </w:r>
            <w:r w:rsidR="008D1CC3">
              <w:t>9</w:t>
            </w:r>
            <w:r>
              <w:t xml:space="preserve"> – </w:t>
            </w:r>
            <w:r w:rsidR="00844E7E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Nome maior que oitenta caracteres</w:t>
            </w:r>
            <w:bookmarkEnd w:id="20"/>
          </w:p>
        </w:tc>
      </w:tr>
      <w:tr w:rsidR="00FA17A7" w14:paraId="4D29EFDF" w14:textId="77777777" w:rsidTr="00517952">
        <w:tc>
          <w:tcPr>
            <w:tcW w:w="1555" w:type="dxa"/>
          </w:tcPr>
          <w:p w14:paraId="6645BD87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C84D0D8" w14:textId="77777777" w:rsidR="00FA17A7" w:rsidRPr="00AA60F6" w:rsidRDefault="00FA17A7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E4CA385" w14:textId="77777777" w:rsidR="00FA17A7" w:rsidRDefault="00FA17A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FA17A7" w14:paraId="347E8E05" w14:textId="77777777" w:rsidTr="00517952">
        <w:tc>
          <w:tcPr>
            <w:tcW w:w="1555" w:type="dxa"/>
          </w:tcPr>
          <w:p w14:paraId="5CE40D96" w14:textId="77777777" w:rsidR="00FA17A7" w:rsidRPr="00447DD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3EA0996" w14:textId="77777777" w:rsidR="00FA17A7" w:rsidRDefault="00FA17A7" w:rsidP="00517952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FA17A7" w14:paraId="0E96E54D" w14:textId="77777777" w:rsidTr="00517952">
        <w:tc>
          <w:tcPr>
            <w:tcW w:w="1555" w:type="dxa"/>
          </w:tcPr>
          <w:p w14:paraId="761B1713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8513C20" w14:textId="77777777" w:rsidR="00FA17A7" w:rsidRPr="00AA60F6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F7C53CB" w14:textId="77777777" w:rsidR="00FA17A7" w:rsidRDefault="00FA17A7" w:rsidP="00517952">
            <w:pPr>
              <w:pStyle w:val="SemEspaamento"/>
              <w:spacing w:line="276" w:lineRule="auto"/>
            </w:pPr>
            <w:r>
              <w:t>Preencho os campos:</w:t>
            </w:r>
          </w:p>
          <w:p w14:paraId="3DBA9E69" w14:textId="77777777" w:rsidR="00844E7E" w:rsidRDefault="00844E7E" w:rsidP="00844E7E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3B5BFC6F" w14:textId="139690E7" w:rsidR="00844E7E" w:rsidRDefault="00844E7E" w:rsidP="00844E7E">
            <w:pPr>
              <w:pStyle w:val="PargrafodaLista"/>
              <w:numPr>
                <w:ilvl w:val="0"/>
                <w:numId w:val="18"/>
              </w:numPr>
            </w:pPr>
            <w:r>
              <w:t>Nome (Obrigatório/ Com mais de oitenta caracteres)</w:t>
            </w:r>
          </w:p>
          <w:p w14:paraId="52F00371" w14:textId="77777777" w:rsidR="00844E7E" w:rsidRDefault="00844E7E" w:rsidP="00844E7E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1F3688E4" w14:textId="77777777" w:rsidR="00844E7E" w:rsidRDefault="00844E7E" w:rsidP="00844E7E">
            <w:pPr>
              <w:pStyle w:val="PargrafodaLista"/>
              <w:numPr>
                <w:ilvl w:val="0"/>
                <w:numId w:val="18"/>
              </w:numPr>
            </w:pPr>
            <w:r>
              <w:t>Senha (Obrigatório)</w:t>
            </w:r>
          </w:p>
          <w:p w14:paraId="4826ABBA" w14:textId="2601696F" w:rsidR="00FA17A7" w:rsidRDefault="00844E7E" w:rsidP="00844E7E">
            <w:pPr>
              <w:pStyle w:val="PargrafodaLista"/>
              <w:numPr>
                <w:ilvl w:val="0"/>
                <w:numId w:val="18"/>
              </w:numPr>
            </w:pPr>
            <w:r>
              <w:t>Descrição (Obrigatório)</w:t>
            </w:r>
          </w:p>
        </w:tc>
      </w:tr>
      <w:tr w:rsidR="00FA17A7" w14:paraId="7A026086" w14:textId="77777777" w:rsidTr="00517952">
        <w:tc>
          <w:tcPr>
            <w:tcW w:w="1555" w:type="dxa"/>
          </w:tcPr>
          <w:p w14:paraId="4DE76F92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2B02182" w14:textId="6FAF68DD" w:rsidR="00FA17A7" w:rsidRDefault="00FA17A7" w:rsidP="00517952">
            <w:pPr>
              <w:pStyle w:val="SemEspaamento"/>
              <w:spacing w:line="276" w:lineRule="auto"/>
            </w:pPr>
            <w:r>
              <w:t xml:space="preserve">Tento cadastrar o </w:t>
            </w:r>
            <w:r w:rsidR="00844E7E">
              <w:t>Fornecedor</w:t>
            </w:r>
          </w:p>
        </w:tc>
      </w:tr>
      <w:tr w:rsidR="00FA17A7" w14:paraId="7B66EDAE" w14:textId="77777777" w:rsidTr="00517952">
        <w:tc>
          <w:tcPr>
            <w:tcW w:w="1555" w:type="dxa"/>
          </w:tcPr>
          <w:p w14:paraId="483DEEE3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B025E33" w14:textId="77777777" w:rsidR="00FA17A7" w:rsidRPr="00AA60F6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E474EF" w14:textId="77A3DB5F" w:rsidR="00FA17A7" w:rsidRDefault="00FA17A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menor que oitenta caracteres.</w:t>
            </w:r>
          </w:p>
        </w:tc>
      </w:tr>
      <w:tr w:rsidR="008C0D9D" w:rsidRPr="0013279D" w14:paraId="555C00A9" w14:textId="77777777" w:rsidTr="00357068">
        <w:tc>
          <w:tcPr>
            <w:tcW w:w="9061" w:type="dxa"/>
            <w:gridSpan w:val="2"/>
          </w:tcPr>
          <w:p w14:paraId="7464AD5F" w14:textId="49259B2B" w:rsidR="008C0D9D" w:rsidRPr="0013279D" w:rsidRDefault="008C0D9D" w:rsidP="00357068">
            <w:pPr>
              <w:pStyle w:val="Ttulo2"/>
              <w:outlineLvl w:val="1"/>
            </w:pPr>
            <w:bookmarkStart w:id="21" w:name="_Toc10459803"/>
            <w:bookmarkStart w:id="22" w:name="_Toc12545108"/>
            <w:r>
              <w:lastRenderedPageBreak/>
              <w:t>C</w:t>
            </w:r>
            <w:r w:rsidR="008D1CC3">
              <w:t>10</w:t>
            </w:r>
            <w:r>
              <w:t xml:space="preserve">– </w:t>
            </w:r>
            <w:r w:rsidR="008D1CC3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Senha inválido</w:t>
            </w:r>
            <w:bookmarkEnd w:id="21"/>
            <w:bookmarkEnd w:id="22"/>
          </w:p>
        </w:tc>
      </w:tr>
      <w:tr w:rsidR="008C0D9D" w14:paraId="57AAE3D1" w14:textId="77777777" w:rsidTr="00357068">
        <w:tc>
          <w:tcPr>
            <w:tcW w:w="1555" w:type="dxa"/>
          </w:tcPr>
          <w:p w14:paraId="459223A5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26E3907" w14:textId="77777777" w:rsidR="008C0D9D" w:rsidRPr="00AA60F6" w:rsidRDefault="008C0D9D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98E6AFB" w14:textId="77777777" w:rsidR="008C0D9D" w:rsidRDefault="008C0D9D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8C0D9D" w14:paraId="01A61F57" w14:textId="77777777" w:rsidTr="00357068">
        <w:tc>
          <w:tcPr>
            <w:tcW w:w="1555" w:type="dxa"/>
          </w:tcPr>
          <w:p w14:paraId="51F2B173" w14:textId="77777777" w:rsidR="008C0D9D" w:rsidRPr="00447DD7" w:rsidRDefault="008C0D9D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68E7186" w14:textId="77777777" w:rsidR="008C0D9D" w:rsidRDefault="008C0D9D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8C0D9D" w14:paraId="4E3317DF" w14:textId="77777777" w:rsidTr="00357068">
        <w:tc>
          <w:tcPr>
            <w:tcW w:w="1555" w:type="dxa"/>
          </w:tcPr>
          <w:p w14:paraId="5D0CF12B" w14:textId="77777777" w:rsidR="008C0D9D" w:rsidRDefault="008C0D9D" w:rsidP="008C0D9D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48CF109" w14:textId="77777777" w:rsidR="008C0D9D" w:rsidRPr="00AA60F6" w:rsidRDefault="008C0D9D" w:rsidP="008C0D9D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AF586FB" w14:textId="77777777" w:rsidR="008C0D9D" w:rsidRDefault="008C0D9D" w:rsidP="008C0D9D">
            <w:pPr>
              <w:pStyle w:val="SemEspaamento"/>
              <w:spacing w:line="276" w:lineRule="auto"/>
            </w:pPr>
            <w:r>
              <w:t>Preencho os campos:</w:t>
            </w:r>
          </w:p>
          <w:p w14:paraId="6783C92C" w14:textId="77777777" w:rsidR="008D1CC3" w:rsidRDefault="008D1CC3" w:rsidP="008D1CC3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45C99B63" w14:textId="5717C207" w:rsidR="008D1CC3" w:rsidRDefault="008D1CC3" w:rsidP="008D1CC3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625B0F36" w14:textId="77777777" w:rsidR="008D1CC3" w:rsidRDefault="008D1CC3" w:rsidP="008D1CC3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5A637A2F" w14:textId="77777777" w:rsidR="008D1CC3" w:rsidRDefault="008D1CC3" w:rsidP="008D1CC3">
            <w:pPr>
              <w:pStyle w:val="PargrafodaLista"/>
              <w:numPr>
                <w:ilvl w:val="0"/>
                <w:numId w:val="18"/>
              </w:numPr>
            </w:pPr>
            <w:r>
              <w:t>Senha (Obrigatório)</w:t>
            </w:r>
          </w:p>
          <w:p w14:paraId="3E07D996" w14:textId="355348AC" w:rsidR="008C0D9D" w:rsidRDefault="008D1CC3" w:rsidP="008D1CC3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(Obrigatório)</w:t>
            </w:r>
          </w:p>
        </w:tc>
      </w:tr>
      <w:tr w:rsidR="008C0D9D" w14:paraId="6E52D6F2" w14:textId="77777777" w:rsidTr="00357068">
        <w:tc>
          <w:tcPr>
            <w:tcW w:w="1555" w:type="dxa"/>
          </w:tcPr>
          <w:p w14:paraId="08768616" w14:textId="7B0CFC32" w:rsidR="008C0D9D" w:rsidRPr="00447DD7" w:rsidRDefault="008C0D9D" w:rsidP="008C0D9D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E99F8E9" w14:textId="7734A600" w:rsidR="008C0D9D" w:rsidRDefault="008C0D9D" w:rsidP="008C0D9D">
            <w:pPr>
              <w:pStyle w:val="SemEspaamento"/>
              <w:spacing w:line="276" w:lineRule="auto"/>
            </w:pPr>
            <w:r>
              <w:t>Preencho o campo Senha</w:t>
            </w:r>
            <w:r w:rsidR="00357068">
              <w:t xml:space="preserve"> com uma senha</w:t>
            </w:r>
            <w:r>
              <w:t xml:space="preserve"> que não atende os critérios</w:t>
            </w:r>
          </w:p>
          <w:p w14:paraId="22562727" w14:textId="5F8E3497" w:rsidR="008C0D9D" w:rsidRDefault="008C0D9D" w:rsidP="0012337D">
            <w:pPr>
              <w:pStyle w:val="SemEspaamento"/>
              <w:numPr>
                <w:ilvl w:val="0"/>
                <w:numId w:val="22"/>
              </w:numPr>
              <w:spacing w:line="276" w:lineRule="auto"/>
            </w:pPr>
            <w:r>
              <w:t>Letras e números</w:t>
            </w:r>
          </w:p>
          <w:p w14:paraId="04F3AA07" w14:textId="77777777" w:rsidR="008C0D9D" w:rsidRDefault="008C0D9D" w:rsidP="0012337D">
            <w:pPr>
              <w:pStyle w:val="SemEspaamento"/>
              <w:numPr>
                <w:ilvl w:val="0"/>
                <w:numId w:val="22"/>
              </w:numPr>
              <w:spacing w:line="276" w:lineRule="auto"/>
            </w:pPr>
            <w:r>
              <w:t>No mínimo 6 caracteres</w:t>
            </w:r>
          </w:p>
          <w:p w14:paraId="4602A3CD" w14:textId="002D5ECE" w:rsidR="008C0D9D" w:rsidRDefault="008C0D9D" w:rsidP="0012337D">
            <w:pPr>
              <w:pStyle w:val="SemEspaamento"/>
              <w:numPr>
                <w:ilvl w:val="0"/>
                <w:numId w:val="22"/>
              </w:numPr>
              <w:spacing w:line="276" w:lineRule="auto"/>
            </w:pPr>
            <w:r>
              <w:t>No máximo 10 caracteres</w:t>
            </w:r>
          </w:p>
        </w:tc>
      </w:tr>
      <w:tr w:rsidR="008C0D9D" w14:paraId="39A18211" w14:textId="77777777" w:rsidTr="00357068">
        <w:tc>
          <w:tcPr>
            <w:tcW w:w="1555" w:type="dxa"/>
          </w:tcPr>
          <w:p w14:paraId="5138F77B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17B1356" w14:textId="46E9C8F0" w:rsidR="008C0D9D" w:rsidRDefault="008C0D9D" w:rsidP="00357068">
            <w:pPr>
              <w:pStyle w:val="SemEspaamento"/>
              <w:spacing w:line="276" w:lineRule="auto"/>
            </w:pPr>
            <w:r>
              <w:t xml:space="preserve">Tento cadastrar o </w:t>
            </w:r>
            <w:r w:rsidR="008D1CC3">
              <w:t>Fornecedor</w:t>
            </w:r>
          </w:p>
        </w:tc>
      </w:tr>
      <w:tr w:rsidR="008C0D9D" w14:paraId="7A31C551" w14:textId="77777777" w:rsidTr="00357068">
        <w:tc>
          <w:tcPr>
            <w:tcW w:w="1555" w:type="dxa"/>
          </w:tcPr>
          <w:p w14:paraId="04078605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FAD1801" w14:textId="77777777" w:rsidR="008C0D9D" w:rsidRPr="00AA60F6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E7E9BF5" w14:textId="77777777" w:rsidR="008C0D9D" w:rsidRDefault="008C0D9D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inválido.</w:t>
            </w:r>
          </w:p>
        </w:tc>
      </w:tr>
    </w:tbl>
    <w:p w14:paraId="08E5D68E" w14:textId="3BDA4DB1" w:rsidR="008C0D9D" w:rsidRDefault="008C0D9D" w:rsidP="00C44FE9"/>
    <w:p w14:paraId="40E35F6F" w14:textId="77777777" w:rsidR="00DC7E86" w:rsidRDefault="00DC7E86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57068" w:rsidRPr="0013279D" w14:paraId="00662186" w14:textId="77777777" w:rsidTr="00357068">
        <w:tc>
          <w:tcPr>
            <w:tcW w:w="9061" w:type="dxa"/>
            <w:gridSpan w:val="2"/>
          </w:tcPr>
          <w:p w14:paraId="26D2CF44" w14:textId="701395A0" w:rsidR="00357068" w:rsidRPr="0013279D" w:rsidRDefault="00357068" w:rsidP="00357068">
            <w:pPr>
              <w:pStyle w:val="Ttulo2"/>
              <w:outlineLvl w:val="1"/>
            </w:pPr>
            <w:bookmarkStart w:id="23" w:name="_Toc10459804"/>
            <w:bookmarkStart w:id="24" w:name="_Toc12545109"/>
            <w:r>
              <w:t>C</w:t>
            </w:r>
            <w:r w:rsidR="008D1CC3">
              <w:t>11</w:t>
            </w:r>
            <w:r>
              <w:t xml:space="preserve"> – </w:t>
            </w:r>
            <w:r w:rsidR="008D1CC3">
              <w:t>Fornecedor</w:t>
            </w:r>
            <w:r>
              <w:t xml:space="preserve"> com</w:t>
            </w:r>
            <w:r w:rsidRPr="00D13A4C">
              <w:t xml:space="preserve"> </w:t>
            </w:r>
            <w:r>
              <w:t>Senha vazio</w:t>
            </w:r>
            <w:bookmarkEnd w:id="23"/>
            <w:bookmarkEnd w:id="24"/>
          </w:p>
        </w:tc>
      </w:tr>
      <w:tr w:rsidR="00357068" w14:paraId="689CBD57" w14:textId="77777777" w:rsidTr="00357068">
        <w:tc>
          <w:tcPr>
            <w:tcW w:w="1555" w:type="dxa"/>
          </w:tcPr>
          <w:p w14:paraId="6920BF89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860CAE8" w14:textId="77777777" w:rsidR="00357068" w:rsidRPr="00AA60F6" w:rsidRDefault="00357068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454E9DE" w14:textId="77777777" w:rsidR="00357068" w:rsidRDefault="00357068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357068" w14:paraId="478C046A" w14:textId="77777777" w:rsidTr="00357068">
        <w:tc>
          <w:tcPr>
            <w:tcW w:w="1555" w:type="dxa"/>
          </w:tcPr>
          <w:p w14:paraId="6018AEAF" w14:textId="77777777" w:rsidR="00357068" w:rsidRPr="00447DD7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DF267FC" w14:textId="77777777" w:rsidR="00357068" w:rsidRDefault="00357068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357068" w14:paraId="079A65F8" w14:textId="77777777" w:rsidTr="00357068">
        <w:tc>
          <w:tcPr>
            <w:tcW w:w="1555" w:type="dxa"/>
          </w:tcPr>
          <w:p w14:paraId="6192367D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1414D66" w14:textId="77777777" w:rsidR="00357068" w:rsidRPr="00AA60F6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2B0B856" w14:textId="77777777" w:rsidR="008D1CC3" w:rsidRDefault="008D1CC3" w:rsidP="008D1CC3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409C8D97" w14:textId="77777777" w:rsidR="008D1CC3" w:rsidRDefault="008D1CC3" w:rsidP="008D1CC3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50F0A53C" w14:textId="77777777" w:rsidR="008D1CC3" w:rsidRDefault="008D1CC3" w:rsidP="008D1CC3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014322CB" w14:textId="0D2142CF" w:rsidR="00357068" w:rsidRDefault="008D1CC3" w:rsidP="008D1CC3">
            <w:pPr>
              <w:pStyle w:val="PargrafodaLista"/>
              <w:numPr>
                <w:ilvl w:val="0"/>
                <w:numId w:val="18"/>
              </w:numPr>
            </w:pPr>
            <w:r>
              <w:t>Descrição (Obrigatório)</w:t>
            </w:r>
          </w:p>
        </w:tc>
      </w:tr>
      <w:tr w:rsidR="00357068" w14:paraId="7DD76F97" w14:textId="77777777" w:rsidTr="00357068">
        <w:tc>
          <w:tcPr>
            <w:tcW w:w="1555" w:type="dxa"/>
          </w:tcPr>
          <w:p w14:paraId="276E8FC9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578EEB2F" w14:textId="77777777" w:rsidR="00357068" w:rsidRDefault="00357068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20E149C3" w14:textId="77777777" w:rsidR="00357068" w:rsidRDefault="00357068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357068" w14:paraId="01D46565" w14:textId="77777777" w:rsidTr="00357068">
        <w:tc>
          <w:tcPr>
            <w:tcW w:w="1555" w:type="dxa"/>
          </w:tcPr>
          <w:p w14:paraId="4CE0E512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AC0CF0F" w14:textId="2A0672B1" w:rsidR="00357068" w:rsidRDefault="00357068" w:rsidP="00357068">
            <w:pPr>
              <w:pStyle w:val="SemEspaamento"/>
              <w:spacing w:line="276" w:lineRule="auto"/>
            </w:pPr>
            <w:r>
              <w:t xml:space="preserve">Tento cadastrar o </w:t>
            </w:r>
            <w:r w:rsidR="008D1CC3">
              <w:t>Fornecedor</w:t>
            </w:r>
          </w:p>
        </w:tc>
      </w:tr>
      <w:tr w:rsidR="00357068" w14:paraId="5784AA05" w14:textId="77777777" w:rsidTr="00357068">
        <w:tc>
          <w:tcPr>
            <w:tcW w:w="1555" w:type="dxa"/>
          </w:tcPr>
          <w:p w14:paraId="4C42793B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D31A65A" w14:textId="77777777" w:rsidR="00357068" w:rsidRPr="00AA60F6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4C793F9" w14:textId="77777777" w:rsidR="00357068" w:rsidRDefault="00357068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obrigatório.</w:t>
            </w:r>
          </w:p>
        </w:tc>
      </w:tr>
    </w:tbl>
    <w:p w14:paraId="177B779B" w14:textId="77777777" w:rsidR="00357068" w:rsidRPr="0078747A" w:rsidRDefault="00357068" w:rsidP="00357068"/>
    <w:p w14:paraId="4EB592F0" w14:textId="240D9129" w:rsidR="002577A0" w:rsidRDefault="002577A0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2577A0" w:rsidRPr="0013279D" w14:paraId="2D0C01F2" w14:textId="77777777" w:rsidTr="001B6F35">
        <w:tc>
          <w:tcPr>
            <w:tcW w:w="9061" w:type="dxa"/>
            <w:gridSpan w:val="2"/>
          </w:tcPr>
          <w:p w14:paraId="50FDA0BB" w14:textId="0EC12DFA" w:rsidR="002577A0" w:rsidRPr="0013279D" w:rsidRDefault="002577A0" w:rsidP="001B6F35">
            <w:pPr>
              <w:pStyle w:val="Ttulo2"/>
              <w:outlineLvl w:val="1"/>
            </w:pPr>
            <w:bookmarkStart w:id="25" w:name="_Toc12545110"/>
            <w:r>
              <w:lastRenderedPageBreak/>
              <w:t>C12 – Fornecedor com</w:t>
            </w:r>
            <w:r w:rsidRPr="00D13A4C">
              <w:t xml:space="preserve"> </w:t>
            </w:r>
            <w:r>
              <w:t>Descrição vazio</w:t>
            </w:r>
            <w:bookmarkEnd w:id="25"/>
          </w:p>
        </w:tc>
      </w:tr>
      <w:tr w:rsidR="002577A0" w14:paraId="67012F0C" w14:textId="77777777" w:rsidTr="001B6F35">
        <w:tc>
          <w:tcPr>
            <w:tcW w:w="1555" w:type="dxa"/>
          </w:tcPr>
          <w:p w14:paraId="40B37CDA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40C98C2A" w14:textId="77777777" w:rsidR="002577A0" w:rsidRPr="00AA60F6" w:rsidRDefault="002577A0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13005A" w14:textId="77777777" w:rsidR="002577A0" w:rsidRDefault="002577A0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2577A0" w14:paraId="59A0D96B" w14:textId="77777777" w:rsidTr="001B6F35">
        <w:tc>
          <w:tcPr>
            <w:tcW w:w="1555" w:type="dxa"/>
          </w:tcPr>
          <w:p w14:paraId="3376BB99" w14:textId="77777777" w:rsidR="002577A0" w:rsidRPr="00447DD7" w:rsidRDefault="002577A0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D07A70F" w14:textId="77777777" w:rsidR="002577A0" w:rsidRDefault="002577A0" w:rsidP="001B6F35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2577A0" w14:paraId="2EF8C026" w14:textId="77777777" w:rsidTr="001B6F35">
        <w:tc>
          <w:tcPr>
            <w:tcW w:w="1555" w:type="dxa"/>
          </w:tcPr>
          <w:p w14:paraId="0AC1B82A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4C2D203" w14:textId="77777777" w:rsidR="002577A0" w:rsidRPr="00AA60F6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0FFA41F" w14:textId="77777777" w:rsidR="002577A0" w:rsidRDefault="002577A0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6A47E35F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Razão Social (Opcional/Válido)</w:t>
            </w:r>
          </w:p>
          <w:p w14:paraId="62EA907F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E-mail (Obrigatório/Inválido)</w:t>
            </w:r>
          </w:p>
          <w:p w14:paraId="5BB64D66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Senha (Obrigatório/Válido)</w:t>
            </w:r>
          </w:p>
          <w:p w14:paraId="7BC42628" w14:textId="644D7751" w:rsidR="002577A0" w:rsidRDefault="002577A0" w:rsidP="001B6F35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(Obrigatório/Válido)</w:t>
            </w:r>
          </w:p>
        </w:tc>
      </w:tr>
      <w:tr w:rsidR="002577A0" w14:paraId="53121278" w14:textId="77777777" w:rsidTr="001B6F35">
        <w:tc>
          <w:tcPr>
            <w:tcW w:w="1555" w:type="dxa"/>
            <w:tcBorders>
              <w:bottom w:val="single" w:sz="4" w:space="0" w:color="auto"/>
            </w:tcBorders>
          </w:tcPr>
          <w:p w14:paraId="17F02FC6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74657AB8" w14:textId="77777777" w:rsidR="002577A0" w:rsidRDefault="002577A0" w:rsidP="001B6F35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7421E318" w14:textId="0CE2ABA6" w:rsidR="002577A0" w:rsidRDefault="002577A0" w:rsidP="001B6F35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</w:t>
            </w:r>
          </w:p>
        </w:tc>
      </w:tr>
      <w:tr w:rsidR="002577A0" w14:paraId="1FE4FBFF" w14:textId="77777777" w:rsidTr="001B6F3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75B5E15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  <w:tcBorders>
              <w:right w:val="nil"/>
            </w:tcBorders>
          </w:tcPr>
          <w:p w14:paraId="07353954" w14:textId="77777777" w:rsidR="002577A0" w:rsidRDefault="002577A0" w:rsidP="001B6F35">
            <w:pPr>
              <w:pStyle w:val="SemEspaamento"/>
              <w:spacing w:line="276" w:lineRule="auto"/>
            </w:pPr>
            <w:r>
              <w:t>Tento cadastrar o Fornecedor</w:t>
            </w:r>
          </w:p>
        </w:tc>
      </w:tr>
      <w:tr w:rsidR="002577A0" w14:paraId="727F074D" w14:textId="77777777" w:rsidTr="001B6F35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2EA42D1F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B63BCAD" w14:textId="77777777" w:rsidR="002577A0" w:rsidRPr="00AA60F6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  <w:tcBorders>
              <w:right w:val="nil"/>
            </w:tcBorders>
          </w:tcPr>
          <w:p w14:paraId="6C4A1E73" w14:textId="7A1231AC" w:rsidR="002577A0" w:rsidRDefault="002577A0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Descrição obrigatório.</w:t>
            </w:r>
          </w:p>
        </w:tc>
      </w:tr>
    </w:tbl>
    <w:p w14:paraId="0E4819F9" w14:textId="77777777" w:rsidR="002577A0" w:rsidRDefault="002577A0" w:rsidP="002577A0"/>
    <w:p w14:paraId="7F1928D0" w14:textId="77777777" w:rsidR="002577A0" w:rsidRDefault="002577A0" w:rsidP="002577A0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2577A0" w:rsidRPr="0013279D" w14:paraId="3F92447F" w14:textId="77777777" w:rsidTr="001B6F35">
        <w:tc>
          <w:tcPr>
            <w:tcW w:w="9061" w:type="dxa"/>
            <w:gridSpan w:val="2"/>
          </w:tcPr>
          <w:p w14:paraId="033FBF15" w14:textId="5ADBCDB7" w:rsidR="002577A0" w:rsidRPr="0013279D" w:rsidRDefault="002577A0" w:rsidP="001B6F35">
            <w:pPr>
              <w:pStyle w:val="Ttulo2"/>
              <w:outlineLvl w:val="1"/>
            </w:pPr>
            <w:bookmarkStart w:id="26" w:name="_Toc12545111"/>
            <w:r>
              <w:t>C13 – Fornecedor com</w:t>
            </w:r>
            <w:r w:rsidRPr="00D13A4C">
              <w:t xml:space="preserve"> </w:t>
            </w:r>
            <w:r>
              <w:t>Descrição menor que dez caracteres</w:t>
            </w:r>
            <w:bookmarkEnd w:id="26"/>
          </w:p>
        </w:tc>
      </w:tr>
      <w:tr w:rsidR="002577A0" w14:paraId="1A957381" w14:textId="77777777" w:rsidTr="001B6F35">
        <w:tc>
          <w:tcPr>
            <w:tcW w:w="1555" w:type="dxa"/>
          </w:tcPr>
          <w:p w14:paraId="695A9AFF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3F917D4" w14:textId="77777777" w:rsidR="002577A0" w:rsidRPr="00AA60F6" w:rsidRDefault="002577A0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6140F23" w14:textId="77777777" w:rsidR="002577A0" w:rsidRDefault="002577A0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2577A0" w14:paraId="3B795449" w14:textId="77777777" w:rsidTr="001B6F35">
        <w:tc>
          <w:tcPr>
            <w:tcW w:w="1555" w:type="dxa"/>
          </w:tcPr>
          <w:p w14:paraId="727CE1C5" w14:textId="77777777" w:rsidR="002577A0" w:rsidRPr="00447DD7" w:rsidRDefault="002577A0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BEE2E77" w14:textId="77777777" w:rsidR="002577A0" w:rsidRDefault="002577A0" w:rsidP="001B6F35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2577A0" w14:paraId="01A0DDDE" w14:textId="77777777" w:rsidTr="001B6F35">
        <w:tc>
          <w:tcPr>
            <w:tcW w:w="1555" w:type="dxa"/>
          </w:tcPr>
          <w:p w14:paraId="38A3522E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C948A7F" w14:textId="77777777" w:rsidR="002577A0" w:rsidRPr="00AA60F6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9921789" w14:textId="77777777" w:rsidR="002577A0" w:rsidRDefault="002577A0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149D9DBE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7DB9339F" w14:textId="5F39A9E8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44FE6468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6E5EB72E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Senha (Obrigatório)</w:t>
            </w:r>
          </w:p>
          <w:p w14:paraId="42A651E7" w14:textId="04A34F84" w:rsidR="002577A0" w:rsidRDefault="002577A0" w:rsidP="001B6F35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Descrição (Obrigatório/ Com apenas nove caracteres)</w:t>
            </w:r>
          </w:p>
        </w:tc>
      </w:tr>
      <w:tr w:rsidR="002577A0" w14:paraId="05827C3D" w14:textId="77777777" w:rsidTr="001B6F35">
        <w:tc>
          <w:tcPr>
            <w:tcW w:w="1555" w:type="dxa"/>
          </w:tcPr>
          <w:p w14:paraId="136C440D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B7B5541" w14:textId="77777777" w:rsidR="002577A0" w:rsidRDefault="002577A0" w:rsidP="001B6F35">
            <w:pPr>
              <w:pStyle w:val="SemEspaamento"/>
              <w:spacing w:line="276" w:lineRule="auto"/>
            </w:pPr>
            <w:r>
              <w:t>Tento cadastrar o Fornecedor</w:t>
            </w:r>
          </w:p>
        </w:tc>
      </w:tr>
      <w:tr w:rsidR="002577A0" w14:paraId="53E6854E" w14:textId="77777777" w:rsidTr="001B6F35">
        <w:tc>
          <w:tcPr>
            <w:tcW w:w="1555" w:type="dxa"/>
          </w:tcPr>
          <w:p w14:paraId="79E4F53E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FA1377E" w14:textId="77777777" w:rsidR="002577A0" w:rsidRPr="00AA60F6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6DAD33C" w14:textId="57710AAA" w:rsidR="002577A0" w:rsidRDefault="002577A0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Descrição deve ser maior que dez caracteres.</w:t>
            </w:r>
          </w:p>
        </w:tc>
      </w:tr>
    </w:tbl>
    <w:p w14:paraId="6264221F" w14:textId="77777777" w:rsidR="002577A0" w:rsidRDefault="002577A0" w:rsidP="002577A0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2577A0" w:rsidRPr="0013279D" w14:paraId="1840269E" w14:textId="77777777" w:rsidTr="001B6F35">
        <w:tc>
          <w:tcPr>
            <w:tcW w:w="9061" w:type="dxa"/>
            <w:gridSpan w:val="2"/>
          </w:tcPr>
          <w:p w14:paraId="367DEED5" w14:textId="59317488" w:rsidR="002577A0" w:rsidRPr="0013279D" w:rsidRDefault="002577A0" w:rsidP="001B6F35">
            <w:pPr>
              <w:pStyle w:val="Ttulo2"/>
              <w:outlineLvl w:val="1"/>
            </w:pPr>
            <w:bookmarkStart w:id="27" w:name="_Toc12545112"/>
            <w:r>
              <w:t>C14 – Fornecedor com</w:t>
            </w:r>
            <w:r w:rsidRPr="00D13A4C">
              <w:t xml:space="preserve"> </w:t>
            </w:r>
            <w:r>
              <w:t xml:space="preserve">Descrição maior que </w:t>
            </w:r>
            <w:r w:rsidR="00534FA1">
              <w:t>quinhentos</w:t>
            </w:r>
            <w:r>
              <w:t xml:space="preserve"> caracteres</w:t>
            </w:r>
            <w:bookmarkEnd w:id="27"/>
          </w:p>
        </w:tc>
      </w:tr>
      <w:tr w:rsidR="002577A0" w14:paraId="68D694AF" w14:textId="77777777" w:rsidTr="001B6F35">
        <w:tc>
          <w:tcPr>
            <w:tcW w:w="1555" w:type="dxa"/>
          </w:tcPr>
          <w:p w14:paraId="70162894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D1FA3EA" w14:textId="77777777" w:rsidR="002577A0" w:rsidRPr="00AA60F6" w:rsidRDefault="002577A0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1DFFC15" w14:textId="77777777" w:rsidR="002577A0" w:rsidRDefault="002577A0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2577A0" w14:paraId="28E63DE3" w14:textId="77777777" w:rsidTr="001B6F35">
        <w:tc>
          <w:tcPr>
            <w:tcW w:w="1555" w:type="dxa"/>
          </w:tcPr>
          <w:p w14:paraId="0B12DC5D" w14:textId="77777777" w:rsidR="002577A0" w:rsidRPr="00447DD7" w:rsidRDefault="002577A0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D9C86A4" w14:textId="77777777" w:rsidR="002577A0" w:rsidRDefault="002577A0" w:rsidP="001B6F35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2577A0" w14:paraId="5EEA9068" w14:textId="77777777" w:rsidTr="001B6F35">
        <w:tc>
          <w:tcPr>
            <w:tcW w:w="1555" w:type="dxa"/>
          </w:tcPr>
          <w:p w14:paraId="23E0EE21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71C3877" w14:textId="77777777" w:rsidR="002577A0" w:rsidRPr="00AA60F6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0AEE3DA" w14:textId="77777777" w:rsidR="002577A0" w:rsidRDefault="002577A0" w:rsidP="001B6F35">
            <w:pPr>
              <w:pStyle w:val="SemEspaamento"/>
              <w:spacing w:line="276" w:lineRule="auto"/>
            </w:pPr>
            <w:r>
              <w:t>Preencho os campos:</w:t>
            </w:r>
          </w:p>
          <w:p w14:paraId="30680BFF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Razão Social (Opcional)</w:t>
            </w:r>
          </w:p>
          <w:p w14:paraId="22A0FB66" w14:textId="2D3E12D2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Nome (Obrigatório)</w:t>
            </w:r>
          </w:p>
          <w:p w14:paraId="14D92FA8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E-mail (Obrigatório)</w:t>
            </w:r>
          </w:p>
          <w:p w14:paraId="6B05EAF6" w14:textId="77777777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>Senha (Obrigatório)</w:t>
            </w:r>
          </w:p>
          <w:p w14:paraId="5D13E2A4" w14:textId="1A043656" w:rsidR="002577A0" w:rsidRDefault="002577A0" w:rsidP="001B6F35">
            <w:pPr>
              <w:pStyle w:val="PargrafodaLista"/>
              <w:numPr>
                <w:ilvl w:val="0"/>
                <w:numId w:val="18"/>
              </w:numPr>
            </w:pPr>
            <w:r>
              <w:t xml:space="preserve">Descrição (Obrigatório/ Com mais de </w:t>
            </w:r>
            <w:r w:rsidR="00534FA1">
              <w:t xml:space="preserve">quinhentos </w:t>
            </w:r>
            <w:r>
              <w:t>caracteres)</w:t>
            </w:r>
          </w:p>
        </w:tc>
      </w:tr>
      <w:tr w:rsidR="002577A0" w14:paraId="17841106" w14:textId="77777777" w:rsidTr="001B6F35">
        <w:tc>
          <w:tcPr>
            <w:tcW w:w="1555" w:type="dxa"/>
          </w:tcPr>
          <w:p w14:paraId="67B2D606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2C981C4" w14:textId="77777777" w:rsidR="002577A0" w:rsidRDefault="002577A0" w:rsidP="001B6F35">
            <w:pPr>
              <w:pStyle w:val="SemEspaamento"/>
              <w:spacing w:line="276" w:lineRule="auto"/>
            </w:pPr>
            <w:r>
              <w:t>Tento cadastrar o Fornecedor</w:t>
            </w:r>
          </w:p>
        </w:tc>
      </w:tr>
      <w:tr w:rsidR="002577A0" w14:paraId="0AD05CF6" w14:textId="77777777" w:rsidTr="001B6F35">
        <w:tc>
          <w:tcPr>
            <w:tcW w:w="1555" w:type="dxa"/>
          </w:tcPr>
          <w:p w14:paraId="408DDE55" w14:textId="77777777" w:rsidR="002577A0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D9743D7" w14:textId="77777777" w:rsidR="002577A0" w:rsidRPr="00AA60F6" w:rsidRDefault="002577A0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F12443B" w14:textId="14FAF077" w:rsidR="002577A0" w:rsidRDefault="002577A0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emite um alerta de </w:t>
            </w:r>
            <w:r w:rsidR="00E6395C">
              <w:t>Descrição</w:t>
            </w:r>
            <w:r>
              <w:t xml:space="preserve"> deve ser menor que </w:t>
            </w:r>
            <w:r w:rsidR="00534FA1">
              <w:t xml:space="preserve">quinhentos </w:t>
            </w:r>
            <w:bookmarkStart w:id="28" w:name="_GoBack"/>
            <w:bookmarkEnd w:id="28"/>
            <w:r>
              <w:t>caracteres.</w:t>
            </w:r>
          </w:p>
        </w:tc>
      </w:tr>
    </w:tbl>
    <w:p w14:paraId="2A210D07" w14:textId="77777777" w:rsidR="002577A0" w:rsidRPr="00C44FE9" w:rsidRDefault="002577A0" w:rsidP="002577A0"/>
    <w:sectPr w:rsidR="002577A0" w:rsidRPr="00C44FE9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0ECA0" w14:textId="77777777" w:rsidR="00BE0524" w:rsidRDefault="00BE0524" w:rsidP="00E33422">
      <w:pPr>
        <w:spacing w:after="0" w:line="240" w:lineRule="auto"/>
      </w:pPr>
      <w:r>
        <w:separator/>
      </w:r>
    </w:p>
  </w:endnote>
  <w:endnote w:type="continuationSeparator" w:id="0">
    <w:p w14:paraId="0E7A2594" w14:textId="77777777" w:rsidR="00BE0524" w:rsidRDefault="00BE0524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D68C2" w14:textId="77777777" w:rsidR="00BE0524" w:rsidRDefault="00BE0524" w:rsidP="00E33422">
      <w:pPr>
        <w:spacing w:after="0" w:line="240" w:lineRule="auto"/>
      </w:pPr>
      <w:r>
        <w:separator/>
      </w:r>
    </w:p>
  </w:footnote>
  <w:footnote w:type="continuationSeparator" w:id="0">
    <w:p w14:paraId="340488E1" w14:textId="77777777" w:rsidR="00BE0524" w:rsidRDefault="00BE0524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16C38F64" w:rsidR="00357068" w:rsidRPr="00E33422" w:rsidRDefault="00386F49" w:rsidP="00E33422">
    <w:pPr>
      <w:jc w:val="right"/>
      <w:rPr>
        <w:szCs w:val="32"/>
      </w:rPr>
    </w:pPr>
    <w:r w:rsidRPr="00386F49">
      <w:rPr>
        <w:b/>
        <w:szCs w:val="32"/>
      </w:rPr>
      <w:t>2.1. Criação de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>
      <w:rPr>
        <w:b/>
        <w:i/>
        <w:sz w:val="20"/>
      </w:rPr>
      <w:t>FestINF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320C45"/>
    <w:multiLevelType w:val="hybridMultilevel"/>
    <w:tmpl w:val="E94226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E48F0"/>
    <w:multiLevelType w:val="hybridMultilevel"/>
    <w:tmpl w:val="B1E2D8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40CF"/>
    <w:multiLevelType w:val="hybridMultilevel"/>
    <w:tmpl w:val="EAD0B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1B3C"/>
    <w:multiLevelType w:val="hybridMultilevel"/>
    <w:tmpl w:val="17BA8C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"/>
  </w:num>
  <w:num w:numId="20">
    <w:abstractNumId w:val="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D0693"/>
    <w:rsid w:val="000F1DDE"/>
    <w:rsid w:val="001046E4"/>
    <w:rsid w:val="0012337D"/>
    <w:rsid w:val="0013279D"/>
    <w:rsid w:val="00154AB4"/>
    <w:rsid w:val="001618E2"/>
    <w:rsid w:val="0017668F"/>
    <w:rsid w:val="00196679"/>
    <w:rsid w:val="001B1385"/>
    <w:rsid w:val="001C1B5E"/>
    <w:rsid w:val="001E3A40"/>
    <w:rsid w:val="002577A0"/>
    <w:rsid w:val="002A05E5"/>
    <w:rsid w:val="002A7FF0"/>
    <w:rsid w:val="002E60BF"/>
    <w:rsid w:val="002E73F6"/>
    <w:rsid w:val="00352433"/>
    <w:rsid w:val="00355245"/>
    <w:rsid w:val="00357068"/>
    <w:rsid w:val="003742DA"/>
    <w:rsid w:val="00386F49"/>
    <w:rsid w:val="00392810"/>
    <w:rsid w:val="003E427C"/>
    <w:rsid w:val="00412A27"/>
    <w:rsid w:val="00430BE9"/>
    <w:rsid w:val="004515B2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34FA1"/>
    <w:rsid w:val="00546331"/>
    <w:rsid w:val="00560C41"/>
    <w:rsid w:val="005617C9"/>
    <w:rsid w:val="00564E21"/>
    <w:rsid w:val="005B2AF4"/>
    <w:rsid w:val="005B2F50"/>
    <w:rsid w:val="005B3313"/>
    <w:rsid w:val="005C25DC"/>
    <w:rsid w:val="005E41C1"/>
    <w:rsid w:val="006D2425"/>
    <w:rsid w:val="006D5194"/>
    <w:rsid w:val="006D5334"/>
    <w:rsid w:val="00706BE2"/>
    <w:rsid w:val="007316A4"/>
    <w:rsid w:val="00732E92"/>
    <w:rsid w:val="00780CFE"/>
    <w:rsid w:val="00791EE9"/>
    <w:rsid w:val="0079512C"/>
    <w:rsid w:val="007A139B"/>
    <w:rsid w:val="007A4EA3"/>
    <w:rsid w:val="007C2F4B"/>
    <w:rsid w:val="007F0CCC"/>
    <w:rsid w:val="00807CA9"/>
    <w:rsid w:val="00844E7E"/>
    <w:rsid w:val="008544AD"/>
    <w:rsid w:val="00875DF5"/>
    <w:rsid w:val="008B3CA0"/>
    <w:rsid w:val="008C0D9D"/>
    <w:rsid w:val="008D1CC3"/>
    <w:rsid w:val="008E31DC"/>
    <w:rsid w:val="008E40C1"/>
    <w:rsid w:val="00917ED1"/>
    <w:rsid w:val="00967F68"/>
    <w:rsid w:val="00997F9B"/>
    <w:rsid w:val="009A1B09"/>
    <w:rsid w:val="009A26D5"/>
    <w:rsid w:val="009E1A5C"/>
    <w:rsid w:val="00AA60F6"/>
    <w:rsid w:val="00AD28DF"/>
    <w:rsid w:val="00AE67DD"/>
    <w:rsid w:val="00B0577D"/>
    <w:rsid w:val="00B07C66"/>
    <w:rsid w:val="00B375D1"/>
    <w:rsid w:val="00B56B9D"/>
    <w:rsid w:val="00B60B38"/>
    <w:rsid w:val="00B75304"/>
    <w:rsid w:val="00B85A24"/>
    <w:rsid w:val="00BB1DD7"/>
    <w:rsid w:val="00BD4A16"/>
    <w:rsid w:val="00BE0524"/>
    <w:rsid w:val="00BE5159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A592E"/>
    <w:rsid w:val="00DC7E86"/>
    <w:rsid w:val="00DF37A1"/>
    <w:rsid w:val="00DF3ED2"/>
    <w:rsid w:val="00E13743"/>
    <w:rsid w:val="00E33422"/>
    <w:rsid w:val="00E36C84"/>
    <w:rsid w:val="00E6395C"/>
    <w:rsid w:val="00E847AA"/>
    <w:rsid w:val="00EB505F"/>
    <w:rsid w:val="00ED0AF9"/>
    <w:rsid w:val="00F516B8"/>
    <w:rsid w:val="00F6023F"/>
    <w:rsid w:val="00F8148B"/>
    <w:rsid w:val="00FA17A7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9272-2BCC-45E6-996C-256391D2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508</TotalTime>
  <Pages>9</Pages>
  <Words>1387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53</cp:revision>
  <dcterms:created xsi:type="dcterms:W3CDTF">2018-08-03T23:00:00Z</dcterms:created>
  <dcterms:modified xsi:type="dcterms:W3CDTF">2019-07-05T02:38:00Z</dcterms:modified>
</cp:coreProperties>
</file>