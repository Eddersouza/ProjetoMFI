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4C87EED4" w:rsidR="00F8148B" w:rsidRPr="00F8148B" w:rsidRDefault="003C7818" w:rsidP="00F8148B">
      <w:pPr>
        <w:jc w:val="right"/>
        <w:rPr>
          <w:sz w:val="32"/>
          <w:szCs w:val="32"/>
        </w:rPr>
      </w:pPr>
      <w:r w:rsidRPr="003C7818">
        <w:rPr>
          <w:b/>
          <w:sz w:val="32"/>
          <w:szCs w:val="32"/>
        </w:rPr>
        <w:t>5.3. Visualizar Fornecedores Cadastrados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4F173F4" w:rsidR="00013867" w:rsidRPr="00D13A4C" w:rsidRDefault="00B97393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5</w:t>
      </w:r>
      <w:r w:rsidR="00D337A7" w:rsidRPr="00D337A7">
        <w:rPr>
          <w:b/>
          <w:sz w:val="28"/>
          <w:szCs w:val="32"/>
        </w:rPr>
        <w:t xml:space="preserve">. </w:t>
      </w:r>
      <w:r w:rsidRPr="00B97393">
        <w:rPr>
          <w:b/>
          <w:sz w:val="28"/>
          <w:szCs w:val="32"/>
        </w:rPr>
        <w:t>Administrar Site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67205807" w14:textId="3A6B68B8" w:rsidR="000C4206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95704" w:history="1">
            <w:r w:rsidR="000C4206" w:rsidRPr="006E25E3">
              <w:rPr>
                <w:rStyle w:val="Hyperlink"/>
                <w:noProof/>
              </w:rPr>
              <w:t>1.</w:t>
            </w:r>
            <w:r w:rsidR="000C42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C4206" w:rsidRPr="006E25E3">
              <w:rPr>
                <w:rStyle w:val="Hyperlink"/>
                <w:noProof/>
              </w:rPr>
              <w:t>Opções Gerais</w:t>
            </w:r>
            <w:r w:rsidR="000C4206">
              <w:rPr>
                <w:noProof/>
                <w:webHidden/>
              </w:rPr>
              <w:tab/>
            </w:r>
            <w:r w:rsidR="000C4206">
              <w:rPr>
                <w:noProof/>
                <w:webHidden/>
              </w:rPr>
              <w:fldChar w:fldCharType="begin"/>
            </w:r>
            <w:r w:rsidR="000C4206">
              <w:rPr>
                <w:noProof/>
                <w:webHidden/>
              </w:rPr>
              <w:instrText xml:space="preserve"> PAGEREF _Toc12895704 \h </w:instrText>
            </w:r>
            <w:r w:rsidR="000C4206">
              <w:rPr>
                <w:noProof/>
                <w:webHidden/>
              </w:rPr>
            </w:r>
            <w:r w:rsidR="000C4206">
              <w:rPr>
                <w:noProof/>
                <w:webHidden/>
              </w:rPr>
              <w:fldChar w:fldCharType="separate"/>
            </w:r>
            <w:r w:rsidR="000C4206">
              <w:rPr>
                <w:noProof/>
                <w:webHidden/>
              </w:rPr>
              <w:t>3</w:t>
            </w:r>
            <w:r w:rsidR="000C4206">
              <w:rPr>
                <w:noProof/>
                <w:webHidden/>
              </w:rPr>
              <w:fldChar w:fldCharType="end"/>
            </w:r>
          </w:hyperlink>
        </w:p>
        <w:p w14:paraId="5EDDFEAD" w14:textId="1B4E0F15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05" w:history="1">
            <w:r w:rsidRPr="006E25E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0F8A" w14:textId="5D4111A8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06" w:history="1">
            <w:r w:rsidRPr="006E25E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C8B3" w14:textId="4508D767" w:rsidR="000C4206" w:rsidRDefault="000C420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07" w:history="1">
            <w:r w:rsidRPr="006E25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5.3. Visualizar Fornecedores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2AE7" w14:textId="4BFBA1CD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08" w:history="1">
            <w:r w:rsidRPr="006E25E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E2BF" w14:textId="548837A7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09" w:history="1">
            <w:r w:rsidRPr="006E25E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728F" w14:textId="1080606A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10" w:history="1">
            <w:r w:rsidRPr="006E25E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A222" w14:textId="52771127" w:rsidR="000C4206" w:rsidRDefault="000C420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11" w:history="1">
            <w:r w:rsidRPr="006E25E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9F16" w14:textId="3FB4B7AC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12" w:history="1">
            <w:r w:rsidRPr="006E25E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C1 – Visualizar Fornecedor – 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7D355" w14:textId="1ED9F300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13" w:history="1">
            <w:r w:rsidRPr="006E25E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E25E3">
              <w:rPr>
                <w:rStyle w:val="Hyperlink"/>
                <w:noProof/>
              </w:rPr>
              <w:t>C2 – Visualizar Fornecedor – Usuário diferente de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0A2B" w14:textId="1A404C3D" w:rsidR="000C4206" w:rsidRDefault="000C420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14" w:history="1">
            <w:r w:rsidRPr="006E25E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6E25E3">
              <w:rPr>
                <w:rStyle w:val="Hyperlink"/>
                <w:noProof/>
              </w:rPr>
              <w:t>C3 – Visualizar Fornecedor – Usuário não logado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473F6C08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895704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895705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895706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7B981899" w:rsidR="00CC7A34" w:rsidRDefault="00B97393" w:rsidP="00BB1DD7">
            <w:bookmarkStart w:id="4" w:name="_Hlk12563053"/>
            <w:r>
              <w:t>5</w:t>
            </w:r>
            <w:r w:rsidR="00D337A7">
              <w:t>.</w:t>
            </w:r>
            <w:bookmarkEnd w:id="4"/>
            <w:r>
              <w:t xml:space="preserve"> </w:t>
            </w:r>
            <w:r w:rsidRPr="00B97393">
              <w:t>Administrar Site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0F2A425B" w:rsidR="006D5194" w:rsidRPr="00352433" w:rsidRDefault="003C7818" w:rsidP="006D5194">
            <w:r w:rsidRPr="003C7818">
              <w:t>5.3. Visualizar Fornecedores Cadastrados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6DE7C7B6" w:rsidR="002E73F6" w:rsidRDefault="003C7818" w:rsidP="007F0CCC">
      <w:pPr>
        <w:pStyle w:val="Ttulo1"/>
      </w:pPr>
      <w:bookmarkStart w:id="5" w:name="_Toc12895707"/>
      <w:r w:rsidRPr="003C7818">
        <w:lastRenderedPageBreak/>
        <w:t>5.3. Visualizar Fornecedores Cadastrados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895708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39487995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705535">
        <w:t xml:space="preserve"> usuário do tipo</w:t>
      </w:r>
      <w:r w:rsidR="0026120C">
        <w:t xml:space="preserve"> </w:t>
      </w:r>
      <w:r w:rsidR="00130350">
        <w:t>“</w:t>
      </w:r>
      <w:r w:rsidR="00084FE9">
        <w:t>Administrador</w:t>
      </w:r>
      <w:r w:rsidR="00130350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895709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48C4D712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705535">
        <w:t>visualizar os usuários do tipo “</w:t>
      </w:r>
      <w:r w:rsidR="003C7818">
        <w:t>Fornecedor</w:t>
      </w:r>
      <w:r w:rsidR="00705535">
        <w:t>” Cadastrados;</w:t>
      </w:r>
    </w:p>
    <w:p w14:paraId="4C98437A" w14:textId="5C3122E3" w:rsidR="00705535" w:rsidRDefault="00705535" w:rsidP="00130350">
      <w:pPr>
        <w:spacing w:line="360" w:lineRule="auto"/>
      </w:pPr>
      <w:r>
        <w:tab/>
        <w:t>Com as informações;</w:t>
      </w:r>
    </w:p>
    <w:p w14:paraId="6414378D" w14:textId="427B9EE9" w:rsidR="00705535" w:rsidRDefault="00705535" w:rsidP="00705535">
      <w:pPr>
        <w:pStyle w:val="PargrafodaLista"/>
        <w:numPr>
          <w:ilvl w:val="0"/>
          <w:numId w:val="23"/>
        </w:numPr>
        <w:spacing w:line="276" w:lineRule="auto"/>
      </w:pPr>
      <w:r>
        <w:t>Nome</w:t>
      </w:r>
    </w:p>
    <w:p w14:paraId="1B8C3487" w14:textId="5DCB085F" w:rsidR="003C7818" w:rsidRDefault="003C7818" w:rsidP="00705535">
      <w:pPr>
        <w:pStyle w:val="PargrafodaLista"/>
        <w:numPr>
          <w:ilvl w:val="0"/>
          <w:numId w:val="23"/>
        </w:numPr>
        <w:spacing w:line="276" w:lineRule="auto"/>
      </w:pPr>
      <w:r>
        <w:t>Serviços</w:t>
      </w:r>
    </w:p>
    <w:p w14:paraId="09FCF3F2" w14:textId="5EDDA1A8" w:rsidR="00705535" w:rsidRDefault="00705535" w:rsidP="00705535">
      <w:pPr>
        <w:pStyle w:val="PargrafodaLista"/>
        <w:numPr>
          <w:ilvl w:val="0"/>
          <w:numId w:val="23"/>
        </w:numPr>
        <w:spacing w:line="276" w:lineRule="auto"/>
      </w:pPr>
      <w:r>
        <w:t>Telefones</w:t>
      </w:r>
    </w:p>
    <w:p w14:paraId="5AAFD7E1" w14:textId="158615E2" w:rsidR="00705535" w:rsidRDefault="00705535" w:rsidP="00705535">
      <w:pPr>
        <w:pStyle w:val="PargrafodaLista"/>
        <w:numPr>
          <w:ilvl w:val="0"/>
          <w:numId w:val="23"/>
        </w:numPr>
        <w:spacing w:line="276" w:lineRule="auto"/>
      </w:pPr>
      <w:r>
        <w:t>Cidade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895710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576B2BC" w:rsidR="00FC0A5E" w:rsidRDefault="004940B7" w:rsidP="00BD4A16">
      <w:pPr>
        <w:spacing w:line="360" w:lineRule="auto"/>
      </w:pPr>
      <w:r>
        <w:tab/>
      </w:r>
      <w:r w:rsidR="00705535">
        <w:t xml:space="preserve">Poder ver informações gerais de </w:t>
      </w:r>
      <w:r w:rsidR="003C7818">
        <w:t>“Fornecedor”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895711"/>
      <w:r>
        <w:lastRenderedPageBreak/>
        <w:t>Confirmação</w:t>
      </w:r>
      <w:bookmarkEnd w:id="9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67473BA1" w:rsidR="00AA60F6" w:rsidRPr="0013279D" w:rsidRDefault="00875DF5" w:rsidP="007F0CCC">
            <w:pPr>
              <w:pStyle w:val="Ttulo2"/>
              <w:outlineLvl w:val="1"/>
            </w:pPr>
            <w:bookmarkStart w:id="10" w:name="_Toc12895712"/>
            <w:r>
              <w:t>C1 –</w:t>
            </w:r>
            <w:r w:rsidR="004940B7">
              <w:t xml:space="preserve"> </w:t>
            </w:r>
            <w:r w:rsidR="0077168C">
              <w:t xml:space="preserve">Visualizar </w:t>
            </w:r>
            <w:r w:rsidR="003C7818">
              <w:t xml:space="preserve">Fornecedor </w:t>
            </w:r>
            <w:r w:rsidR="0077168C">
              <w:t>– Usuário Administrador</w:t>
            </w:r>
            <w:bookmarkEnd w:id="10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FE8EBDF" w:rsidR="00AA60F6" w:rsidRDefault="00A867AD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</w:t>
            </w:r>
            <w:r w:rsidR="00084FE9">
              <w:t>Administrador</w:t>
            </w:r>
            <w:r>
              <w:t>”</w:t>
            </w:r>
          </w:p>
        </w:tc>
      </w:tr>
      <w:tr w:rsidR="00A867AD" w14:paraId="2C5FBF33" w14:textId="77777777" w:rsidTr="00875DF5">
        <w:tc>
          <w:tcPr>
            <w:tcW w:w="1555" w:type="dxa"/>
          </w:tcPr>
          <w:p w14:paraId="06D5FB90" w14:textId="7036DAFF" w:rsidR="00A867AD" w:rsidRPr="00447DD7" w:rsidRDefault="00A867AD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208373" w14:textId="71BAE923" w:rsidR="00A867AD" w:rsidRDefault="0077168C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no Site como Administrador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4895B784" w:rsidR="004940B7" w:rsidRDefault="00A867AD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</w:t>
            </w:r>
            <w:r w:rsidR="0077168C">
              <w:t xml:space="preserve">visualizar os </w:t>
            </w:r>
            <w:r w:rsidR="003C7818">
              <w:t xml:space="preserve">Fornecedores </w:t>
            </w:r>
            <w:r w:rsidR="0077168C">
              <w:t>cadastrados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5A548348" w:rsidR="0092002B" w:rsidRDefault="004940B7" w:rsidP="00A867A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77168C">
              <w:t>lista os usuários do tipo “</w:t>
            </w:r>
            <w:r w:rsidR="003C7818">
              <w:t>Fornecedor</w:t>
            </w:r>
            <w:r w:rsidR="0077168C">
              <w:t>” cadastrados</w:t>
            </w:r>
          </w:p>
        </w:tc>
      </w:tr>
    </w:tbl>
    <w:p w14:paraId="00AF6C85" w14:textId="2E50B5AC" w:rsidR="00503DCF" w:rsidRDefault="00503DCF" w:rsidP="00C44FE9"/>
    <w:p w14:paraId="695640BB" w14:textId="77777777" w:rsidR="0077168C" w:rsidRDefault="0077168C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7168C" w14:paraId="26492B7F" w14:textId="77777777" w:rsidTr="00FB079B">
        <w:tc>
          <w:tcPr>
            <w:tcW w:w="9061" w:type="dxa"/>
            <w:gridSpan w:val="2"/>
          </w:tcPr>
          <w:p w14:paraId="71BACCA1" w14:textId="015C1671" w:rsidR="0077168C" w:rsidRPr="0013279D" w:rsidRDefault="0077168C" w:rsidP="0077168C">
            <w:pPr>
              <w:pStyle w:val="Ttulo2"/>
              <w:outlineLvl w:val="1"/>
            </w:pPr>
            <w:bookmarkStart w:id="11" w:name="_Toc12895713"/>
            <w:r>
              <w:t xml:space="preserve">C2 – Visualizar </w:t>
            </w:r>
            <w:r w:rsidR="003C7818">
              <w:t xml:space="preserve">Fornecedor </w:t>
            </w:r>
            <w:r>
              <w:t>– Usuário diferente de Administrador</w:t>
            </w:r>
            <w:bookmarkEnd w:id="11"/>
          </w:p>
        </w:tc>
      </w:tr>
      <w:tr w:rsidR="0077168C" w14:paraId="309F271F" w14:textId="77777777" w:rsidTr="00FB079B">
        <w:tc>
          <w:tcPr>
            <w:tcW w:w="1555" w:type="dxa"/>
          </w:tcPr>
          <w:p w14:paraId="601671B0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81462E0" w14:textId="77777777" w:rsidR="0077168C" w:rsidRPr="00AA60F6" w:rsidRDefault="0077168C" w:rsidP="00FB079B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220178" w14:textId="7FA508F5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Tenho um E-mail Cadastrado </w:t>
            </w:r>
          </w:p>
        </w:tc>
      </w:tr>
      <w:tr w:rsidR="0077168C" w14:paraId="7C29A126" w14:textId="77777777" w:rsidTr="00FB079B">
        <w:tc>
          <w:tcPr>
            <w:tcW w:w="1555" w:type="dxa"/>
          </w:tcPr>
          <w:p w14:paraId="64AC9186" w14:textId="77777777" w:rsidR="0077168C" w:rsidRPr="00447DD7" w:rsidRDefault="0077168C" w:rsidP="00FB079B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B57A389" w14:textId="0428C5C8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no Site com usuário diferente de Administrador</w:t>
            </w:r>
          </w:p>
        </w:tc>
      </w:tr>
      <w:tr w:rsidR="0077168C" w14:paraId="2FD09220" w14:textId="77777777" w:rsidTr="00FB079B">
        <w:tc>
          <w:tcPr>
            <w:tcW w:w="1555" w:type="dxa"/>
          </w:tcPr>
          <w:p w14:paraId="64181B99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BE7B2E6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2C6CDC3" w14:textId="2AC7F730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visualizar os </w:t>
            </w:r>
            <w:r w:rsidR="003C7818">
              <w:t xml:space="preserve">Fornecedores </w:t>
            </w:r>
            <w:r>
              <w:t>cadastrados</w:t>
            </w:r>
          </w:p>
        </w:tc>
      </w:tr>
      <w:tr w:rsidR="0077168C" w14:paraId="6894935B" w14:textId="77777777" w:rsidTr="00FB079B">
        <w:tc>
          <w:tcPr>
            <w:tcW w:w="1555" w:type="dxa"/>
          </w:tcPr>
          <w:p w14:paraId="6F8298C2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02B4118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66CD784" w14:textId="7ED45156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 a visualização</w:t>
            </w:r>
          </w:p>
        </w:tc>
      </w:tr>
    </w:tbl>
    <w:p w14:paraId="31047050" w14:textId="073499FF" w:rsidR="00A867AD" w:rsidRDefault="00A867AD" w:rsidP="00C44FE9"/>
    <w:p w14:paraId="08048B8E" w14:textId="77777777" w:rsidR="0077168C" w:rsidRDefault="0077168C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7168C" w14:paraId="4A470D05" w14:textId="77777777" w:rsidTr="00FB079B">
        <w:tc>
          <w:tcPr>
            <w:tcW w:w="9061" w:type="dxa"/>
            <w:gridSpan w:val="2"/>
          </w:tcPr>
          <w:p w14:paraId="319C0A62" w14:textId="16ED21FC" w:rsidR="0077168C" w:rsidRPr="0013279D" w:rsidRDefault="0077168C" w:rsidP="0077168C">
            <w:pPr>
              <w:pStyle w:val="Ttulo2"/>
              <w:outlineLvl w:val="1"/>
            </w:pPr>
            <w:bookmarkStart w:id="12" w:name="_Toc12895714"/>
            <w:r>
              <w:t>C</w:t>
            </w:r>
            <w:r w:rsidR="003C7818">
              <w:t>3</w:t>
            </w:r>
            <w:r>
              <w:t xml:space="preserve"> – Visualizar </w:t>
            </w:r>
            <w:r w:rsidR="003C7818">
              <w:t xml:space="preserve">Fornecedor </w:t>
            </w:r>
            <w:r>
              <w:t>– Usuário não logado</w:t>
            </w:r>
            <w:bookmarkEnd w:id="12"/>
          </w:p>
        </w:tc>
      </w:tr>
      <w:tr w:rsidR="0077168C" w14:paraId="2273AD4B" w14:textId="77777777" w:rsidTr="00FB079B">
        <w:tc>
          <w:tcPr>
            <w:tcW w:w="1555" w:type="dxa"/>
          </w:tcPr>
          <w:p w14:paraId="22CB543B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D6B25FC" w14:textId="77777777" w:rsidR="0077168C" w:rsidRPr="00AA60F6" w:rsidRDefault="0077168C" w:rsidP="00FB079B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9D2A7C" w14:textId="243D1F7C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estou logado no site</w:t>
            </w:r>
          </w:p>
        </w:tc>
      </w:tr>
      <w:tr w:rsidR="0077168C" w14:paraId="1A9350B9" w14:textId="77777777" w:rsidTr="00FB079B">
        <w:tc>
          <w:tcPr>
            <w:tcW w:w="1555" w:type="dxa"/>
          </w:tcPr>
          <w:p w14:paraId="64AAAB4F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27ADFA7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E2B700" w14:textId="743519CF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visualizar os </w:t>
            </w:r>
            <w:r w:rsidR="003C7818">
              <w:t xml:space="preserve">Fornecedores </w:t>
            </w:r>
            <w:r>
              <w:t>cadastrados</w:t>
            </w:r>
          </w:p>
        </w:tc>
      </w:tr>
      <w:tr w:rsidR="0077168C" w14:paraId="5014FC2E" w14:textId="77777777" w:rsidTr="00FB079B">
        <w:tc>
          <w:tcPr>
            <w:tcW w:w="1555" w:type="dxa"/>
          </w:tcPr>
          <w:p w14:paraId="208C8BE5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ADF9CFE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F969D14" w14:textId="2041610B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pede para executar o login</w:t>
            </w:r>
          </w:p>
        </w:tc>
      </w:tr>
    </w:tbl>
    <w:p w14:paraId="2373EEC7" w14:textId="77777777" w:rsidR="0077168C" w:rsidRDefault="0077168C" w:rsidP="00C44FE9"/>
    <w:sectPr w:rsidR="0077168C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C06D" w14:textId="77777777" w:rsidR="00490EB5" w:rsidRDefault="00490EB5" w:rsidP="00E33422">
      <w:pPr>
        <w:spacing w:after="0" w:line="240" w:lineRule="auto"/>
      </w:pPr>
      <w:r>
        <w:separator/>
      </w:r>
    </w:p>
  </w:endnote>
  <w:endnote w:type="continuationSeparator" w:id="0">
    <w:p w14:paraId="037326E6" w14:textId="77777777" w:rsidR="00490EB5" w:rsidRDefault="00490EB5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5A45D" w14:textId="77777777" w:rsidR="00490EB5" w:rsidRDefault="00490EB5" w:rsidP="00E33422">
      <w:pPr>
        <w:spacing w:after="0" w:line="240" w:lineRule="auto"/>
      </w:pPr>
      <w:r>
        <w:separator/>
      </w:r>
    </w:p>
  </w:footnote>
  <w:footnote w:type="continuationSeparator" w:id="0">
    <w:p w14:paraId="4C5FA153" w14:textId="77777777" w:rsidR="00490EB5" w:rsidRDefault="00490EB5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5A8939C7" w:rsidR="00357068" w:rsidRPr="00E33422" w:rsidRDefault="003C7818" w:rsidP="00E33422">
    <w:pPr>
      <w:jc w:val="right"/>
      <w:rPr>
        <w:szCs w:val="32"/>
      </w:rPr>
    </w:pPr>
    <w:r w:rsidRPr="003C7818">
      <w:rPr>
        <w:b/>
        <w:szCs w:val="32"/>
      </w:rPr>
      <w:t>5.3. Visualizar Fornecedores Cadastrados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432FE"/>
    <w:multiLevelType w:val="hybridMultilevel"/>
    <w:tmpl w:val="CC42A25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15537"/>
    <w:rsid w:val="0003009D"/>
    <w:rsid w:val="0006738F"/>
    <w:rsid w:val="00084FE9"/>
    <w:rsid w:val="00087A5D"/>
    <w:rsid w:val="000C4206"/>
    <w:rsid w:val="000C74B5"/>
    <w:rsid w:val="000F1DDE"/>
    <w:rsid w:val="001046E4"/>
    <w:rsid w:val="00130350"/>
    <w:rsid w:val="0013279D"/>
    <w:rsid w:val="001618E2"/>
    <w:rsid w:val="0017668F"/>
    <w:rsid w:val="00196679"/>
    <w:rsid w:val="001A0C70"/>
    <w:rsid w:val="001B1385"/>
    <w:rsid w:val="001C1B5E"/>
    <w:rsid w:val="001D43F9"/>
    <w:rsid w:val="001E3A40"/>
    <w:rsid w:val="001E5615"/>
    <w:rsid w:val="00252DCC"/>
    <w:rsid w:val="0026120C"/>
    <w:rsid w:val="002A05E5"/>
    <w:rsid w:val="002A7FF0"/>
    <w:rsid w:val="002C2412"/>
    <w:rsid w:val="002C6AF4"/>
    <w:rsid w:val="002C6B51"/>
    <w:rsid w:val="002E3957"/>
    <w:rsid w:val="002E60BF"/>
    <w:rsid w:val="002E73F6"/>
    <w:rsid w:val="00352433"/>
    <w:rsid w:val="00355245"/>
    <w:rsid w:val="00357068"/>
    <w:rsid w:val="003742DA"/>
    <w:rsid w:val="0037705A"/>
    <w:rsid w:val="00392810"/>
    <w:rsid w:val="003C7818"/>
    <w:rsid w:val="003F40C1"/>
    <w:rsid w:val="00405515"/>
    <w:rsid w:val="0041029F"/>
    <w:rsid w:val="00412A27"/>
    <w:rsid w:val="00430BE9"/>
    <w:rsid w:val="00435481"/>
    <w:rsid w:val="00436932"/>
    <w:rsid w:val="004515B2"/>
    <w:rsid w:val="00474F19"/>
    <w:rsid w:val="004828A6"/>
    <w:rsid w:val="00490EB5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2AF4"/>
    <w:rsid w:val="005B3313"/>
    <w:rsid w:val="005B4A39"/>
    <w:rsid w:val="005C25DC"/>
    <w:rsid w:val="005E41C1"/>
    <w:rsid w:val="00664011"/>
    <w:rsid w:val="00696615"/>
    <w:rsid w:val="006D5194"/>
    <w:rsid w:val="00705535"/>
    <w:rsid w:val="00706BE2"/>
    <w:rsid w:val="00732E92"/>
    <w:rsid w:val="0077168C"/>
    <w:rsid w:val="00780CFE"/>
    <w:rsid w:val="00791EE9"/>
    <w:rsid w:val="007A139B"/>
    <w:rsid w:val="007C2F4B"/>
    <w:rsid w:val="007F0CCC"/>
    <w:rsid w:val="00807691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97F9B"/>
    <w:rsid w:val="009A1B09"/>
    <w:rsid w:val="009A26D5"/>
    <w:rsid w:val="00A35FE4"/>
    <w:rsid w:val="00A67094"/>
    <w:rsid w:val="00A82886"/>
    <w:rsid w:val="00A867AD"/>
    <w:rsid w:val="00AA60F6"/>
    <w:rsid w:val="00AD28DF"/>
    <w:rsid w:val="00AD56B2"/>
    <w:rsid w:val="00B375D1"/>
    <w:rsid w:val="00B56B9D"/>
    <w:rsid w:val="00B60B38"/>
    <w:rsid w:val="00B75304"/>
    <w:rsid w:val="00B85A24"/>
    <w:rsid w:val="00B97393"/>
    <w:rsid w:val="00BB1DD7"/>
    <w:rsid w:val="00BD4A16"/>
    <w:rsid w:val="00BE5159"/>
    <w:rsid w:val="00BE5684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DFAA5-F2D4-4C11-9B0E-2B47611F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530</TotalTime>
  <Pages>1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75</cp:revision>
  <dcterms:created xsi:type="dcterms:W3CDTF">2018-08-03T23:00:00Z</dcterms:created>
  <dcterms:modified xsi:type="dcterms:W3CDTF">2019-07-01T20:48:00Z</dcterms:modified>
</cp:coreProperties>
</file>