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55D01" w14:textId="77777777" w:rsidR="00791EE9" w:rsidRDefault="00791EE9"/>
    <w:p w14:paraId="02FDE5D4" w14:textId="77777777" w:rsidR="00F8148B" w:rsidRDefault="00F8148B"/>
    <w:p w14:paraId="6166B03C" w14:textId="77777777" w:rsidR="00F8148B" w:rsidRDefault="00F8148B"/>
    <w:p w14:paraId="3B83CCCF" w14:textId="77777777" w:rsidR="00F8148B" w:rsidRDefault="00F8148B"/>
    <w:p w14:paraId="4A54F7F7" w14:textId="77777777" w:rsidR="00F8148B" w:rsidRDefault="00F8148B"/>
    <w:p w14:paraId="38B9A59C" w14:textId="77777777" w:rsidR="00F8148B" w:rsidRDefault="00F8148B"/>
    <w:p w14:paraId="45131435" w14:textId="77777777" w:rsidR="00F8148B" w:rsidRDefault="00F8148B"/>
    <w:p w14:paraId="07FB1A7C" w14:textId="77777777" w:rsidR="00F8148B" w:rsidRDefault="00F8148B"/>
    <w:p w14:paraId="4733C9BC" w14:textId="77777777" w:rsidR="00F8148B" w:rsidRDefault="00F8148B"/>
    <w:p w14:paraId="28CEFE1A" w14:textId="77777777" w:rsidR="00F8148B" w:rsidRDefault="00F8148B"/>
    <w:p w14:paraId="27F6E5E4" w14:textId="77777777" w:rsidR="00F8148B" w:rsidRDefault="00F8148B"/>
    <w:p w14:paraId="45DE2961" w14:textId="77777777" w:rsidR="00F8148B" w:rsidRDefault="00F8148B"/>
    <w:p w14:paraId="76E64800" w14:textId="74A71592" w:rsidR="00F8148B" w:rsidRPr="00F8148B" w:rsidRDefault="00A05F66" w:rsidP="00F8148B">
      <w:pPr>
        <w:jc w:val="right"/>
        <w:rPr>
          <w:sz w:val="32"/>
          <w:szCs w:val="32"/>
        </w:rPr>
      </w:pPr>
      <w:r w:rsidRPr="00A05F66">
        <w:rPr>
          <w:b/>
          <w:sz w:val="32"/>
          <w:szCs w:val="32"/>
        </w:rPr>
        <w:t>5.4. Cadastrar Serviços disponíveis ao Fornecedor</w:t>
      </w:r>
      <w:r w:rsidR="002A7FF0" w:rsidRPr="002A7FF0">
        <w:rPr>
          <w:b/>
          <w:sz w:val="32"/>
          <w:szCs w:val="32"/>
        </w:rPr>
        <w:t xml:space="preserve"> </w:t>
      </w:r>
      <w:r w:rsidR="00F8148B" w:rsidRPr="00F8148B">
        <w:rPr>
          <w:rFonts w:ascii="Consolas" w:hAnsi="Consolas"/>
          <w:szCs w:val="32"/>
        </w:rPr>
        <w:t>&lt;v 1.0.0&gt;</w:t>
      </w:r>
    </w:p>
    <w:p w14:paraId="7B651910" w14:textId="14F173F4" w:rsidR="00013867" w:rsidRPr="00D13A4C" w:rsidRDefault="00B97393" w:rsidP="00013867">
      <w:pPr>
        <w:jc w:val="right"/>
        <w:rPr>
          <w:b/>
          <w:szCs w:val="32"/>
        </w:rPr>
      </w:pPr>
      <w:r>
        <w:rPr>
          <w:b/>
          <w:sz w:val="28"/>
          <w:szCs w:val="32"/>
        </w:rPr>
        <w:t>5</w:t>
      </w:r>
      <w:r w:rsidR="00D337A7" w:rsidRPr="00D337A7">
        <w:rPr>
          <w:b/>
          <w:sz w:val="28"/>
          <w:szCs w:val="32"/>
        </w:rPr>
        <w:t xml:space="preserve">. </w:t>
      </w:r>
      <w:r w:rsidRPr="00B97393">
        <w:rPr>
          <w:b/>
          <w:sz w:val="28"/>
          <w:szCs w:val="32"/>
        </w:rPr>
        <w:t>Administrar Site</w:t>
      </w:r>
    </w:p>
    <w:p w14:paraId="662ED3BB" w14:textId="77777777" w:rsidR="00013867" w:rsidRPr="00E847AA" w:rsidRDefault="00013867" w:rsidP="00013867">
      <w:pPr>
        <w:jc w:val="right"/>
        <w:rPr>
          <w:sz w:val="20"/>
        </w:rPr>
      </w:pPr>
      <w:r w:rsidRPr="00E847AA">
        <w:rPr>
          <w:b/>
          <w:sz w:val="20"/>
        </w:rPr>
        <w:t xml:space="preserve">Projeto </w:t>
      </w:r>
      <w:proofErr w:type="spellStart"/>
      <w:r w:rsidR="001C1B5E">
        <w:rPr>
          <w:b/>
          <w:i/>
          <w:sz w:val="20"/>
        </w:rPr>
        <w:t>FestINF</w:t>
      </w:r>
      <w:proofErr w:type="spellEnd"/>
      <w:r w:rsidRPr="00E847AA">
        <w:rPr>
          <w:sz w:val="20"/>
        </w:rPr>
        <w:t xml:space="preserve"> </w:t>
      </w:r>
    </w:p>
    <w:p w14:paraId="2D7DA57F" w14:textId="77777777" w:rsidR="00E33422" w:rsidRDefault="00E33422"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427165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42B694" w14:textId="77777777" w:rsidR="00FF12A3" w:rsidRPr="00FF12A3" w:rsidRDefault="00FF12A3">
          <w:pPr>
            <w:pStyle w:val="CabealhodoSumrio"/>
            <w:rPr>
              <w:rFonts w:ascii="Times New Roman" w:hAnsi="Times New Roman" w:cs="Times New Roman"/>
              <w:color w:val="000000" w:themeColor="text1"/>
            </w:rPr>
          </w:pPr>
          <w:r w:rsidRPr="00FF12A3">
            <w:rPr>
              <w:rFonts w:ascii="Times New Roman" w:hAnsi="Times New Roman" w:cs="Times New Roman"/>
              <w:color w:val="000000" w:themeColor="text1"/>
            </w:rPr>
            <w:t>Sumário</w:t>
          </w:r>
        </w:p>
        <w:p w14:paraId="1E6DFA53" w14:textId="737112A6" w:rsidR="00293557" w:rsidRDefault="00FF12A3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2895752" w:history="1">
            <w:r w:rsidR="00293557" w:rsidRPr="00D35F3F">
              <w:rPr>
                <w:rStyle w:val="Hyperlink"/>
                <w:noProof/>
              </w:rPr>
              <w:t>1.</w:t>
            </w:r>
            <w:r w:rsidR="0029355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93557" w:rsidRPr="00D35F3F">
              <w:rPr>
                <w:rStyle w:val="Hyperlink"/>
                <w:noProof/>
              </w:rPr>
              <w:t>Opções Gerais</w:t>
            </w:r>
            <w:r w:rsidR="00293557">
              <w:rPr>
                <w:noProof/>
                <w:webHidden/>
              </w:rPr>
              <w:tab/>
            </w:r>
            <w:r w:rsidR="00293557">
              <w:rPr>
                <w:noProof/>
                <w:webHidden/>
              </w:rPr>
              <w:fldChar w:fldCharType="begin"/>
            </w:r>
            <w:r w:rsidR="00293557">
              <w:rPr>
                <w:noProof/>
                <w:webHidden/>
              </w:rPr>
              <w:instrText xml:space="preserve"> PAGEREF _Toc12895752 \h </w:instrText>
            </w:r>
            <w:r w:rsidR="00293557">
              <w:rPr>
                <w:noProof/>
                <w:webHidden/>
              </w:rPr>
            </w:r>
            <w:r w:rsidR="00293557">
              <w:rPr>
                <w:noProof/>
                <w:webHidden/>
              </w:rPr>
              <w:fldChar w:fldCharType="separate"/>
            </w:r>
            <w:r w:rsidR="00293557">
              <w:rPr>
                <w:noProof/>
                <w:webHidden/>
              </w:rPr>
              <w:t>3</w:t>
            </w:r>
            <w:r w:rsidR="00293557">
              <w:rPr>
                <w:noProof/>
                <w:webHidden/>
              </w:rPr>
              <w:fldChar w:fldCharType="end"/>
            </w:r>
          </w:hyperlink>
        </w:p>
        <w:p w14:paraId="7C28F852" w14:textId="418700F2" w:rsidR="00293557" w:rsidRDefault="00293557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895753" w:history="1">
            <w:r w:rsidRPr="00D35F3F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D35F3F">
              <w:rPr>
                <w:rStyle w:val="Hyperlink"/>
                <w:noProof/>
              </w:rPr>
              <w:t>Sobre 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B6E81" w14:textId="6DDED777" w:rsidR="00293557" w:rsidRDefault="00293557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895754" w:history="1">
            <w:r w:rsidRPr="00D35F3F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D35F3F">
              <w:rPr>
                <w:rStyle w:val="Hyperlink"/>
                <w:noProof/>
              </w:rPr>
              <w:t>Sobre a Etapa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B297F" w14:textId="3DBA7B66" w:rsidR="00293557" w:rsidRDefault="00293557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895755" w:history="1">
            <w:r w:rsidRPr="00D35F3F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D35F3F">
              <w:rPr>
                <w:rStyle w:val="Hyperlink"/>
                <w:noProof/>
              </w:rPr>
              <w:t>5.4. Cadastrar Serviços disponíveis ao Fornecedor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3D6C9" w14:textId="4C78C62B" w:rsidR="00293557" w:rsidRDefault="00293557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895756" w:history="1">
            <w:r w:rsidRPr="00D35F3F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D35F3F">
              <w:rPr>
                <w:rStyle w:val="Hyperlink"/>
                <w:noProof/>
              </w:rPr>
              <w:t>Quem?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3BB5A" w14:textId="1D36C776" w:rsidR="00293557" w:rsidRDefault="00293557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895757" w:history="1">
            <w:r w:rsidRPr="00D35F3F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D35F3F">
              <w:rPr>
                <w:rStyle w:val="Hyperlink"/>
                <w:noProof/>
              </w:rPr>
              <w:t>O que?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75FD5" w14:textId="2D607DFC" w:rsidR="00293557" w:rsidRDefault="00293557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895758" w:history="1">
            <w:r w:rsidRPr="00D35F3F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D35F3F">
              <w:rPr>
                <w:rStyle w:val="Hyperlink"/>
                <w:noProof/>
              </w:rPr>
              <w:t>Por que?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45D0D" w14:textId="67302170" w:rsidR="00293557" w:rsidRDefault="00293557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895759" w:history="1">
            <w:r w:rsidRPr="00D35F3F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D35F3F">
              <w:rPr>
                <w:rStyle w:val="Hyperlink"/>
                <w:noProof/>
              </w:rPr>
              <w:t>Confirmação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27A23" w14:textId="69F117B8" w:rsidR="00293557" w:rsidRDefault="00293557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895760" w:history="1">
            <w:r w:rsidRPr="00D35F3F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D35F3F">
              <w:rPr>
                <w:rStyle w:val="Hyperlink"/>
                <w:noProof/>
              </w:rPr>
              <w:t>C1 – Cadastrar Serviços Com Sucesso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47651" w14:textId="30E9C28C" w:rsidR="00293557" w:rsidRDefault="00293557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895761" w:history="1">
            <w:r w:rsidRPr="00D35F3F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D35F3F">
              <w:rPr>
                <w:rStyle w:val="Hyperlink"/>
                <w:noProof/>
              </w:rPr>
              <w:t>C2 – Cadastrar Serviços – Serviço com Nome vazio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BE6F4" w14:textId="2EECD7E6" w:rsidR="00293557" w:rsidRDefault="00293557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895762" w:history="1">
            <w:r w:rsidRPr="00D35F3F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D35F3F">
              <w:rPr>
                <w:rStyle w:val="Hyperlink"/>
                <w:noProof/>
              </w:rPr>
              <w:t>C3 – Cadastrar Serviços – Serviço menor que três caracteres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7FD33" w14:textId="40A95E79" w:rsidR="00293557" w:rsidRDefault="00293557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895763" w:history="1">
            <w:r w:rsidRPr="00D35F3F">
              <w:rPr>
                <w:rStyle w:val="Hyperlink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D35F3F">
              <w:rPr>
                <w:rStyle w:val="Hyperlink"/>
                <w:noProof/>
              </w:rPr>
              <w:t>C4 – Cadastrar Serviços – Serviço com Nome maior que quarenta caracteres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97035" w14:textId="38BF3F27" w:rsidR="00293557" w:rsidRDefault="00293557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895764" w:history="1">
            <w:r w:rsidRPr="00D35F3F">
              <w:rPr>
                <w:rStyle w:val="Hyperlink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D35F3F">
              <w:rPr>
                <w:rStyle w:val="Hyperlink"/>
                <w:noProof/>
              </w:rPr>
              <w:t>C5 – Cadastrar Serviços – Usuário diferente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2838F" w14:textId="5C56EC05" w:rsidR="00293557" w:rsidRDefault="00293557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895765" w:history="1">
            <w:r w:rsidRPr="00D35F3F">
              <w:rPr>
                <w:rStyle w:val="Hyperlink"/>
                <w:noProof/>
              </w:rPr>
              <w:t>3.6.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bookmarkStart w:id="0" w:name="_GoBack"/>
            <w:r w:rsidRPr="00D35F3F">
              <w:rPr>
                <w:rStyle w:val="Hyperlink"/>
                <w:noProof/>
              </w:rPr>
              <w:t>C6 – Cadastrar Serviços – Usuário não logado</w:t>
            </w:r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F1C33" w14:textId="6CDABC12" w:rsidR="00FF12A3" w:rsidRDefault="00FF12A3">
          <w:r>
            <w:rPr>
              <w:b/>
              <w:bCs/>
            </w:rPr>
            <w:fldChar w:fldCharType="end"/>
          </w:r>
        </w:p>
      </w:sdtContent>
    </w:sdt>
    <w:p w14:paraId="5679C929" w14:textId="77777777" w:rsidR="00E33422" w:rsidRDefault="00E33422">
      <w:r>
        <w:br w:type="page"/>
      </w:r>
    </w:p>
    <w:p w14:paraId="192714AC" w14:textId="77777777" w:rsidR="00F8148B" w:rsidRPr="00D520B7" w:rsidRDefault="00D520B7" w:rsidP="00BD4A16">
      <w:pPr>
        <w:pStyle w:val="Ttulo1"/>
      </w:pPr>
      <w:bookmarkStart w:id="1" w:name="_Toc12895752"/>
      <w:r w:rsidRPr="00D520B7">
        <w:lastRenderedPageBreak/>
        <w:t xml:space="preserve">Opções </w:t>
      </w:r>
      <w:r w:rsidRPr="00BD4A16">
        <w:t>Gerais</w:t>
      </w:r>
      <w:bookmarkEnd w:id="1"/>
    </w:p>
    <w:p w14:paraId="0B50B7BF" w14:textId="77777777" w:rsidR="00D520B7" w:rsidRDefault="00D520B7" w:rsidP="00BD4A16">
      <w:pPr>
        <w:pStyle w:val="Ttulo2"/>
      </w:pPr>
      <w:bookmarkStart w:id="2" w:name="_Toc12895753"/>
      <w:r w:rsidRPr="00D520B7">
        <w:t xml:space="preserve">Sobre o </w:t>
      </w:r>
      <w:r w:rsidRPr="00BD4A16">
        <w:t>documento</w:t>
      </w:r>
      <w:bookmarkEnd w:id="2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1572"/>
        <w:gridCol w:w="1255"/>
        <w:gridCol w:w="3262"/>
        <w:gridCol w:w="2966"/>
      </w:tblGrid>
      <w:tr w:rsidR="00D520B7" w14:paraId="3CA8C883" w14:textId="77777777" w:rsidTr="00D520B7">
        <w:tc>
          <w:tcPr>
            <w:tcW w:w="8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2A5C2C6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C2DFC1A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18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B2D2094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D478AE7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D520B7" w14:paraId="1A1CB299" w14:textId="77777777" w:rsidTr="00D520B7">
        <w:tc>
          <w:tcPr>
            <w:tcW w:w="8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212886" w14:textId="77777777" w:rsidR="00D520B7" w:rsidRDefault="00D520B7" w:rsidP="005B3313">
            <w:pPr>
              <w:pStyle w:val="Tabletext"/>
              <w:jc w:val="center"/>
            </w:pP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1C7BD7" w14:textId="77777777" w:rsidR="00D520B7" w:rsidRDefault="00D520B7" w:rsidP="00FD5B01">
            <w:pPr>
              <w:pStyle w:val="Tabletext"/>
              <w:jc w:val="center"/>
            </w:pPr>
            <w:r>
              <w:t>1.0</w:t>
            </w:r>
            <w:r w:rsidR="004A41EF">
              <w:t>.0</w:t>
            </w:r>
          </w:p>
        </w:tc>
        <w:tc>
          <w:tcPr>
            <w:tcW w:w="18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C7B4CF" w14:textId="77777777" w:rsidR="00D520B7" w:rsidRDefault="004A41EF" w:rsidP="00FD5B01">
            <w:pPr>
              <w:pStyle w:val="Tabletext"/>
            </w:pPr>
            <w:r>
              <w:t>Criação do Documento</w:t>
            </w:r>
          </w:p>
        </w:tc>
        <w:tc>
          <w:tcPr>
            <w:tcW w:w="1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702A89" w14:textId="77777777" w:rsidR="00D520B7" w:rsidRDefault="00D520B7" w:rsidP="00FD5B01">
            <w:pPr>
              <w:pStyle w:val="Tabletext"/>
            </w:pPr>
          </w:p>
        </w:tc>
      </w:tr>
    </w:tbl>
    <w:p w14:paraId="59FC4F8D" w14:textId="77777777" w:rsidR="00D520B7" w:rsidRDefault="00D520B7" w:rsidP="00D520B7"/>
    <w:p w14:paraId="3F84C85D" w14:textId="77777777" w:rsidR="00355245" w:rsidRPr="00D520B7" w:rsidRDefault="00355245" w:rsidP="00D520B7"/>
    <w:p w14:paraId="64076017" w14:textId="77777777" w:rsidR="00355245" w:rsidRDefault="00D520B7" w:rsidP="00BD4A16">
      <w:pPr>
        <w:pStyle w:val="Ttulo2"/>
      </w:pPr>
      <w:bookmarkStart w:id="3" w:name="_Toc12895754"/>
      <w:r>
        <w:t>Sobre a Etapa</w:t>
      </w:r>
      <w:bookmarkEnd w:id="3"/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44"/>
        <w:gridCol w:w="2077"/>
        <w:gridCol w:w="6484"/>
        <w:gridCol w:w="256"/>
      </w:tblGrid>
      <w:tr w:rsidR="00CC7A34" w14:paraId="6CC5EA55" w14:textId="77777777" w:rsidTr="00FD5B01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45082" w14:textId="77777777" w:rsidR="00CC7A34" w:rsidRPr="00150C48" w:rsidRDefault="00CC7A34" w:rsidP="00CC7A34">
            <w:pPr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16FEE" w14:textId="2AB17B6C" w:rsidR="00CC7A34" w:rsidRPr="00150C48" w:rsidRDefault="002A7FF0" w:rsidP="00CC7A34">
            <w:pPr>
              <w:rPr>
                <w:b/>
              </w:rPr>
            </w:pPr>
            <w:proofErr w:type="spellStart"/>
            <w:r>
              <w:rPr>
                <w:b/>
              </w:rPr>
              <w:t>Feature</w:t>
            </w:r>
            <w:proofErr w:type="spellEnd"/>
            <w:r w:rsidR="00CC7A34" w:rsidRPr="00150C48">
              <w:rPr>
                <w:b/>
              </w:rPr>
              <w:t>: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FDC18" w14:textId="7B981899" w:rsidR="00CC7A34" w:rsidRDefault="00B97393" w:rsidP="00BB1DD7">
            <w:bookmarkStart w:id="4" w:name="_Hlk12563053"/>
            <w:r>
              <w:t>5</w:t>
            </w:r>
            <w:r w:rsidR="00D337A7">
              <w:t>.</w:t>
            </w:r>
            <w:bookmarkEnd w:id="4"/>
            <w:r>
              <w:t xml:space="preserve"> </w:t>
            </w:r>
            <w:r w:rsidRPr="00B97393">
              <w:t>Administrar Site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B6E5D" w14:textId="77777777" w:rsidR="00CC7A34" w:rsidRDefault="00CC7A34" w:rsidP="00CC7A34"/>
        </w:tc>
      </w:tr>
      <w:tr w:rsidR="006D5194" w14:paraId="53CC6643" w14:textId="77777777" w:rsidTr="00FD5B01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BA527" w14:textId="77777777" w:rsidR="006D5194" w:rsidRDefault="006D5194" w:rsidP="006D5194">
            <w:pPr>
              <w:jc w:val="center"/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BC71F" w14:textId="3C2B42E0" w:rsidR="006D5194" w:rsidRDefault="006D5194" w:rsidP="006D5194">
            <w:pPr>
              <w:rPr>
                <w:b/>
              </w:rPr>
            </w:pPr>
            <w:r>
              <w:rPr>
                <w:b/>
              </w:rPr>
              <w:t>Estória de Usuário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2D724" w14:textId="5C8C4D39" w:rsidR="006D5194" w:rsidRPr="00352433" w:rsidRDefault="00A05F66" w:rsidP="006D5194">
            <w:r w:rsidRPr="00A05F66">
              <w:t>5.4. Cadastrar Serviços disponíveis ao Fornecedor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4429D" w14:textId="77777777" w:rsidR="006D5194" w:rsidRDefault="006D5194" w:rsidP="006D5194">
            <w:pPr>
              <w:jc w:val="center"/>
              <w:rPr>
                <w:b/>
              </w:rPr>
            </w:pPr>
          </w:p>
        </w:tc>
      </w:tr>
    </w:tbl>
    <w:p w14:paraId="637C0176" w14:textId="77777777" w:rsidR="00355245" w:rsidRDefault="00355245" w:rsidP="00355245"/>
    <w:p w14:paraId="27510601" w14:textId="77777777" w:rsidR="004A1518" w:rsidRDefault="004A1518">
      <w:r>
        <w:br w:type="page"/>
      </w:r>
    </w:p>
    <w:p w14:paraId="6A600AAF" w14:textId="4EF8D8BC" w:rsidR="002E73F6" w:rsidRDefault="00A05F66" w:rsidP="007F0CCC">
      <w:pPr>
        <w:pStyle w:val="Ttulo1"/>
      </w:pPr>
      <w:bookmarkStart w:id="5" w:name="_Toc12895755"/>
      <w:r w:rsidRPr="00A05F66">
        <w:lastRenderedPageBreak/>
        <w:t>5.4. Cadastrar Serviços disponíveis ao Fornecedor</w:t>
      </w:r>
      <w:bookmarkEnd w:id="5"/>
    </w:p>
    <w:p w14:paraId="0186CFDE" w14:textId="77777777" w:rsidR="000F1DDE" w:rsidRDefault="00FC0A5E" w:rsidP="00BD4A16">
      <w:pPr>
        <w:pStyle w:val="Ttulo2"/>
      </w:pPr>
      <w:bookmarkStart w:id="6" w:name="_Toc12895756"/>
      <w:r>
        <w:t>Quem?</w:t>
      </w:r>
      <w:bookmarkEnd w:id="6"/>
    </w:p>
    <w:p w14:paraId="2BE12787" w14:textId="77777777" w:rsidR="00FC0A5E" w:rsidRPr="0041397C" w:rsidRDefault="00FC0A5E" w:rsidP="00BD4A16">
      <w:pPr>
        <w:spacing w:line="240" w:lineRule="auto"/>
        <w:rPr>
          <w:color w:val="0070C0"/>
          <w:sz w:val="20"/>
        </w:rPr>
      </w:pPr>
      <w:r w:rsidRPr="00767295">
        <w:rPr>
          <w:color w:val="0070C0"/>
          <w:sz w:val="20"/>
        </w:rPr>
        <w:t xml:space="preserve">&lt;Papéis | Personas&gt;: </w:t>
      </w:r>
      <w:r w:rsidR="004F7D59">
        <w:rPr>
          <w:i/>
          <w:color w:val="0070C0"/>
          <w:sz w:val="20"/>
        </w:rPr>
        <w:t xml:space="preserve">Como/Sendo </w:t>
      </w:r>
      <w:r w:rsidRPr="00767295">
        <w:rPr>
          <w:i/>
          <w:color w:val="0070C0"/>
          <w:sz w:val="20"/>
        </w:rPr>
        <w:t>um</w:t>
      </w:r>
      <w:r>
        <w:tab/>
      </w:r>
    </w:p>
    <w:p w14:paraId="77B64281" w14:textId="39487995" w:rsidR="00FC0A5E" w:rsidRDefault="00732E92" w:rsidP="00BD4A16">
      <w:pPr>
        <w:spacing w:line="360" w:lineRule="auto"/>
      </w:pPr>
      <w:r>
        <w:tab/>
        <w:t xml:space="preserve">Sendo </w:t>
      </w:r>
      <w:r w:rsidR="00130350">
        <w:t>um</w:t>
      </w:r>
      <w:r w:rsidR="00705535">
        <w:t xml:space="preserve"> usuário do tipo</w:t>
      </w:r>
      <w:r w:rsidR="0026120C">
        <w:t xml:space="preserve"> </w:t>
      </w:r>
      <w:r w:rsidR="00130350">
        <w:t>“</w:t>
      </w:r>
      <w:r w:rsidR="00084FE9">
        <w:t>Administrador</w:t>
      </w:r>
      <w:r w:rsidR="00130350">
        <w:t>”</w:t>
      </w:r>
    </w:p>
    <w:p w14:paraId="262239C0" w14:textId="77777777" w:rsidR="00BD4A16" w:rsidRDefault="00BD4A16" w:rsidP="00355245"/>
    <w:p w14:paraId="0A0E45C2" w14:textId="77777777" w:rsidR="00FC0A5E" w:rsidRDefault="00FC0A5E" w:rsidP="00BD4A16">
      <w:pPr>
        <w:pStyle w:val="Ttulo2"/>
      </w:pPr>
      <w:bookmarkStart w:id="7" w:name="_Toc12895757"/>
      <w:r>
        <w:t>O que?</w:t>
      </w:r>
      <w:bookmarkEnd w:id="7"/>
    </w:p>
    <w:p w14:paraId="6096D022" w14:textId="77777777" w:rsidR="00FC0A5E" w:rsidRPr="002B7E69" w:rsidRDefault="00FC0A5E" w:rsidP="00FC0A5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&lt;Ações | Rotinas&gt;: </w:t>
      </w:r>
      <w:r w:rsidRPr="002B7E69">
        <w:rPr>
          <w:i/>
          <w:color w:val="0070C0"/>
          <w:sz w:val="20"/>
        </w:rPr>
        <w:t>Eu Posso/Gostaria/Devo</w:t>
      </w:r>
    </w:p>
    <w:p w14:paraId="119F256C" w14:textId="05018B6B" w:rsidR="00FF0F34" w:rsidRDefault="00732E92" w:rsidP="00130350">
      <w:pPr>
        <w:spacing w:line="360" w:lineRule="auto"/>
      </w:pPr>
      <w:r>
        <w:tab/>
        <w:t xml:space="preserve">Eu </w:t>
      </w:r>
      <w:r w:rsidR="00BE5159">
        <w:t>gostaria</w:t>
      </w:r>
      <w:r>
        <w:t xml:space="preserve"> </w:t>
      </w:r>
      <w:r w:rsidR="00130350">
        <w:t xml:space="preserve">de </w:t>
      </w:r>
      <w:r w:rsidR="00A05F66">
        <w:t>adicionar serviços para que os fornecedores escolham os que vão ser oferecidos</w:t>
      </w:r>
    </w:p>
    <w:p w14:paraId="4C98437A" w14:textId="5C3122E3" w:rsidR="00705535" w:rsidRDefault="00705535" w:rsidP="00130350">
      <w:pPr>
        <w:spacing w:line="360" w:lineRule="auto"/>
      </w:pPr>
      <w:r>
        <w:tab/>
        <w:t>Com as informações;</w:t>
      </w:r>
    </w:p>
    <w:p w14:paraId="6414378D" w14:textId="274E37C1" w:rsidR="00705535" w:rsidRDefault="00705535" w:rsidP="00705535">
      <w:pPr>
        <w:pStyle w:val="PargrafodaLista"/>
        <w:numPr>
          <w:ilvl w:val="0"/>
          <w:numId w:val="23"/>
        </w:numPr>
        <w:spacing w:line="276" w:lineRule="auto"/>
      </w:pPr>
      <w:r>
        <w:t>Nome</w:t>
      </w:r>
    </w:p>
    <w:p w14:paraId="7EBD9D35" w14:textId="77777777" w:rsidR="00A05F66" w:rsidRDefault="00A05F66" w:rsidP="00A05F66">
      <w:pPr>
        <w:pStyle w:val="PargrafodaLista"/>
        <w:spacing w:line="276" w:lineRule="auto"/>
        <w:ind w:left="1068"/>
      </w:pPr>
    </w:p>
    <w:p w14:paraId="00098BEB" w14:textId="77777777" w:rsidR="00FC0A5E" w:rsidRDefault="00FC0A5E" w:rsidP="00BD4A16">
      <w:pPr>
        <w:pStyle w:val="Ttulo2"/>
      </w:pPr>
      <w:bookmarkStart w:id="8" w:name="_Toc12895758"/>
      <w:proofErr w:type="gramStart"/>
      <w:r>
        <w:t>Por que</w:t>
      </w:r>
      <w:proofErr w:type="gramEnd"/>
      <w:r>
        <w:t>?</w:t>
      </w:r>
      <w:bookmarkEnd w:id="8"/>
    </w:p>
    <w:p w14:paraId="09496967" w14:textId="77777777" w:rsidR="00FC0A5E" w:rsidRPr="002B7E69" w:rsidRDefault="00FC0A5E" w:rsidP="00FC0A5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&lt; Efeito no Negócio/Estratégia | Efeitos no produto | Valor do Negócio&gt;: </w:t>
      </w:r>
      <w:r w:rsidRPr="002B7E69">
        <w:rPr>
          <w:i/>
          <w:color w:val="0070C0"/>
          <w:sz w:val="20"/>
        </w:rPr>
        <w:t>Para/De</w:t>
      </w:r>
    </w:p>
    <w:p w14:paraId="605D3C48" w14:textId="534AEC46" w:rsidR="00FC0A5E" w:rsidRDefault="004940B7" w:rsidP="00BD4A16">
      <w:pPr>
        <w:spacing w:line="360" w:lineRule="auto"/>
      </w:pPr>
      <w:r>
        <w:tab/>
      </w:r>
      <w:r w:rsidR="00705535">
        <w:t>P</w:t>
      </w:r>
      <w:r w:rsidR="00A05F66">
        <w:t>ara que os fornecedores possam escolher quais serviços oferecer</w:t>
      </w:r>
    </w:p>
    <w:p w14:paraId="73DE6F90" w14:textId="77777777" w:rsidR="004C5DF7" w:rsidRDefault="004C5DF7">
      <w:r>
        <w:br w:type="page"/>
      </w:r>
    </w:p>
    <w:p w14:paraId="376AD409" w14:textId="77777777" w:rsidR="00E36C84" w:rsidRDefault="004C5DF7" w:rsidP="00875DF5">
      <w:pPr>
        <w:pStyle w:val="Ttulo1"/>
      </w:pPr>
      <w:bookmarkStart w:id="9" w:name="_Toc12895759"/>
      <w:r>
        <w:lastRenderedPageBreak/>
        <w:t>Confirmação</w:t>
      </w:r>
      <w:bookmarkEnd w:id="9"/>
    </w:p>
    <w:p w14:paraId="18552654" w14:textId="77777777" w:rsidR="00875DF5" w:rsidRPr="00875DF5" w:rsidRDefault="00875DF5" w:rsidP="00875DF5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AA60F6" w14:paraId="06B3D65A" w14:textId="77777777" w:rsidTr="00875DF5">
        <w:tc>
          <w:tcPr>
            <w:tcW w:w="9061" w:type="dxa"/>
            <w:gridSpan w:val="2"/>
          </w:tcPr>
          <w:p w14:paraId="15AC1BD1" w14:textId="565C7268" w:rsidR="00AA60F6" w:rsidRPr="0013279D" w:rsidRDefault="00875DF5" w:rsidP="007F0CCC">
            <w:pPr>
              <w:pStyle w:val="Ttulo2"/>
              <w:outlineLvl w:val="1"/>
            </w:pPr>
            <w:bookmarkStart w:id="10" w:name="_Toc12895760"/>
            <w:r>
              <w:t>C1 –</w:t>
            </w:r>
            <w:r w:rsidR="004940B7">
              <w:t xml:space="preserve"> </w:t>
            </w:r>
            <w:r w:rsidR="0058663B">
              <w:t>Cadastrar</w:t>
            </w:r>
            <w:r w:rsidR="0077168C">
              <w:t xml:space="preserve"> </w:t>
            </w:r>
            <w:r w:rsidR="0058663B">
              <w:t>Serviços</w:t>
            </w:r>
            <w:r w:rsidR="003C7818">
              <w:t xml:space="preserve"> </w:t>
            </w:r>
            <w:r w:rsidR="007669EA">
              <w:t>Com Sucesso</w:t>
            </w:r>
            <w:bookmarkEnd w:id="10"/>
          </w:p>
        </w:tc>
      </w:tr>
      <w:tr w:rsidR="00AA60F6" w14:paraId="08500763" w14:textId="77777777" w:rsidTr="00875DF5">
        <w:tc>
          <w:tcPr>
            <w:tcW w:w="1555" w:type="dxa"/>
          </w:tcPr>
          <w:p w14:paraId="3C3301BA" w14:textId="77777777" w:rsid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0BD61DE8" w14:textId="77777777" w:rsidR="00AA60F6" w:rsidRPr="00AA60F6" w:rsidRDefault="00AA60F6" w:rsidP="00FD5B01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3045FEE3" w14:textId="3FE8EBDF" w:rsidR="00AA60F6" w:rsidRDefault="00A867AD" w:rsidP="00FD5B0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Tenho um E-mail Cadastrado como “</w:t>
            </w:r>
            <w:r w:rsidR="00084FE9">
              <w:t>Administrador</w:t>
            </w:r>
            <w:r>
              <w:t>”</w:t>
            </w:r>
          </w:p>
        </w:tc>
      </w:tr>
      <w:tr w:rsidR="00A867AD" w14:paraId="2C5FBF33" w14:textId="77777777" w:rsidTr="00875DF5">
        <w:tc>
          <w:tcPr>
            <w:tcW w:w="1555" w:type="dxa"/>
          </w:tcPr>
          <w:p w14:paraId="06D5FB90" w14:textId="7036DAFF" w:rsidR="00A867AD" w:rsidRPr="00447DD7" w:rsidRDefault="00A867AD" w:rsidP="00FD5B01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5A208373" w14:textId="71BAE923" w:rsidR="00A867AD" w:rsidRDefault="0077168C" w:rsidP="00FD5B0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Estou logado no Site como Administrador</w:t>
            </w:r>
          </w:p>
        </w:tc>
      </w:tr>
      <w:tr w:rsidR="00AA60F6" w14:paraId="33B06C83" w14:textId="77777777" w:rsidTr="00875DF5">
        <w:tc>
          <w:tcPr>
            <w:tcW w:w="1555" w:type="dxa"/>
          </w:tcPr>
          <w:p w14:paraId="2A98A369" w14:textId="77777777" w:rsid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3CC1C38B" w14:textId="77777777" w:rsidR="00AA60F6" w:rsidRP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70778183" w14:textId="7B65E6F7" w:rsidR="004940B7" w:rsidRDefault="00A10014" w:rsidP="002612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Digito um nome de Serviço</w:t>
            </w:r>
          </w:p>
        </w:tc>
      </w:tr>
      <w:tr w:rsidR="00A10014" w14:paraId="3E61840F" w14:textId="77777777" w:rsidTr="00875DF5">
        <w:tc>
          <w:tcPr>
            <w:tcW w:w="1555" w:type="dxa"/>
          </w:tcPr>
          <w:p w14:paraId="4BF0A1B2" w14:textId="50610E45" w:rsidR="00A10014" w:rsidRPr="00447DD7" w:rsidRDefault="00A10014" w:rsidP="00FD5B01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69781243" w14:textId="75EE6375" w:rsidR="00A10014" w:rsidRDefault="00A10014" w:rsidP="002612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Tento </w:t>
            </w:r>
            <w:r w:rsidR="007120AD">
              <w:t>Salvar um novo Serviço</w:t>
            </w:r>
          </w:p>
        </w:tc>
      </w:tr>
      <w:tr w:rsidR="00AA60F6" w14:paraId="4F4E8998" w14:textId="77777777" w:rsidTr="00875DF5">
        <w:tc>
          <w:tcPr>
            <w:tcW w:w="1555" w:type="dxa"/>
          </w:tcPr>
          <w:p w14:paraId="123FA30D" w14:textId="77777777" w:rsid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2E5EEBD0" w14:textId="77777777" w:rsidR="00AA60F6" w:rsidRP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0A8945FC" w14:textId="2F1FBB53" w:rsidR="0092002B" w:rsidRDefault="004940B7" w:rsidP="00A867AD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O sistema </w:t>
            </w:r>
            <w:r w:rsidR="007120AD">
              <w:t>adiciona o novo serviço</w:t>
            </w:r>
          </w:p>
        </w:tc>
      </w:tr>
    </w:tbl>
    <w:p w14:paraId="056B8705" w14:textId="7BD997A2" w:rsidR="007120AD" w:rsidRDefault="007120AD" w:rsidP="00C44FE9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7120AD" w:rsidRPr="0013279D" w14:paraId="109F63DC" w14:textId="77777777" w:rsidTr="00DE758F">
        <w:tc>
          <w:tcPr>
            <w:tcW w:w="9061" w:type="dxa"/>
            <w:gridSpan w:val="2"/>
          </w:tcPr>
          <w:p w14:paraId="09655CA2" w14:textId="38EF46E4" w:rsidR="007120AD" w:rsidRPr="0013279D" w:rsidRDefault="007120AD" w:rsidP="00DE758F">
            <w:pPr>
              <w:pStyle w:val="Ttulo2"/>
              <w:outlineLvl w:val="1"/>
            </w:pPr>
            <w:bookmarkStart w:id="11" w:name="_Toc10459799"/>
            <w:bookmarkStart w:id="12" w:name="_Toc12463967"/>
            <w:bookmarkStart w:id="13" w:name="_Toc12895761"/>
            <w:r>
              <w:t>C2 – Cadastrar Serviços – Serviço com</w:t>
            </w:r>
            <w:r w:rsidRPr="00D13A4C">
              <w:t xml:space="preserve"> </w:t>
            </w:r>
            <w:r>
              <w:t>Nome vazio</w:t>
            </w:r>
            <w:bookmarkEnd w:id="11"/>
            <w:bookmarkEnd w:id="12"/>
            <w:bookmarkEnd w:id="13"/>
          </w:p>
        </w:tc>
      </w:tr>
      <w:tr w:rsidR="007120AD" w14:paraId="3D0B8580" w14:textId="77777777" w:rsidTr="00DE758F">
        <w:tc>
          <w:tcPr>
            <w:tcW w:w="1555" w:type="dxa"/>
          </w:tcPr>
          <w:p w14:paraId="53038823" w14:textId="77777777" w:rsidR="007120AD" w:rsidRDefault="007120AD" w:rsidP="00DE758F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498A9456" w14:textId="77777777" w:rsidR="007120AD" w:rsidRPr="00AA60F6" w:rsidRDefault="007120AD" w:rsidP="00DE758F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6469771D" w14:textId="77777777" w:rsidR="007120AD" w:rsidRDefault="007120AD" w:rsidP="00DE758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Tenho um E-mail Cadastrado como “Administrador”</w:t>
            </w:r>
          </w:p>
        </w:tc>
      </w:tr>
      <w:tr w:rsidR="007120AD" w14:paraId="40F63FD7" w14:textId="77777777" w:rsidTr="00DE758F">
        <w:tc>
          <w:tcPr>
            <w:tcW w:w="1555" w:type="dxa"/>
          </w:tcPr>
          <w:p w14:paraId="7E0D63E7" w14:textId="77777777" w:rsidR="007120AD" w:rsidRPr="00447DD7" w:rsidRDefault="007120AD" w:rsidP="00DE758F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62BE7E0A" w14:textId="77777777" w:rsidR="007120AD" w:rsidRDefault="007120AD" w:rsidP="00DE758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Estou logado no Site como Administrador</w:t>
            </w:r>
          </w:p>
        </w:tc>
      </w:tr>
      <w:tr w:rsidR="007120AD" w14:paraId="7DC5B171" w14:textId="77777777" w:rsidTr="00DE758F">
        <w:tc>
          <w:tcPr>
            <w:tcW w:w="1555" w:type="dxa"/>
          </w:tcPr>
          <w:p w14:paraId="7BDB5FEC" w14:textId="77777777" w:rsidR="007120AD" w:rsidRDefault="007120AD" w:rsidP="00DE758F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29FBD001" w14:textId="77777777" w:rsidR="007120AD" w:rsidRPr="00AA60F6" w:rsidRDefault="007120AD" w:rsidP="00DE758F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62F91EE3" w14:textId="77777777" w:rsidR="007120AD" w:rsidRDefault="007120AD" w:rsidP="007120AD">
            <w:pPr>
              <w:pStyle w:val="SemEspaamento"/>
              <w:spacing w:line="276" w:lineRule="auto"/>
            </w:pPr>
            <w:r>
              <w:t>Mantenho vazio o campo:</w:t>
            </w:r>
          </w:p>
          <w:p w14:paraId="1A8BBC5B" w14:textId="0A22DB9C" w:rsidR="007120AD" w:rsidRDefault="007120AD" w:rsidP="007120AD">
            <w:pPr>
              <w:pStyle w:val="PargrafodaLista"/>
              <w:numPr>
                <w:ilvl w:val="0"/>
                <w:numId w:val="1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Nome</w:t>
            </w:r>
          </w:p>
        </w:tc>
      </w:tr>
      <w:tr w:rsidR="007120AD" w14:paraId="7F647852" w14:textId="77777777" w:rsidTr="00DE758F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555" w:type="dxa"/>
            <w:tcBorders>
              <w:left w:val="nil"/>
            </w:tcBorders>
          </w:tcPr>
          <w:p w14:paraId="7D985C6B" w14:textId="77777777" w:rsidR="007120AD" w:rsidRDefault="007120AD" w:rsidP="00DE758F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  <w:tcBorders>
              <w:right w:val="nil"/>
            </w:tcBorders>
          </w:tcPr>
          <w:p w14:paraId="591E6DBB" w14:textId="5BCC7E5D" w:rsidR="007120AD" w:rsidRDefault="007120AD" w:rsidP="00DE758F">
            <w:pPr>
              <w:pStyle w:val="SemEspaamento"/>
              <w:spacing w:line="276" w:lineRule="auto"/>
            </w:pPr>
            <w:r>
              <w:t>Tento cadastrar o Serviço</w:t>
            </w:r>
          </w:p>
        </w:tc>
      </w:tr>
      <w:tr w:rsidR="007120AD" w14:paraId="71ED8648" w14:textId="77777777" w:rsidTr="00DE758F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555" w:type="dxa"/>
            <w:tcBorders>
              <w:left w:val="nil"/>
            </w:tcBorders>
          </w:tcPr>
          <w:p w14:paraId="4C68D661" w14:textId="77777777" w:rsidR="007120AD" w:rsidRDefault="007120AD" w:rsidP="00DE758F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6CF512FD" w14:textId="77777777" w:rsidR="007120AD" w:rsidRPr="00AA60F6" w:rsidRDefault="007120AD" w:rsidP="00DE758F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  <w:tcBorders>
              <w:right w:val="nil"/>
            </w:tcBorders>
          </w:tcPr>
          <w:p w14:paraId="10E66641" w14:textId="77777777" w:rsidR="007120AD" w:rsidRDefault="007120AD" w:rsidP="00DE758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O Sistema emite um alerta de Nome obrigatório.</w:t>
            </w:r>
          </w:p>
        </w:tc>
      </w:tr>
    </w:tbl>
    <w:p w14:paraId="3FB20696" w14:textId="77777777" w:rsidR="007120AD" w:rsidRDefault="007120AD" w:rsidP="007120AD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7120AD" w:rsidRPr="0013279D" w14:paraId="2098E8AF" w14:textId="77777777" w:rsidTr="00DE758F">
        <w:tc>
          <w:tcPr>
            <w:tcW w:w="9061" w:type="dxa"/>
            <w:gridSpan w:val="2"/>
          </w:tcPr>
          <w:p w14:paraId="2BB38242" w14:textId="3FFE928C" w:rsidR="007120AD" w:rsidRPr="0013279D" w:rsidRDefault="007120AD" w:rsidP="00DE758F">
            <w:pPr>
              <w:pStyle w:val="Ttulo2"/>
              <w:outlineLvl w:val="1"/>
            </w:pPr>
            <w:bookmarkStart w:id="14" w:name="_Toc10459800"/>
            <w:bookmarkStart w:id="15" w:name="_Toc12463968"/>
            <w:bookmarkStart w:id="16" w:name="_Toc12895762"/>
            <w:r>
              <w:t>C3 – Cadastrar Serviços – Serviço menor que três caracteres</w:t>
            </w:r>
            <w:bookmarkEnd w:id="14"/>
            <w:bookmarkEnd w:id="15"/>
            <w:bookmarkEnd w:id="16"/>
          </w:p>
        </w:tc>
      </w:tr>
      <w:tr w:rsidR="007120AD" w14:paraId="08A1C6CB" w14:textId="77777777" w:rsidTr="00DE758F">
        <w:tc>
          <w:tcPr>
            <w:tcW w:w="1555" w:type="dxa"/>
          </w:tcPr>
          <w:p w14:paraId="7DC870A8" w14:textId="77777777" w:rsidR="007120AD" w:rsidRDefault="007120AD" w:rsidP="007120AD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5343DF0F" w14:textId="0D96C6FC" w:rsidR="007120AD" w:rsidRPr="00AA60F6" w:rsidRDefault="007120AD" w:rsidP="007120AD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6DD111B9" w14:textId="6C5C5F07" w:rsidR="007120AD" w:rsidRDefault="007120AD" w:rsidP="007120AD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Tenho um E-mail Cadastrado como “Administrador”</w:t>
            </w:r>
          </w:p>
        </w:tc>
      </w:tr>
      <w:tr w:rsidR="007120AD" w14:paraId="505DF7F9" w14:textId="77777777" w:rsidTr="00DE758F">
        <w:tc>
          <w:tcPr>
            <w:tcW w:w="1555" w:type="dxa"/>
          </w:tcPr>
          <w:p w14:paraId="41541278" w14:textId="2EB67333" w:rsidR="007120AD" w:rsidRPr="00447DD7" w:rsidRDefault="007120AD" w:rsidP="007120AD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51554C53" w14:textId="286E357C" w:rsidR="007120AD" w:rsidRDefault="007120AD" w:rsidP="007120AD">
            <w:pPr>
              <w:pStyle w:val="SemEspaamento"/>
              <w:spacing w:line="276" w:lineRule="auto"/>
            </w:pPr>
            <w:r>
              <w:t>Estou logado no Site como Administrador</w:t>
            </w:r>
          </w:p>
        </w:tc>
      </w:tr>
      <w:tr w:rsidR="007120AD" w14:paraId="774F8AC9" w14:textId="77777777" w:rsidTr="00DE758F">
        <w:tc>
          <w:tcPr>
            <w:tcW w:w="1555" w:type="dxa"/>
          </w:tcPr>
          <w:p w14:paraId="3FFEF3E8" w14:textId="77777777" w:rsidR="007120AD" w:rsidRDefault="007120AD" w:rsidP="00DE758F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32DFED10" w14:textId="77777777" w:rsidR="007120AD" w:rsidRPr="00AA60F6" w:rsidRDefault="007120AD" w:rsidP="00DE758F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53965A39" w14:textId="77777777" w:rsidR="007120AD" w:rsidRDefault="007120AD" w:rsidP="00DE758F">
            <w:pPr>
              <w:pStyle w:val="SemEspaamento"/>
              <w:spacing w:line="276" w:lineRule="auto"/>
            </w:pPr>
            <w:r>
              <w:t>Preencho os campos:</w:t>
            </w:r>
          </w:p>
          <w:p w14:paraId="1847031F" w14:textId="794A27FF" w:rsidR="007120AD" w:rsidRDefault="007120AD" w:rsidP="007120AD">
            <w:pPr>
              <w:pStyle w:val="PargrafodaLista"/>
              <w:numPr>
                <w:ilvl w:val="0"/>
                <w:numId w:val="1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Nome (Com apenas um caractere)</w:t>
            </w:r>
          </w:p>
        </w:tc>
      </w:tr>
      <w:tr w:rsidR="007120AD" w14:paraId="556D0B5C" w14:textId="77777777" w:rsidTr="00DE758F">
        <w:tc>
          <w:tcPr>
            <w:tcW w:w="1555" w:type="dxa"/>
          </w:tcPr>
          <w:p w14:paraId="418C28A5" w14:textId="77777777" w:rsidR="007120AD" w:rsidRDefault="007120AD" w:rsidP="00DE758F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390023E0" w14:textId="1FCD9B74" w:rsidR="007120AD" w:rsidRDefault="007120AD" w:rsidP="00DE758F">
            <w:pPr>
              <w:pStyle w:val="SemEspaamento"/>
              <w:spacing w:line="276" w:lineRule="auto"/>
            </w:pPr>
            <w:r>
              <w:t>Tento cadastrar o Serviço</w:t>
            </w:r>
          </w:p>
        </w:tc>
      </w:tr>
      <w:tr w:rsidR="007120AD" w14:paraId="6BF0C70E" w14:textId="77777777" w:rsidTr="00DE758F">
        <w:tc>
          <w:tcPr>
            <w:tcW w:w="1555" w:type="dxa"/>
          </w:tcPr>
          <w:p w14:paraId="5359B119" w14:textId="77777777" w:rsidR="007120AD" w:rsidRDefault="007120AD" w:rsidP="00DE758F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32EBDC68" w14:textId="77777777" w:rsidR="007120AD" w:rsidRPr="00AA60F6" w:rsidRDefault="007120AD" w:rsidP="00DE758F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1D7350D5" w14:textId="09004318" w:rsidR="007120AD" w:rsidRDefault="007120AD" w:rsidP="00DE758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O Sistema emite um alerta de Nome deve ser maior que três caracteres.</w:t>
            </w:r>
          </w:p>
        </w:tc>
      </w:tr>
    </w:tbl>
    <w:p w14:paraId="26222096" w14:textId="44F77326" w:rsidR="007120AD" w:rsidRDefault="007120AD" w:rsidP="007120AD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7120AD" w:rsidRPr="0013279D" w14:paraId="32435291" w14:textId="77777777" w:rsidTr="00DE758F">
        <w:tc>
          <w:tcPr>
            <w:tcW w:w="9061" w:type="dxa"/>
            <w:gridSpan w:val="2"/>
          </w:tcPr>
          <w:p w14:paraId="0648CF3F" w14:textId="2472D288" w:rsidR="007120AD" w:rsidRPr="0013279D" w:rsidRDefault="007120AD" w:rsidP="00DE758F">
            <w:pPr>
              <w:pStyle w:val="Ttulo2"/>
              <w:outlineLvl w:val="1"/>
            </w:pPr>
            <w:bookmarkStart w:id="17" w:name="_Toc12463969"/>
            <w:bookmarkStart w:id="18" w:name="_Toc12895763"/>
            <w:r>
              <w:t>C</w:t>
            </w:r>
            <w:r w:rsidR="00015140">
              <w:t>4</w:t>
            </w:r>
            <w:r>
              <w:t xml:space="preserve"> – </w:t>
            </w:r>
            <w:r w:rsidR="00C974AF">
              <w:t xml:space="preserve">Cadastrar Serviços – Serviço </w:t>
            </w:r>
            <w:r>
              <w:t>com</w:t>
            </w:r>
            <w:r w:rsidRPr="00D13A4C">
              <w:t xml:space="preserve"> </w:t>
            </w:r>
            <w:r>
              <w:t xml:space="preserve">Nome maior que </w:t>
            </w:r>
            <w:r w:rsidR="00015140">
              <w:t>quarenta</w:t>
            </w:r>
            <w:r>
              <w:t xml:space="preserve"> caracteres</w:t>
            </w:r>
            <w:bookmarkEnd w:id="17"/>
            <w:bookmarkEnd w:id="18"/>
          </w:p>
        </w:tc>
      </w:tr>
      <w:tr w:rsidR="00015140" w14:paraId="6B5F3501" w14:textId="77777777" w:rsidTr="00DE758F">
        <w:tc>
          <w:tcPr>
            <w:tcW w:w="1555" w:type="dxa"/>
          </w:tcPr>
          <w:p w14:paraId="20399ECD" w14:textId="77777777" w:rsidR="00015140" w:rsidRDefault="00015140" w:rsidP="00015140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71FC54E3" w14:textId="5D8DE79A" w:rsidR="00015140" w:rsidRPr="00AA60F6" w:rsidRDefault="00015140" w:rsidP="00015140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78518B70" w14:textId="27FAE393" w:rsidR="00015140" w:rsidRDefault="00015140" w:rsidP="0001514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Tenho um E-mail Cadastrado como “Administrador”</w:t>
            </w:r>
          </w:p>
        </w:tc>
      </w:tr>
      <w:tr w:rsidR="00015140" w14:paraId="7F4A19B7" w14:textId="77777777" w:rsidTr="00DE758F">
        <w:tc>
          <w:tcPr>
            <w:tcW w:w="1555" w:type="dxa"/>
          </w:tcPr>
          <w:p w14:paraId="3E81682A" w14:textId="5EF95611" w:rsidR="00015140" w:rsidRPr="00447DD7" w:rsidRDefault="00015140" w:rsidP="00015140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0585F664" w14:textId="1E67B7F3" w:rsidR="00015140" w:rsidRDefault="00015140" w:rsidP="00015140">
            <w:pPr>
              <w:pStyle w:val="SemEspaamento"/>
              <w:spacing w:line="276" w:lineRule="auto"/>
            </w:pPr>
            <w:r>
              <w:t>Estou logado no Site como Administrador</w:t>
            </w:r>
          </w:p>
        </w:tc>
      </w:tr>
      <w:tr w:rsidR="007120AD" w14:paraId="71688AFB" w14:textId="77777777" w:rsidTr="00DE758F">
        <w:tc>
          <w:tcPr>
            <w:tcW w:w="1555" w:type="dxa"/>
          </w:tcPr>
          <w:p w14:paraId="58C974F2" w14:textId="77777777" w:rsidR="007120AD" w:rsidRDefault="007120AD" w:rsidP="00DE758F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43983E4E" w14:textId="77777777" w:rsidR="007120AD" w:rsidRPr="00AA60F6" w:rsidRDefault="007120AD" w:rsidP="00DE758F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5443A370" w14:textId="550B42B7" w:rsidR="007120AD" w:rsidRDefault="007120AD" w:rsidP="00015140">
            <w:pPr>
              <w:pStyle w:val="SemEspaamento"/>
              <w:spacing w:line="276" w:lineRule="auto"/>
            </w:pPr>
            <w:r>
              <w:t>Preencho os campos:</w:t>
            </w:r>
          </w:p>
          <w:p w14:paraId="11CFF14B" w14:textId="7934D6E5" w:rsidR="007120AD" w:rsidRDefault="007120AD" w:rsidP="00015140">
            <w:pPr>
              <w:pStyle w:val="PargrafodaLista"/>
              <w:numPr>
                <w:ilvl w:val="0"/>
                <w:numId w:val="1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Nome (Com mais de </w:t>
            </w:r>
            <w:r w:rsidR="00015140">
              <w:t>quarenta</w:t>
            </w:r>
            <w:r>
              <w:t xml:space="preserve"> caracteres)</w:t>
            </w:r>
          </w:p>
        </w:tc>
      </w:tr>
      <w:tr w:rsidR="007120AD" w14:paraId="42B18BF9" w14:textId="77777777" w:rsidTr="00DE758F">
        <w:tc>
          <w:tcPr>
            <w:tcW w:w="1555" w:type="dxa"/>
          </w:tcPr>
          <w:p w14:paraId="52A8BCFD" w14:textId="77777777" w:rsidR="007120AD" w:rsidRDefault="007120AD" w:rsidP="00DE758F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2E670EDA" w14:textId="16B5A217" w:rsidR="007120AD" w:rsidRDefault="00015140" w:rsidP="00DE758F">
            <w:pPr>
              <w:pStyle w:val="SemEspaamento"/>
              <w:spacing w:line="276" w:lineRule="auto"/>
            </w:pPr>
            <w:r>
              <w:t>Tento cadastrar o Serviço</w:t>
            </w:r>
          </w:p>
        </w:tc>
      </w:tr>
      <w:tr w:rsidR="007120AD" w14:paraId="120B66E1" w14:textId="77777777" w:rsidTr="00DE758F">
        <w:tc>
          <w:tcPr>
            <w:tcW w:w="1555" w:type="dxa"/>
          </w:tcPr>
          <w:p w14:paraId="3053B3F0" w14:textId="77777777" w:rsidR="007120AD" w:rsidRDefault="007120AD" w:rsidP="00DE758F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162AC7EB" w14:textId="77777777" w:rsidR="007120AD" w:rsidRPr="00AA60F6" w:rsidRDefault="007120AD" w:rsidP="00DE758F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02445206" w14:textId="25645E89" w:rsidR="007120AD" w:rsidRDefault="007120AD" w:rsidP="00DE758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O Sistema emite um alerta de Nome deve ser menor que </w:t>
            </w:r>
            <w:r w:rsidR="00015140">
              <w:t>quarenta caracteres</w:t>
            </w:r>
            <w:r>
              <w:t>.</w:t>
            </w:r>
          </w:p>
        </w:tc>
      </w:tr>
    </w:tbl>
    <w:p w14:paraId="659B1444" w14:textId="07FE7631" w:rsidR="007120AD" w:rsidRDefault="007120AD" w:rsidP="00015140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7669EA" w14:paraId="08DB2F03" w14:textId="77777777" w:rsidTr="00DE758F">
        <w:tc>
          <w:tcPr>
            <w:tcW w:w="9061" w:type="dxa"/>
            <w:gridSpan w:val="2"/>
          </w:tcPr>
          <w:p w14:paraId="51DF916F" w14:textId="3CDB4F27" w:rsidR="007669EA" w:rsidRPr="0013279D" w:rsidRDefault="007669EA" w:rsidP="007669EA">
            <w:pPr>
              <w:pStyle w:val="Ttulo2"/>
              <w:outlineLvl w:val="1"/>
            </w:pPr>
            <w:bookmarkStart w:id="19" w:name="_Toc12895764"/>
            <w:r>
              <w:lastRenderedPageBreak/>
              <w:t>C5 – Cadastrar Serviços – Usuário diferente Administrador</w:t>
            </w:r>
            <w:bookmarkEnd w:id="19"/>
          </w:p>
        </w:tc>
      </w:tr>
      <w:tr w:rsidR="007669EA" w14:paraId="38126EC5" w14:textId="77777777" w:rsidTr="00DE758F">
        <w:tc>
          <w:tcPr>
            <w:tcW w:w="1555" w:type="dxa"/>
          </w:tcPr>
          <w:p w14:paraId="5BA737D7" w14:textId="77777777" w:rsidR="007669EA" w:rsidRDefault="007669EA" w:rsidP="00DE758F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39162453" w14:textId="77777777" w:rsidR="007669EA" w:rsidRPr="00AA60F6" w:rsidRDefault="007669EA" w:rsidP="00DE758F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217C493D" w14:textId="58F02C2A" w:rsidR="007669EA" w:rsidRDefault="007669EA" w:rsidP="00DE758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Tenho um E-mail Cadastrado</w:t>
            </w:r>
          </w:p>
        </w:tc>
      </w:tr>
      <w:tr w:rsidR="007669EA" w14:paraId="636533DA" w14:textId="77777777" w:rsidTr="00DE758F">
        <w:tc>
          <w:tcPr>
            <w:tcW w:w="1555" w:type="dxa"/>
          </w:tcPr>
          <w:p w14:paraId="36304B97" w14:textId="77777777" w:rsidR="007669EA" w:rsidRPr="00447DD7" w:rsidRDefault="007669EA" w:rsidP="00DE758F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75D0B964" w14:textId="79EF33EF" w:rsidR="007669EA" w:rsidRDefault="007669EA" w:rsidP="00DE758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Estou logado no Site diferente de Administrador</w:t>
            </w:r>
          </w:p>
        </w:tc>
      </w:tr>
      <w:tr w:rsidR="007669EA" w14:paraId="05F22B94" w14:textId="77777777" w:rsidTr="00DE758F">
        <w:tc>
          <w:tcPr>
            <w:tcW w:w="1555" w:type="dxa"/>
          </w:tcPr>
          <w:p w14:paraId="3C831C38" w14:textId="77777777" w:rsidR="007669EA" w:rsidRDefault="007669EA" w:rsidP="00DE758F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0CDE6B03" w14:textId="77777777" w:rsidR="007669EA" w:rsidRPr="00AA60F6" w:rsidRDefault="007669EA" w:rsidP="00DE758F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4BBBFD53" w14:textId="77777777" w:rsidR="007669EA" w:rsidRDefault="007669EA" w:rsidP="00DE758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Digito um nome de Serviço</w:t>
            </w:r>
          </w:p>
        </w:tc>
      </w:tr>
      <w:tr w:rsidR="007669EA" w14:paraId="5495A67C" w14:textId="77777777" w:rsidTr="00DE758F">
        <w:tc>
          <w:tcPr>
            <w:tcW w:w="1555" w:type="dxa"/>
          </w:tcPr>
          <w:p w14:paraId="367E78C0" w14:textId="77777777" w:rsidR="007669EA" w:rsidRPr="00447DD7" w:rsidRDefault="007669EA" w:rsidP="00DE758F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2CEB2921" w14:textId="77777777" w:rsidR="007669EA" w:rsidRDefault="007669EA" w:rsidP="00DE758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Tento Salvar um novo Serviço</w:t>
            </w:r>
          </w:p>
        </w:tc>
      </w:tr>
      <w:tr w:rsidR="007669EA" w14:paraId="3A7ADEDB" w14:textId="77777777" w:rsidTr="00DE758F">
        <w:tc>
          <w:tcPr>
            <w:tcW w:w="1555" w:type="dxa"/>
          </w:tcPr>
          <w:p w14:paraId="0C20D88A" w14:textId="77777777" w:rsidR="007669EA" w:rsidRDefault="007669EA" w:rsidP="00DE758F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631FD26A" w14:textId="77777777" w:rsidR="007669EA" w:rsidRPr="00AA60F6" w:rsidRDefault="007669EA" w:rsidP="00DE758F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56D813C2" w14:textId="73908BE6" w:rsidR="007669EA" w:rsidRDefault="007669EA" w:rsidP="00DE758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O sistema não permite adicionar novo serviço</w:t>
            </w:r>
          </w:p>
        </w:tc>
      </w:tr>
    </w:tbl>
    <w:p w14:paraId="16C4482F" w14:textId="0691DBBF" w:rsidR="007669EA" w:rsidRDefault="007669EA" w:rsidP="007669EA"/>
    <w:p w14:paraId="24A7DF04" w14:textId="77777777" w:rsidR="007669EA" w:rsidRDefault="007669EA" w:rsidP="007669EA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7669EA" w14:paraId="02050AC1" w14:textId="77777777" w:rsidTr="00DE758F">
        <w:tc>
          <w:tcPr>
            <w:tcW w:w="9061" w:type="dxa"/>
            <w:gridSpan w:val="2"/>
          </w:tcPr>
          <w:p w14:paraId="33E8B8C4" w14:textId="03B93429" w:rsidR="007669EA" w:rsidRPr="0013279D" w:rsidRDefault="007669EA" w:rsidP="007669EA">
            <w:pPr>
              <w:pStyle w:val="Ttulo2"/>
              <w:outlineLvl w:val="1"/>
            </w:pPr>
            <w:bookmarkStart w:id="20" w:name="_Toc12895765"/>
            <w:r>
              <w:t>C6 – Cadastrar Serviços – Usuário não logado</w:t>
            </w:r>
            <w:bookmarkEnd w:id="20"/>
          </w:p>
        </w:tc>
      </w:tr>
      <w:tr w:rsidR="007669EA" w14:paraId="55DE72FB" w14:textId="77777777" w:rsidTr="00DE758F">
        <w:tc>
          <w:tcPr>
            <w:tcW w:w="1555" w:type="dxa"/>
          </w:tcPr>
          <w:p w14:paraId="167A2F89" w14:textId="77777777" w:rsidR="007669EA" w:rsidRDefault="007669EA" w:rsidP="007669EA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687E4EB2" w14:textId="77777777" w:rsidR="007669EA" w:rsidRPr="00AA60F6" w:rsidRDefault="007669EA" w:rsidP="007669EA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509DEEC9" w14:textId="241B6611" w:rsidR="007669EA" w:rsidRDefault="007669EA" w:rsidP="007669E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Não Estou logado no Site</w:t>
            </w:r>
          </w:p>
        </w:tc>
      </w:tr>
      <w:tr w:rsidR="007669EA" w14:paraId="53C35039" w14:textId="77777777" w:rsidTr="00DE758F">
        <w:tc>
          <w:tcPr>
            <w:tcW w:w="1555" w:type="dxa"/>
          </w:tcPr>
          <w:p w14:paraId="0F95999B" w14:textId="77777777" w:rsidR="007669EA" w:rsidRDefault="007669EA" w:rsidP="007669EA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79328687" w14:textId="77777777" w:rsidR="007669EA" w:rsidRPr="00AA60F6" w:rsidRDefault="007669EA" w:rsidP="007669EA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225FE43A" w14:textId="73FDE02B" w:rsidR="007669EA" w:rsidRDefault="007669EA" w:rsidP="007669E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Tento Salvar um novo Serviço</w:t>
            </w:r>
          </w:p>
        </w:tc>
      </w:tr>
      <w:tr w:rsidR="007669EA" w14:paraId="50C07897" w14:textId="77777777" w:rsidTr="00DE758F">
        <w:tc>
          <w:tcPr>
            <w:tcW w:w="1555" w:type="dxa"/>
          </w:tcPr>
          <w:p w14:paraId="347FA599" w14:textId="77777777" w:rsidR="007669EA" w:rsidRDefault="007669EA" w:rsidP="007669EA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2000B50D" w14:textId="77777777" w:rsidR="007669EA" w:rsidRPr="00AA60F6" w:rsidRDefault="007669EA" w:rsidP="007669EA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562E7EBA" w14:textId="0A980F5B" w:rsidR="007669EA" w:rsidRDefault="007669EA" w:rsidP="007669E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O sistema não permite adicionar novo serviço</w:t>
            </w:r>
          </w:p>
        </w:tc>
      </w:tr>
    </w:tbl>
    <w:p w14:paraId="4808FACF" w14:textId="77777777" w:rsidR="007669EA" w:rsidRDefault="007669EA" w:rsidP="00015140"/>
    <w:sectPr w:rsidR="007669EA" w:rsidSect="00E33422">
      <w:headerReference w:type="default" r:id="rId8"/>
      <w:footerReference w:type="default" r:id="rId9"/>
      <w:pgSz w:w="11906" w:h="16838"/>
      <w:pgMar w:top="1701" w:right="113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06950E" w14:textId="77777777" w:rsidR="00284601" w:rsidRDefault="00284601" w:rsidP="00E33422">
      <w:pPr>
        <w:spacing w:after="0" w:line="240" w:lineRule="auto"/>
      </w:pPr>
      <w:r>
        <w:separator/>
      </w:r>
    </w:p>
  </w:endnote>
  <w:endnote w:type="continuationSeparator" w:id="0">
    <w:p w14:paraId="06F5D0F3" w14:textId="77777777" w:rsidR="00284601" w:rsidRDefault="00284601" w:rsidP="00E33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19748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24D726A" w14:textId="77777777" w:rsidR="00357068" w:rsidRDefault="00357068" w:rsidP="008544AD">
            <w:pPr>
              <w:pStyle w:val="Rodap"/>
              <w:pBdr>
                <w:top w:val="single" w:sz="8" w:space="1" w:color="A6A6A6" w:themeColor="background1" w:themeShade="A6"/>
              </w:pBdr>
              <w:jc w:val="right"/>
            </w:pPr>
            <w: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02AEE4C" w14:textId="77777777" w:rsidR="00357068" w:rsidRDefault="0035706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9D61BC" w14:textId="77777777" w:rsidR="00284601" w:rsidRDefault="00284601" w:rsidP="00E33422">
      <w:pPr>
        <w:spacing w:after="0" w:line="240" w:lineRule="auto"/>
      </w:pPr>
      <w:r>
        <w:separator/>
      </w:r>
    </w:p>
  </w:footnote>
  <w:footnote w:type="continuationSeparator" w:id="0">
    <w:p w14:paraId="23B19D5C" w14:textId="77777777" w:rsidR="00284601" w:rsidRDefault="00284601" w:rsidP="00E334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D146D" w14:textId="166728E4" w:rsidR="00357068" w:rsidRPr="00E33422" w:rsidRDefault="00A05F66" w:rsidP="00E33422">
    <w:pPr>
      <w:jc w:val="right"/>
      <w:rPr>
        <w:szCs w:val="32"/>
      </w:rPr>
    </w:pPr>
    <w:r w:rsidRPr="00A05F66">
      <w:rPr>
        <w:b/>
        <w:szCs w:val="32"/>
      </w:rPr>
      <w:t>5.4. Cadastrar Serviços disponíveis ao Fornecedor</w:t>
    </w:r>
    <w:r w:rsidR="00357068" w:rsidRPr="002A7FF0">
      <w:rPr>
        <w:b/>
        <w:szCs w:val="32"/>
      </w:rPr>
      <w:t xml:space="preserve"> </w:t>
    </w:r>
    <w:r w:rsidR="00357068" w:rsidRPr="00E33422">
      <w:rPr>
        <w:rFonts w:ascii="Consolas" w:hAnsi="Consolas"/>
        <w:sz w:val="20"/>
        <w:szCs w:val="32"/>
      </w:rPr>
      <w:t>&lt;v 1.0.0&gt;</w:t>
    </w:r>
  </w:p>
  <w:p w14:paraId="77C579E1" w14:textId="77777777" w:rsidR="00357068" w:rsidRPr="005617C9" w:rsidRDefault="00357068" w:rsidP="005617C9">
    <w:pPr>
      <w:pStyle w:val="Cabealho"/>
      <w:pBdr>
        <w:bottom w:val="single" w:sz="8" w:space="1" w:color="A6A6A6" w:themeColor="background1" w:themeShade="A6"/>
      </w:pBdr>
      <w:jc w:val="right"/>
      <w:rPr>
        <w:b/>
        <w:i/>
        <w:sz w:val="20"/>
      </w:rPr>
    </w:pPr>
    <w:r w:rsidRPr="00E33422">
      <w:rPr>
        <w:b/>
        <w:sz w:val="20"/>
      </w:rPr>
      <w:t xml:space="preserve">Projeto </w:t>
    </w:r>
    <w:proofErr w:type="spellStart"/>
    <w:r>
      <w:rPr>
        <w:b/>
        <w:i/>
        <w:sz w:val="20"/>
      </w:rPr>
      <w:t>FestINF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57E7C"/>
    <w:multiLevelType w:val="multilevel"/>
    <w:tmpl w:val="245E78E6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5E94615"/>
    <w:multiLevelType w:val="hybridMultilevel"/>
    <w:tmpl w:val="94E2337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C75A7"/>
    <w:multiLevelType w:val="hybridMultilevel"/>
    <w:tmpl w:val="F252BCD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8432FE"/>
    <w:multiLevelType w:val="hybridMultilevel"/>
    <w:tmpl w:val="CC42A250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B12515D"/>
    <w:multiLevelType w:val="hybridMultilevel"/>
    <w:tmpl w:val="54A23668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867"/>
    <w:rsid w:val="00013867"/>
    <w:rsid w:val="00015140"/>
    <w:rsid w:val="00015537"/>
    <w:rsid w:val="0003009D"/>
    <w:rsid w:val="0006738F"/>
    <w:rsid w:val="00084FE9"/>
    <w:rsid w:val="00087A5D"/>
    <w:rsid w:val="000C74B5"/>
    <w:rsid w:val="000F1DDE"/>
    <w:rsid w:val="001046E4"/>
    <w:rsid w:val="00130350"/>
    <w:rsid w:val="0013279D"/>
    <w:rsid w:val="001618E2"/>
    <w:rsid w:val="0017668F"/>
    <w:rsid w:val="00196679"/>
    <w:rsid w:val="001A0C70"/>
    <w:rsid w:val="001B1385"/>
    <w:rsid w:val="001C1B5E"/>
    <w:rsid w:val="001D43F9"/>
    <w:rsid w:val="001E3A40"/>
    <w:rsid w:val="001E5615"/>
    <w:rsid w:val="00252DCC"/>
    <w:rsid w:val="0026120C"/>
    <w:rsid w:val="00284601"/>
    <w:rsid w:val="00293557"/>
    <w:rsid w:val="002A05E5"/>
    <w:rsid w:val="002A7FF0"/>
    <w:rsid w:val="002C2412"/>
    <w:rsid w:val="002C6AF4"/>
    <w:rsid w:val="002C6B51"/>
    <w:rsid w:val="002E3957"/>
    <w:rsid w:val="002E60BF"/>
    <w:rsid w:val="002E73F6"/>
    <w:rsid w:val="00352433"/>
    <w:rsid w:val="00355245"/>
    <w:rsid w:val="00357068"/>
    <w:rsid w:val="003742DA"/>
    <w:rsid w:val="0037705A"/>
    <w:rsid w:val="00392810"/>
    <w:rsid w:val="003C7818"/>
    <w:rsid w:val="003F40C1"/>
    <w:rsid w:val="00405515"/>
    <w:rsid w:val="0041029F"/>
    <w:rsid w:val="00412A27"/>
    <w:rsid w:val="00430BE9"/>
    <w:rsid w:val="00435481"/>
    <w:rsid w:val="00436932"/>
    <w:rsid w:val="004515B2"/>
    <w:rsid w:val="00474F19"/>
    <w:rsid w:val="004828A6"/>
    <w:rsid w:val="004940B7"/>
    <w:rsid w:val="004A1518"/>
    <w:rsid w:val="004A41EF"/>
    <w:rsid w:val="004B5A39"/>
    <w:rsid w:val="004C5DF7"/>
    <w:rsid w:val="004D55FD"/>
    <w:rsid w:val="004E0725"/>
    <w:rsid w:val="004E1AC3"/>
    <w:rsid w:val="004F7D59"/>
    <w:rsid w:val="00503DCF"/>
    <w:rsid w:val="00505675"/>
    <w:rsid w:val="005167B6"/>
    <w:rsid w:val="00546331"/>
    <w:rsid w:val="00560C41"/>
    <w:rsid w:val="005617C9"/>
    <w:rsid w:val="00564E21"/>
    <w:rsid w:val="0058663B"/>
    <w:rsid w:val="005A4825"/>
    <w:rsid w:val="005B2AF4"/>
    <w:rsid w:val="005B3313"/>
    <w:rsid w:val="005B4A39"/>
    <w:rsid w:val="005C25DC"/>
    <w:rsid w:val="005E41C1"/>
    <w:rsid w:val="00664011"/>
    <w:rsid w:val="00696615"/>
    <w:rsid w:val="006D5194"/>
    <w:rsid w:val="00705535"/>
    <w:rsid w:val="00706BE2"/>
    <w:rsid w:val="007120AD"/>
    <w:rsid w:val="00732E92"/>
    <w:rsid w:val="007669EA"/>
    <w:rsid w:val="0077168C"/>
    <w:rsid w:val="00780CFE"/>
    <w:rsid w:val="00791EE9"/>
    <w:rsid w:val="007A139B"/>
    <w:rsid w:val="007C2F4B"/>
    <w:rsid w:val="007F0CCC"/>
    <w:rsid w:val="00807691"/>
    <w:rsid w:val="00807CA9"/>
    <w:rsid w:val="008544AD"/>
    <w:rsid w:val="008610F7"/>
    <w:rsid w:val="00875DF5"/>
    <w:rsid w:val="00894ECA"/>
    <w:rsid w:val="008B3CA0"/>
    <w:rsid w:val="008C0D9D"/>
    <w:rsid w:val="008E40C1"/>
    <w:rsid w:val="00917ED1"/>
    <w:rsid w:val="0092002B"/>
    <w:rsid w:val="00997F9B"/>
    <w:rsid w:val="009A1B09"/>
    <w:rsid w:val="009A26D5"/>
    <w:rsid w:val="00A05F66"/>
    <w:rsid w:val="00A10014"/>
    <w:rsid w:val="00A35FE4"/>
    <w:rsid w:val="00A67094"/>
    <w:rsid w:val="00A82886"/>
    <w:rsid w:val="00A867AD"/>
    <w:rsid w:val="00AA60F6"/>
    <w:rsid w:val="00AD28DF"/>
    <w:rsid w:val="00AD56B2"/>
    <w:rsid w:val="00B375D1"/>
    <w:rsid w:val="00B56B9D"/>
    <w:rsid w:val="00B60B38"/>
    <w:rsid w:val="00B75304"/>
    <w:rsid w:val="00B85A24"/>
    <w:rsid w:val="00B97393"/>
    <w:rsid w:val="00BB1DD7"/>
    <w:rsid w:val="00BD4A16"/>
    <w:rsid w:val="00BE5159"/>
    <w:rsid w:val="00BE5684"/>
    <w:rsid w:val="00C11E2D"/>
    <w:rsid w:val="00C3531E"/>
    <w:rsid w:val="00C41587"/>
    <w:rsid w:val="00C44FE9"/>
    <w:rsid w:val="00C45639"/>
    <w:rsid w:val="00C46A97"/>
    <w:rsid w:val="00C75C95"/>
    <w:rsid w:val="00C842BC"/>
    <w:rsid w:val="00C974AF"/>
    <w:rsid w:val="00CB5F0C"/>
    <w:rsid w:val="00CC7A34"/>
    <w:rsid w:val="00D074BA"/>
    <w:rsid w:val="00D13A4C"/>
    <w:rsid w:val="00D337A7"/>
    <w:rsid w:val="00D520B7"/>
    <w:rsid w:val="00D923B4"/>
    <w:rsid w:val="00D93A4C"/>
    <w:rsid w:val="00DF37A1"/>
    <w:rsid w:val="00DF3ED2"/>
    <w:rsid w:val="00E023FA"/>
    <w:rsid w:val="00E13743"/>
    <w:rsid w:val="00E33422"/>
    <w:rsid w:val="00E36C84"/>
    <w:rsid w:val="00E847AA"/>
    <w:rsid w:val="00ED0AF9"/>
    <w:rsid w:val="00F516B8"/>
    <w:rsid w:val="00F6023F"/>
    <w:rsid w:val="00F676E5"/>
    <w:rsid w:val="00F8148B"/>
    <w:rsid w:val="00F97A92"/>
    <w:rsid w:val="00FA5C19"/>
    <w:rsid w:val="00FB7A3B"/>
    <w:rsid w:val="00FC0A5E"/>
    <w:rsid w:val="00FD5B01"/>
    <w:rsid w:val="00FD7A8E"/>
    <w:rsid w:val="00FF0F34"/>
    <w:rsid w:val="00FF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5E8AAD"/>
  <w15:chartTrackingRefBased/>
  <w15:docId w15:val="{99844143-853E-4393-B06F-B0887F652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argrafodaLista"/>
    <w:next w:val="Normal"/>
    <w:link w:val="Ttulo1Char"/>
    <w:uiPriority w:val="9"/>
    <w:qFormat/>
    <w:rsid w:val="00BD4A16"/>
    <w:pPr>
      <w:numPr>
        <w:numId w:val="1"/>
      </w:numPr>
      <w:spacing w:line="240" w:lineRule="auto"/>
      <w:outlineLvl w:val="0"/>
    </w:pPr>
    <w:rPr>
      <w:b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BD4A16"/>
    <w:pPr>
      <w:numPr>
        <w:ilvl w:val="1"/>
        <w:numId w:val="1"/>
      </w:numPr>
      <w:spacing w:line="240" w:lineRule="auto"/>
      <w:outlineLvl w:val="1"/>
    </w:pPr>
    <w:rPr>
      <w:b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Capa">
    <w:name w:val="TituloCapa"/>
    <w:basedOn w:val="Normal"/>
    <w:qFormat/>
    <w:rsid w:val="00564E21"/>
    <w:rPr>
      <w:b/>
      <w:sz w:val="32"/>
      <w:szCs w:val="32"/>
    </w:rPr>
  </w:style>
  <w:style w:type="paragraph" w:customStyle="1" w:styleId="TituloCapa0">
    <w:name w:val="Titulo Capa"/>
    <w:basedOn w:val="Normal"/>
    <w:qFormat/>
    <w:rsid w:val="00FB7A3B"/>
    <w:pPr>
      <w:spacing w:after="200" w:line="240" w:lineRule="auto"/>
      <w:jc w:val="right"/>
    </w:pPr>
    <w:rPr>
      <w:b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E33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3422"/>
  </w:style>
  <w:style w:type="paragraph" w:styleId="Rodap">
    <w:name w:val="footer"/>
    <w:basedOn w:val="Normal"/>
    <w:link w:val="RodapChar"/>
    <w:uiPriority w:val="99"/>
    <w:unhideWhenUsed/>
    <w:rsid w:val="00E33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3422"/>
  </w:style>
  <w:style w:type="paragraph" w:styleId="PargrafodaLista">
    <w:name w:val="List Paragraph"/>
    <w:basedOn w:val="Normal"/>
    <w:uiPriority w:val="34"/>
    <w:qFormat/>
    <w:rsid w:val="00D520B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D4A16"/>
    <w:rPr>
      <w:b/>
    </w:rPr>
  </w:style>
  <w:style w:type="character" w:customStyle="1" w:styleId="Ttulo2Char">
    <w:name w:val="Título 2 Char"/>
    <w:basedOn w:val="Fontepargpadro"/>
    <w:link w:val="Ttulo2"/>
    <w:uiPriority w:val="9"/>
    <w:rsid w:val="00BD4A16"/>
    <w:rPr>
      <w:b/>
    </w:rPr>
  </w:style>
  <w:style w:type="paragraph" w:customStyle="1" w:styleId="Tabletext">
    <w:name w:val="Tabletext"/>
    <w:basedOn w:val="Normal"/>
    <w:uiPriority w:val="99"/>
    <w:rsid w:val="00D520B7"/>
    <w:pPr>
      <w:keepLines/>
      <w:widowControl w:val="0"/>
      <w:spacing w:after="120" w:line="240" w:lineRule="atLeast"/>
    </w:pPr>
    <w:rPr>
      <w:rFonts w:eastAsia="Times New Roman"/>
      <w:sz w:val="20"/>
      <w:szCs w:val="20"/>
    </w:rPr>
  </w:style>
  <w:style w:type="table" w:styleId="Tabelacomgrade">
    <w:name w:val="Table Grid"/>
    <w:basedOn w:val="Tabelanormal"/>
    <w:uiPriority w:val="59"/>
    <w:rsid w:val="00355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FF12A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F12A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F12A3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F12A3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4C5D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\Modelos%20Personalizados%20do%20Office\N.N.N%20TN%20-%20EPN%20-%20EUN%20-%20Nome%20Est&#243;ria%20de%20Usu&#225;ri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73800-FB21-4B3B-BE95-13D717DB8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N.N.N TN - EPN - EUN - Nome Estória de Usuário</Template>
  <TotalTime>889</TotalTime>
  <Pages>1</Pages>
  <Words>641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Ederson A de Souza</dc:creator>
  <cp:keywords/>
  <dc:description/>
  <cp:lastModifiedBy>Ederson Souza</cp:lastModifiedBy>
  <cp:revision>78</cp:revision>
  <dcterms:created xsi:type="dcterms:W3CDTF">2018-08-03T23:00:00Z</dcterms:created>
  <dcterms:modified xsi:type="dcterms:W3CDTF">2019-07-01T20:49:00Z</dcterms:modified>
</cp:coreProperties>
</file>