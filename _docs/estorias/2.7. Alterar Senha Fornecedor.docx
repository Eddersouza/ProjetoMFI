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55D01" w14:textId="77777777" w:rsidR="00791EE9" w:rsidRDefault="00791EE9"/>
    <w:p w14:paraId="02FDE5D4" w14:textId="77777777" w:rsidR="00F8148B" w:rsidRDefault="00F8148B"/>
    <w:p w14:paraId="6166B03C" w14:textId="77777777" w:rsidR="00F8148B" w:rsidRDefault="00F8148B"/>
    <w:p w14:paraId="3B83CCCF" w14:textId="77777777" w:rsidR="00F8148B" w:rsidRDefault="00F8148B"/>
    <w:p w14:paraId="4A54F7F7" w14:textId="77777777" w:rsidR="00F8148B" w:rsidRDefault="00F8148B"/>
    <w:p w14:paraId="38B9A59C" w14:textId="77777777" w:rsidR="00F8148B" w:rsidRDefault="00F8148B"/>
    <w:p w14:paraId="45131435" w14:textId="77777777" w:rsidR="00F8148B" w:rsidRDefault="00F8148B"/>
    <w:p w14:paraId="07FB1A7C" w14:textId="77777777" w:rsidR="00F8148B" w:rsidRDefault="00F8148B"/>
    <w:p w14:paraId="4733C9BC" w14:textId="77777777" w:rsidR="00F8148B" w:rsidRDefault="00F8148B"/>
    <w:p w14:paraId="28CEFE1A" w14:textId="77777777" w:rsidR="00F8148B" w:rsidRDefault="00F8148B"/>
    <w:p w14:paraId="27F6E5E4" w14:textId="77777777" w:rsidR="00F8148B" w:rsidRDefault="00F8148B"/>
    <w:p w14:paraId="45DE2961" w14:textId="77777777" w:rsidR="00F8148B" w:rsidRDefault="00F8148B"/>
    <w:p w14:paraId="76E64800" w14:textId="4EABD949" w:rsidR="00F8148B" w:rsidRPr="00F8148B" w:rsidRDefault="004B6BD1" w:rsidP="00F8148B">
      <w:pPr>
        <w:jc w:val="right"/>
        <w:rPr>
          <w:sz w:val="32"/>
          <w:szCs w:val="32"/>
        </w:rPr>
      </w:pPr>
      <w:r w:rsidRPr="004B6BD1">
        <w:rPr>
          <w:b/>
          <w:sz w:val="32"/>
          <w:szCs w:val="32"/>
        </w:rPr>
        <w:t>2.7. Alterar Senha Fornecedor</w:t>
      </w:r>
      <w:r w:rsidR="002A7FF0" w:rsidRPr="002A7FF0">
        <w:rPr>
          <w:b/>
          <w:sz w:val="32"/>
          <w:szCs w:val="32"/>
        </w:rPr>
        <w:t xml:space="preserve"> </w:t>
      </w:r>
      <w:r w:rsidR="00F8148B" w:rsidRPr="00F8148B">
        <w:rPr>
          <w:rFonts w:ascii="Consolas" w:hAnsi="Consolas"/>
          <w:szCs w:val="32"/>
        </w:rPr>
        <w:t>&lt;v 1.0.0&gt;</w:t>
      </w:r>
    </w:p>
    <w:p w14:paraId="7B651910" w14:textId="7B0EBC83" w:rsidR="00013867" w:rsidRPr="00D13A4C" w:rsidRDefault="00A22A7E" w:rsidP="00013867">
      <w:pPr>
        <w:jc w:val="right"/>
        <w:rPr>
          <w:b/>
          <w:szCs w:val="32"/>
        </w:rPr>
      </w:pPr>
      <w:r w:rsidRPr="00A22A7E">
        <w:rPr>
          <w:b/>
          <w:sz w:val="28"/>
          <w:szCs w:val="32"/>
        </w:rPr>
        <w:t>2. Gerenciamento de Fornecedores</w:t>
      </w:r>
    </w:p>
    <w:p w14:paraId="662ED3BB" w14:textId="77777777" w:rsidR="00013867" w:rsidRPr="00E847AA" w:rsidRDefault="00013867" w:rsidP="00013867">
      <w:pPr>
        <w:jc w:val="right"/>
        <w:rPr>
          <w:sz w:val="20"/>
        </w:rPr>
      </w:pPr>
      <w:r w:rsidRPr="00E847AA">
        <w:rPr>
          <w:b/>
          <w:sz w:val="20"/>
        </w:rPr>
        <w:t xml:space="preserve">Projeto </w:t>
      </w:r>
      <w:proofErr w:type="spellStart"/>
      <w:r w:rsidR="001C1B5E">
        <w:rPr>
          <w:b/>
          <w:i/>
          <w:sz w:val="20"/>
        </w:rPr>
        <w:t>FestINF</w:t>
      </w:r>
      <w:proofErr w:type="spellEnd"/>
      <w:r w:rsidRPr="00E847AA">
        <w:rPr>
          <w:sz w:val="20"/>
        </w:rPr>
        <w:t xml:space="preserve"> </w:t>
      </w:r>
    </w:p>
    <w:p w14:paraId="2D7DA57F" w14:textId="77777777" w:rsidR="00E33422" w:rsidRDefault="00E33422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427165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42B694" w14:textId="77777777" w:rsidR="00FF12A3" w:rsidRPr="00FF12A3" w:rsidRDefault="00FF12A3">
          <w:pPr>
            <w:pStyle w:val="CabealhodoSumrio"/>
            <w:rPr>
              <w:rFonts w:ascii="Times New Roman" w:hAnsi="Times New Roman" w:cs="Times New Roman"/>
              <w:color w:val="000000" w:themeColor="text1"/>
            </w:rPr>
          </w:pPr>
          <w:r w:rsidRPr="00FF12A3">
            <w:rPr>
              <w:rFonts w:ascii="Times New Roman" w:hAnsi="Times New Roman" w:cs="Times New Roman"/>
              <w:color w:val="000000" w:themeColor="text1"/>
            </w:rPr>
            <w:t>Sumário</w:t>
          </w:r>
        </w:p>
        <w:p w14:paraId="0CEFD9F3" w14:textId="3F0E5AE1" w:rsidR="0033501E" w:rsidRDefault="00FF12A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560408" w:history="1">
            <w:r w:rsidR="0033501E" w:rsidRPr="009169D5">
              <w:rPr>
                <w:rStyle w:val="Hyperlink"/>
                <w:noProof/>
              </w:rPr>
              <w:t>1.</w:t>
            </w:r>
            <w:r w:rsidR="0033501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3501E" w:rsidRPr="009169D5">
              <w:rPr>
                <w:rStyle w:val="Hyperlink"/>
                <w:noProof/>
              </w:rPr>
              <w:t>Opções Gerais</w:t>
            </w:r>
            <w:r w:rsidR="0033501E">
              <w:rPr>
                <w:noProof/>
                <w:webHidden/>
              </w:rPr>
              <w:tab/>
            </w:r>
            <w:r w:rsidR="0033501E">
              <w:rPr>
                <w:noProof/>
                <w:webHidden/>
              </w:rPr>
              <w:fldChar w:fldCharType="begin"/>
            </w:r>
            <w:r w:rsidR="0033501E">
              <w:rPr>
                <w:noProof/>
                <w:webHidden/>
              </w:rPr>
              <w:instrText xml:space="preserve"> PAGEREF _Toc12560408 \h </w:instrText>
            </w:r>
            <w:r w:rsidR="0033501E">
              <w:rPr>
                <w:noProof/>
                <w:webHidden/>
              </w:rPr>
            </w:r>
            <w:r w:rsidR="0033501E">
              <w:rPr>
                <w:noProof/>
                <w:webHidden/>
              </w:rPr>
              <w:fldChar w:fldCharType="separate"/>
            </w:r>
            <w:r w:rsidR="0033501E">
              <w:rPr>
                <w:noProof/>
                <w:webHidden/>
              </w:rPr>
              <w:t>3</w:t>
            </w:r>
            <w:r w:rsidR="0033501E">
              <w:rPr>
                <w:noProof/>
                <w:webHidden/>
              </w:rPr>
              <w:fldChar w:fldCharType="end"/>
            </w:r>
          </w:hyperlink>
        </w:p>
        <w:p w14:paraId="6888E5DD" w14:textId="3BB6F710" w:rsidR="0033501E" w:rsidRDefault="0033501E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0409" w:history="1">
            <w:r w:rsidRPr="009169D5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169D5">
              <w:rPr>
                <w:rStyle w:val="Hyperlink"/>
                <w:noProof/>
              </w:rPr>
              <w:t>Sobre 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73E07" w14:textId="24B0D5BD" w:rsidR="0033501E" w:rsidRDefault="0033501E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0410" w:history="1">
            <w:r w:rsidRPr="009169D5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169D5">
              <w:rPr>
                <w:rStyle w:val="Hyperlink"/>
                <w:noProof/>
              </w:rPr>
              <w:t>Sobre a Etapa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37E37" w14:textId="6D1A9C00" w:rsidR="0033501E" w:rsidRDefault="0033501E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0411" w:history="1">
            <w:r w:rsidRPr="009169D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169D5">
              <w:rPr>
                <w:rStyle w:val="Hyperlink"/>
                <w:noProof/>
              </w:rPr>
              <w:t>2.7. Alterar Senha Fornecedor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DDE7E" w14:textId="24384196" w:rsidR="0033501E" w:rsidRDefault="0033501E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0412" w:history="1">
            <w:r w:rsidRPr="009169D5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169D5">
              <w:rPr>
                <w:rStyle w:val="Hyperlink"/>
                <w:noProof/>
              </w:rPr>
              <w:t>Quem?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D71CB" w14:textId="6F515300" w:rsidR="0033501E" w:rsidRDefault="0033501E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0413" w:history="1">
            <w:r w:rsidRPr="009169D5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169D5">
              <w:rPr>
                <w:rStyle w:val="Hyperlink"/>
                <w:noProof/>
              </w:rPr>
              <w:t>O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379C7" w14:textId="0DD3F343" w:rsidR="0033501E" w:rsidRDefault="0033501E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0414" w:history="1">
            <w:r w:rsidRPr="009169D5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169D5">
              <w:rPr>
                <w:rStyle w:val="Hyperlink"/>
                <w:noProof/>
              </w:rPr>
              <w:t>Por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372AD" w14:textId="145D5C96" w:rsidR="0033501E" w:rsidRDefault="0033501E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0415" w:history="1">
            <w:r w:rsidRPr="009169D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169D5">
              <w:rPr>
                <w:rStyle w:val="Hyperlink"/>
                <w:noProof/>
              </w:rPr>
              <w:t>Confirmação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33736" w14:textId="1E616875" w:rsidR="0033501E" w:rsidRDefault="0033501E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0416" w:history="1">
            <w:r w:rsidRPr="009169D5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169D5">
              <w:rPr>
                <w:rStyle w:val="Hyperlink"/>
                <w:noProof/>
              </w:rPr>
              <w:t>C1 – Fornecedor senha com sucesso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9B65B" w14:textId="63484351" w:rsidR="0033501E" w:rsidRDefault="0033501E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0417" w:history="1">
            <w:r w:rsidRPr="009169D5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169D5">
              <w:rPr>
                <w:rStyle w:val="Hyperlink"/>
                <w:noProof/>
              </w:rPr>
              <w:t>C2– Fornecedor com Senha Nova inválido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5B38C" w14:textId="464B8C2A" w:rsidR="0033501E" w:rsidRDefault="0033501E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0418" w:history="1">
            <w:r w:rsidRPr="009169D5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169D5">
              <w:rPr>
                <w:rStyle w:val="Hyperlink"/>
                <w:noProof/>
              </w:rPr>
              <w:t>C3 – Fornecedor com Senha Nova vazio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5F0AF" w14:textId="1EAF322B" w:rsidR="0033501E" w:rsidRDefault="0033501E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0419" w:history="1">
            <w:r w:rsidRPr="009169D5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169D5">
              <w:rPr>
                <w:rStyle w:val="Hyperlink"/>
                <w:noProof/>
              </w:rPr>
              <w:t>C4 – Fornecedor com Senha Atual vazio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F0F91" w14:textId="44152236" w:rsidR="0033501E" w:rsidRDefault="0033501E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560420" w:history="1">
            <w:r w:rsidRPr="009169D5">
              <w:rPr>
                <w:rStyle w:val="Hyperlink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bookmarkStart w:id="0" w:name="_GoBack"/>
            <w:r w:rsidRPr="009169D5">
              <w:rPr>
                <w:rStyle w:val="Hyperlink"/>
                <w:noProof/>
              </w:rPr>
              <w:t>C5– Fornecedor com Senha Atual inválido</w:t>
            </w:r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_Toc12560420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F1C33" w14:textId="26BF1E08" w:rsidR="00FF12A3" w:rsidRDefault="00FF12A3">
          <w:r>
            <w:rPr>
              <w:b/>
              <w:bCs/>
            </w:rPr>
            <w:fldChar w:fldCharType="end"/>
          </w:r>
        </w:p>
      </w:sdtContent>
    </w:sdt>
    <w:p w14:paraId="5679C929" w14:textId="77777777" w:rsidR="00E33422" w:rsidRDefault="00E33422">
      <w:r>
        <w:br w:type="page"/>
      </w:r>
    </w:p>
    <w:p w14:paraId="192714AC" w14:textId="77777777" w:rsidR="00F8148B" w:rsidRPr="00D520B7" w:rsidRDefault="00D520B7" w:rsidP="00BD4A16">
      <w:pPr>
        <w:pStyle w:val="Ttulo1"/>
      </w:pPr>
      <w:bookmarkStart w:id="1" w:name="_Toc12560408"/>
      <w:r w:rsidRPr="00D520B7">
        <w:lastRenderedPageBreak/>
        <w:t xml:space="preserve">Opções </w:t>
      </w:r>
      <w:r w:rsidRPr="00BD4A16">
        <w:t>Gerais</w:t>
      </w:r>
      <w:bookmarkEnd w:id="1"/>
    </w:p>
    <w:p w14:paraId="0B50B7BF" w14:textId="77777777" w:rsidR="00D520B7" w:rsidRDefault="00D520B7" w:rsidP="00BD4A16">
      <w:pPr>
        <w:pStyle w:val="Ttulo2"/>
      </w:pPr>
      <w:bookmarkStart w:id="2" w:name="_Toc12560409"/>
      <w:r w:rsidRPr="00D520B7">
        <w:t xml:space="preserve">Sobre o </w:t>
      </w:r>
      <w:r w:rsidRPr="00BD4A16">
        <w:t>documento</w:t>
      </w:r>
      <w:bookmarkEnd w:id="2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1572"/>
        <w:gridCol w:w="1255"/>
        <w:gridCol w:w="3262"/>
        <w:gridCol w:w="2966"/>
      </w:tblGrid>
      <w:tr w:rsidR="00D520B7" w14:paraId="3CA8C883" w14:textId="7777777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2A5C2C6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C2DFC1A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2D2094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478AE7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D520B7" w14:paraId="1A1CB299" w14:textId="7777777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212886" w14:textId="77777777" w:rsidR="00D520B7" w:rsidRDefault="00D520B7" w:rsidP="005B3313">
            <w:pPr>
              <w:pStyle w:val="Tabletext"/>
              <w:jc w:val="center"/>
            </w:pP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1C7BD7" w14:textId="77777777" w:rsidR="00D520B7" w:rsidRDefault="00D520B7" w:rsidP="00FD5B01">
            <w:pPr>
              <w:pStyle w:val="Tabletext"/>
              <w:jc w:val="center"/>
            </w:pPr>
            <w:r>
              <w:t>1.0</w:t>
            </w:r>
            <w:r w:rsidR="004A41EF">
              <w:t>.0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C7B4CF" w14:textId="77777777" w:rsidR="00D520B7" w:rsidRDefault="004A41EF" w:rsidP="00FD5B01">
            <w:pPr>
              <w:pStyle w:val="Tabletext"/>
            </w:pPr>
            <w:r>
              <w:t>Criação do Documento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702A89" w14:textId="77777777" w:rsidR="00D520B7" w:rsidRDefault="00D520B7" w:rsidP="00FD5B01">
            <w:pPr>
              <w:pStyle w:val="Tabletext"/>
            </w:pPr>
          </w:p>
        </w:tc>
      </w:tr>
    </w:tbl>
    <w:p w14:paraId="59FC4F8D" w14:textId="77777777" w:rsidR="00D520B7" w:rsidRDefault="00D520B7" w:rsidP="00D520B7"/>
    <w:p w14:paraId="3F84C85D" w14:textId="77777777" w:rsidR="00355245" w:rsidRPr="00D520B7" w:rsidRDefault="00355245" w:rsidP="00D520B7"/>
    <w:p w14:paraId="64076017" w14:textId="77777777" w:rsidR="00355245" w:rsidRDefault="00D520B7" w:rsidP="00BD4A16">
      <w:pPr>
        <w:pStyle w:val="Ttulo2"/>
      </w:pPr>
      <w:bookmarkStart w:id="3" w:name="_Toc12560410"/>
      <w:r>
        <w:t>Sobre a Etapa</w:t>
      </w:r>
      <w:bookmarkEnd w:id="3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44"/>
        <w:gridCol w:w="2077"/>
        <w:gridCol w:w="6484"/>
        <w:gridCol w:w="256"/>
      </w:tblGrid>
      <w:tr w:rsidR="00CC7A34" w14:paraId="6CC5EA55" w14:textId="77777777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45082" w14:textId="77777777" w:rsidR="00CC7A34" w:rsidRPr="00150C48" w:rsidRDefault="00CC7A34" w:rsidP="00CC7A34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6FEE" w14:textId="2AB17B6C" w:rsidR="00CC7A34" w:rsidRPr="00150C48" w:rsidRDefault="002A7FF0" w:rsidP="00CC7A34">
            <w:pPr>
              <w:rPr>
                <w:b/>
              </w:rPr>
            </w:pPr>
            <w:proofErr w:type="spellStart"/>
            <w:r>
              <w:rPr>
                <w:b/>
              </w:rPr>
              <w:t>Feature</w:t>
            </w:r>
            <w:proofErr w:type="spellEnd"/>
            <w:r w:rsidR="00CC7A34" w:rsidRPr="00150C48">
              <w:rPr>
                <w:b/>
              </w:rPr>
              <w:t>: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DC18" w14:textId="45CE6711" w:rsidR="00CC7A34" w:rsidRDefault="004B6BD1" w:rsidP="00BB1DD7">
            <w:r w:rsidRPr="004B6BD1">
              <w:t>2. Gerenciamento de Fornecedores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B6E5D" w14:textId="77777777" w:rsidR="00CC7A34" w:rsidRDefault="00CC7A34" w:rsidP="00CC7A34"/>
        </w:tc>
      </w:tr>
      <w:tr w:rsidR="006D5194" w14:paraId="53CC6643" w14:textId="77777777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BA527" w14:textId="77777777" w:rsidR="006D5194" w:rsidRDefault="006D5194" w:rsidP="006D5194">
            <w:pPr>
              <w:jc w:val="center"/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C71F" w14:textId="012CCCC3" w:rsidR="006D5194" w:rsidRDefault="006D5194" w:rsidP="006D5194">
            <w:pPr>
              <w:rPr>
                <w:b/>
              </w:rPr>
            </w:pPr>
            <w:r>
              <w:rPr>
                <w:b/>
              </w:rPr>
              <w:t>Estória de Usuário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2D724" w14:textId="317BA8E2" w:rsidR="006D5194" w:rsidRPr="00352433" w:rsidRDefault="004B6BD1" w:rsidP="006D5194">
            <w:r w:rsidRPr="004B6BD1">
              <w:t>2.7. Alterar Senha Fornecedor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429D" w14:textId="77777777" w:rsidR="006D5194" w:rsidRDefault="006D5194" w:rsidP="006D5194">
            <w:pPr>
              <w:jc w:val="center"/>
              <w:rPr>
                <w:b/>
              </w:rPr>
            </w:pPr>
          </w:p>
        </w:tc>
      </w:tr>
    </w:tbl>
    <w:p w14:paraId="637C0176" w14:textId="77777777" w:rsidR="00355245" w:rsidRDefault="00355245" w:rsidP="00355245"/>
    <w:p w14:paraId="27510601" w14:textId="77777777" w:rsidR="004A1518" w:rsidRDefault="004A1518">
      <w:r>
        <w:br w:type="page"/>
      </w:r>
    </w:p>
    <w:p w14:paraId="6A600AAF" w14:textId="11B03DE4" w:rsidR="002E73F6" w:rsidRDefault="004B6BD1" w:rsidP="007F0CCC">
      <w:pPr>
        <w:pStyle w:val="Ttulo1"/>
      </w:pPr>
      <w:bookmarkStart w:id="4" w:name="_Toc12560411"/>
      <w:r w:rsidRPr="004B6BD1">
        <w:lastRenderedPageBreak/>
        <w:t>2.7. Alterar Senha Fornecedor</w:t>
      </w:r>
      <w:bookmarkEnd w:id="4"/>
    </w:p>
    <w:p w14:paraId="0186CFDE" w14:textId="77777777" w:rsidR="000F1DDE" w:rsidRDefault="00FC0A5E" w:rsidP="00BD4A16">
      <w:pPr>
        <w:pStyle w:val="Ttulo2"/>
      </w:pPr>
      <w:bookmarkStart w:id="5" w:name="_Toc12560412"/>
      <w:r>
        <w:t>Quem?</w:t>
      </w:r>
      <w:bookmarkEnd w:id="5"/>
    </w:p>
    <w:p w14:paraId="2BE12787" w14:textId="77777777" w:rsidR="00FC0A5E" w:rsidRPr="0041397C" w:rsidRDefault="00FC0A5E" w:rsidP="00BD4A16">
      <w:pPr>
        <w:spacing w:line="240" w:lineRule="auto"/>
        <w:rPr>
          <w:color w:val="0070C0"/>
          <w:sz w:val="20"/>
        </w:rPr>
      </w:pPr>
      <w:r w:rsidRPr="00767295">
        <w:rPr>
          <w:color w:val="0070C0"/>
          <w:sz w:val="20"/>
        </w:rPr>
        <w:t xml:space="preserve">&lt;Papéis | Personas&gt;: </w:t>
      </w:r>
      <w:r w:rsidR="004F7D59">
        <w:rPr>
          <w:i/>
          <w:color w:val="0070C0"/>
          <w:sz w:val="20"/>
        </w:rPr>
        <w:t xml:space="preserve">Como/Sendo </w:t>
      </w:r>
      <w:r w:rsidRPr="00767295">
        <w:rPr>
          <w:i/>
          <w:color w:val="0070C0"/>
          <w:sz w:val="20"/>
        </w:rPr>
        <w:t>um</w:t>
      </w:r>
      <w:r>
        <w:tab/>
      </w:r>
    </w:p>
    <w:p w14:paraId="77B64281" w14:textId="49766449" w:rsidR="00FC0A5E" w:rsidRDefault="00732E92" w:rsidP="00BD4A16">
      <w:pPr>
        <w:spacing w:line="360" w:lineRule="auto"/>
      </w:pPr>
      <w:r>
        <w:tab/>
        <w:t>Sendo um</w:t>
      </w:r>
      <w:r w:rsidR="0026120C">
        <w:t xml:space="preserve"> usuário</w:t>
      </w:r>
      <w:r>
        <w:t xml:space="preserve"> </w:t>
      </w:r>
      <w:r w:rsidR="00A82886">
        <w:t>do tipo “</w:t>
      </w:r>
      <w:r w:rsidR="0072430F">
        <w:t>Fornecedor</w:t>
      </w:r>
      <w:r w:rsidR="00A82886">
        <w:t>”</w:t>
      </w:r>
    </w:p>
    <w:p w14:paraId="262239C0" w14:textId="77777777" w:rsidR="00BD4A16" w:rsidRDefault="00BD4A16" w:rsidP="00355245"/>
    <w:p w14:paraId="0A0E45C2" w14:textId="77777777" w:rsidR="00FC0A5E" w:rsidRDefault="00FC0A5E" w:rsidP="00BD4A16">
      <w:pPr>
        <w:pStyle w:val="Ttulo2"/>
      </w:pPr>
      <w:bookmarkStart w:id="6" w:name="_Toc12560413"/>
      <w:r>
        <w:t>O que?</w:t>
      </w:r>
      <w:bookmarkEnd w:id="6"/>
    </w:p>
    <w:p w14:paraId="6096D022" w14:textId="77777777"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14:paraId="14BB8C16" w14:textId="6AD06E05" w:rsidR="00BD4A16" w:rsidRDefault="00732E92" w:rsidP="00F516B8">
      <w:pPr>
        <w:spacing w:line="360" w:lineRule="auto"/>
      </w:pPr>
      <w:r>
        <w:tab/>
        <w:t xml:space="preserve">Eu </w:t>
      </w:r>
      <w:r w:rsidR="00BE5159">
        <w:t>gostaria</w:t>
      </w:r>
      <w:r>
        <w:t xml:space="preserve"> </w:t>
      </w:r>
      <w:proofErr w:type="gramStart"/>
      <w:r w:rsidR="00BE5159">
        <w:t>de</w:t>
      </w:r>
      <w:r w:rsidR="00A82886">
        <w:t xml:space="preserve"> </w:t>
      </w:r>
      <w:r w:rsidR="0002338A">
        <w:t>Alterar</w:t>
      </w:r>
      <w:proofErr w:type="gramEnd"/>
      <w:r w:rsidR="0026120C">
        <w:t xml:space="preserve"> </w:t>
      </w:r>
      <w:r w:rsidR="0002338A">
        <w:t>minha</w:t>
      </w:r>
      <w:r w:rsidR="0026120C">
        <w:t xml:space="preserve"> </w:t>
      </w:r>
      <w:r w:rsidR="0002338A">
        <w:t>senha</w:t>
      </w:r>
    </w:p>
    <w:p w14:paraId="79F9D266" w14:textId="77777777" w:rsidR="00F516B8" w:rsidRDefault="00F516B8" w:rsidP="00F516B8">
      <w:pPr>
        <w:spacing w:line="360" w:lineRule="auto"/>
      </w:pPr>
    </w:p>
    <w:p w14:paraId="00098BEB" w14:textId="77777777" w:rsidR="00FC0A5E" w:rsidRDefault="00FC0A5E" w:rsidP="00BD4A16">
      <w:pPr>
        <w:pStyle w:val="Ttulo2"/>
      </w:pPr>
      <w:bookmarkStart w:id="7" w:name="_Toc12560414"/>
      <w:proofErr w:type="gramStart"/>
      <w:r>
        <w:t>Por que</w:t>
      </w:r>
      <w:proofErr w:type="gramEnd"/>
      <w:r>
        <w:t>?</w:t>
      </w:r>
      <w:bookmarkEnd w:id="7"/>
    </w:p>
    <w:p w14:paraId="09496967" w14:textId="77777777"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 Efeito no Negócio/Estratégia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14:paraId="605D3C48" w14:textId="5919AC34" w:rsidR="00FC0A5E" w:rsidRDefault="004940B7" w:rsidP="00BD4A16">
      <w:pPr>
        <w:spacing w:line="360" w:lineRule="auto"/>
      </w:pPr>
      <w:r>
        <w:tab/>
      </w:r>
    </w:p>
    <w:p w14:paraId="73DE6F90" w14:textId="77777777" w:rsidR="004C5DF7" w:rsidRDefault="004C5DF7">
      <w:r>
        <w:br w:type="page"/>
      </w:r>
    </w:p>
    <w:p w14:paraId="376AD409" w14:textId="77777777" w:rsidR="00E36C84" w:rsidRDefault="004C5DF7" w:rsidP="00875DF5">
      <w:pPr>
        <w:pStyle w:val="Ttulo1"/>
      </w:pPr>
      <w:bookmarkStart w:id="8" w:name="_Toc12560415"/>
      <w:r>
        <w:lastRenderedPageBreak/>
        <w:t>Confirmação</w:t>
      </w:r>
      <w:bookmarkEnd w:id="8"/>
    </w:p>
    <w:p w14:paraId="18552654" w14:textId="77777777" w:rsidR="00875DF5" w:rsidRPr="00875DF5" w:rsidRDefault="00875DF5" w:rsidP="00875DF5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AA60F6" w14:paraId="06B3D65A" w14:textId="77777777" w:rsidTr="00875DF5">
        <w:tc>
          <w:tcPr>
            <w:tcW w:w="9061" w:type="dxa"/>
            <w:gridSpan w:val="2"/>
          </w:tcPr>
          <w:p w14:paraId="15AC1BD1" w14:textId="00012DC8" w:rsidR="00AA60F6" w:rsidRPr="0013279D" w:rsidRDefault="00875DF5" w:rsidP="007F0CCC">
            <w:pPr>
              <w:pStyle w:val="Ttulo2"/>
              <w:outlineLvl w:val="1"/>
            </w:pPr>
            <w:bookmarkStart w:id="9" w:name="_Toc12560416"/>
            <w:r>
              <w:t>C1 –</w:t>
            </w:r>
            <w:r w:rsidR="004940B7">
              <w:t xml:space="preserve"> </w:t>
            </w:r>
            <w:r w:rsidR="0072430F">
              <w:t xml:space="preserve">Fornecedor </w:t>
            </w:r>
            <w:r w:rsidR="0002338A">
              <w:t>senha com sucesso</w:t>
            </w:r>
            <w:bookmarkEnd w:id="9"/>
          </w:p>
        </w:tc>
      </w:tr>
      <w:tr w:rsidR="00AA60F6" w14:paraId="08500763" w14:textId="77777777" w:rsidTr="00875DF5">
        <w:tc>
          <w:tcPr>
            <w:tcW w:w="1555" w:type="dxa"/>
          </w:tcPr>
          <w:p w14:paraId="3C3301BA" w14:textId="77777777"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0BD61DE8" w14:textId="77777777" w:rsidR="00AA60F6" w:rsidRPr="00AA60F6" w:rsidRDefault="00AA60F6" w:rsidP="00FD5B01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3045FEE3" w14:textId="3C575D1F" w:rsidR="00AA60F6" w:rsidRDefault="00894ECA" w:rsidP="00FD5B0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usuário cadastrado</w:t>
            </w:r>
          </w:p>
        </w:tc>
      </w:tr>
      <w:tr w:rsidR="00AA60F6" w14:paraId="3753F2DC" w14:textId="77777777" w:rsidTr="00875DF5">
        <w:tc>
          <w:tcPr>
            <w:tcW w:w="1555" w:type="dxa"/>
          </w:tcPr>
          <w:p w14:paraId="013807EF" w14:textId="77777777" w:rsidR="00AA60F6" w:rsidRPr="00447DD7" w:rsidRDefault="00AA60F6" w:rsidP="00FD5B01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5D94FA52" w14:textId="2589DE0F" w:rsidR="00AA60F6" w:rsidRDefault="00894ECA" w:rsidP="00FD5B01">
            <w:pPr>
              <w:pStyle w:val="SemEspaamento"/>
              <w:spacing w:line="276" w:lineRule="auto"/>
            </w:pPr>
            <w:r>
              <w:t>Estou Logado</w:t>
            </w:r>
            <w:r w:rsidR="0002338A">
              <w:t xml:space="preserve"> como </w:t>
            </w:r>
            <w:r w:rsidR="00B01934">
              <w:t>“</w:t>
            </w:r>
            <w:r w:rsidR="0072430F">
              <w:t>Fornecedor</w:t>
            </w:r>
            <w:r w:rsidR="00B01934">
              <w:t>”</w:t>
            </w:r>
          </w:p>
        </w:tc>
      </w:tr>
      <w:tr w:rsidR="00AA60F6" w14:paraId="33B06C83" w14:textId="77777777" w:rsidTr="00875DF5">
        <w:tc>
          <w:tcPr>
            <w:tcW w:w="1555" w:type="dxa"/>
          </w:tcPr>
          <w:p w14:paraId="2A98A369" w14:textId="77777777"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3CC1C38B" w14:textId="77777777" w:rsidR="00AA60F6" w:rsidRP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3EDD5EA1" w14:textId="77777777" w:rsidR="004940B7" w:rsidRDefault="0002338A" w:rsidP="002612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Preencho os campos:</w:t>
            </w:r>
          </w:p>
          <w:p w14:paraId="245A5542" w14:textId="6BC525BC" w:rsidR="0002338A" w:rsidRDefault="0002338A" w:rsidP="0002338A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Senha </w:t>
            </w:r>
            <w:r w:rsidR="00BB4998">
              <w:t>Atual</w:t>
            </w:r>
          </w:p>
          <w:p w14:paraId="70778183" w14:textId="4E2852A7" w:rsidR="0002338A" w:rsidRDefault="0002338A" w:rsidP="0002338A">
            <w:pPr>
              <w:pStyle w:val="PargrafodaLista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Nova Senha</w:t>
            </w:r>
          </w:p>
        </w:tc>
      </w:tr>
      <w:tr w:rsidR="0002338A" w14:paraId="0105504D" w14:textId="77777777" w:rsidTr="00875DF5">
        <w:tc>
          <w:tcPr>
            <w:tcW w:w="1555" w:type="dxa"/>
          </w:tcPr>
          <w:p w14:paraId="01481550" w14:textId="43E654A4" w:rsidR="0002338A" w:rsidRPr="00447DD7" w:rsidRDefault="0002338A" w:rsidP="00FD5B01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45664F84" w14:textId="300215DA" w:rsidR="0002338A" w:rsidRDefault="0002338A" w:rsidP="002612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Tento salvar a nova senha</w:t>
            </w:r>
          </w:p>
        </w:tc>
      </w:tr>
      <w:tr w:rsidR="00AA60F6" w14:paraId="4F4E8998" w14:textId="77777777" w:rsidTr="00875DF5">
        <w:tc>
          <w:tcPr>
            <w:tcW w:w="1555" w:type="dxa"/>
          </w:tcPr>
          <w:p w14:paraId="123FA30D" w14:textId="77777777"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2E5EEBD0" w14:textId="77777777" w:rsidR="00AA60F6" w:rsidRP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A8945FC" w14:textId="04CEB3A9" w:rsidR="00AA60F6" w:rsidRDefault="004940B7" w:rsidP="00F516B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O sistema alerta que </w:t>
            </w:r>
            <w:r w:rsidR="00294B9E">
              <w:t xml:space="preserve">a senha foi alterada </w:t>
            </w:r>
            <w:r w:rsidR="0026120C">
              <w:t>com sucesso</w:t>
            </w:r>
            <w:r>
              <w:t>.</w:t>
            </w:r>
          </w:p>
        </w:tc>
      </w:tr>
    </w:tbl>
    <w:p w14:paraId="00AF6C85" w14:textId="605D232A" w:rsidR="00503DCF" w:rsidRDefault="00503DCF" w:rsidP="00C44FE9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B01934" w:rsidRPr="0013279D" w14:paraId="46AF5C07" w14:textId="77777777" w:rsidTr="00517952">
        <w:tc>
          <w:tcPr>
            <w:tcW w:w="9061" w:type="dxa"/>
            <w:gridSpan w:val="2"/>
          </w:tcPr>
          <w:p w14:paraId="5D2A9BFF" w14:textId="447EFCE4" w:rsidR="00B01934" w:rsidRPr="0013279D" w:rsidRDefault="00B01934" w:rsidP="00517952">
            <w:pPr>
              <w:pStyle w:val="Ttulo2"/>
              <w:outlineLvl w:val="1"/>
            </w:pPr>
            <w:bookmarkStart w:id="10" w:name="_Toc10459803"/>
            <w:bookmarkStart w:id="11" w:name="_Toc12463970"/>
            <w:bookmarkStart w:id="12" w:name="_Toc12560417"/>
            <w:r>
              <w:t>C</w:t>
            </w:r>
            <w:r w:rsidR="00665088">
              <w:t>2</w:t>
            </w:r>
            <w:r>
              <w:t xml:space="preserve">– </w:t>
            </w:r>
            <w:r w:rsidR="0072430F">
              <w:t xml:space="preserve">Fornecedor </w:t>
            </w:r>
            <w:r>
              <w:t>com</w:t>
            </w:r>
            <w:r w:rsidR="00BB4998">
              <w:t xml:space="preserve"> </w:t>
            </w:r>
            <w:r>
              <w:t>Senha</w:t>
            </w:r>
            <w:r w:rsidR="00BB4998">
              <w:t xml:space="preserve"> Nova</w:t>
            </w:r>
            <w:r>
              <w:t xml:space="preserve"> inválido</w:t>
            </w:r>
            <w:bookmarkEnd w:id="10"/>
            <w:bookmarkEnd w:id="11"/>
            <w:bookmarkEnd w:id="12"/>
          </w:p>
        </w:tc>
      </w:tr>
      <w:tr w:rsidR="00B01934" w14:paraId="6D62B1BA" w14:textId="77777777" w:rsidTr="00517952">
        <w:tc>
          <w:tcPr>
            <w:tcW w:w="1555" w:type="dxa"/>
          </w:tcPr>
          <w:p w14:paraId="02450405" w14:textId="77777777" w:rsidR="00B01934" w:rsidRDefault="00B01934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2CB7E126" w14:textId="77777777" w:rsidR="00B01934" w:rsidRPr="00AA60F6" w:rsidRDefault="00B01934" w:rsidP="00517952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25454487" w14:textId="77777777" w:rsidR="00B01934" w:rsidRDefault="00B01934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usuário cadastrado</w:t>
            </w:r>
          </w:p>
        </w:tc>
      </w:tr>
      <w:tr w:rsidR="00B01934" w14:paraId="5537C94E" w14:textId="77777777" w:rsidTr="00517952">
        <w:tc>
          <w:tcPr>
            <w:tcW w:w="1555" w:type="dxa"/>
          </w:tcPr>
          <w:p w14:paraId="7E491FBB" w14:textId="77777777" w:rsidR="00B01934" w:rsidRPr="00447DD7" w:rsidRDefault="00B01934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5653502E" w14:textId="7FF34FAA" w:rsidR="00B01934" w:rsidRDefault="00B01934" w:rsidP="00517952">
            <w:pPr>
              <w:pStyle w:val="SemEspaamento"/>
              <w:spacing w:line="276" w:lineRule="auto"/>
            </w:pPr>
            <w:r>
              <w:t>Estou Logado como “</w:t>
            </w:r>
            <w:r w:rsidR="0072430F">
              <w:t>Fornecedor</w:t>
            </w:r>
            <w:r>
              <w:t>”</w:t>
            </w:r>
          </w:p>
        </w:tc>
      </w:tr>
      <w:tr w:rsidR="00B01934" w14:paraId="384C6E24" w14:textId="77777777" w:rsidTr="00517952">
        <w:tc>
          <w:tcPr>
            <w:tcW w:w="1555" w:type="dxa"/>
          </w:tcPr>
          <w:p w14:paraId="71A05552" w14:textId="77777777" w:rsidR="00B01934" w:rsidRDefault="00B01934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2EF60F45" w14:textId="77777777" w:rsidR="00B01934" w:rsidRPr="00AA60F6" w:rsidRDefault="00B01934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22956E17" w14:textId="77777777" w:rsidR="00B01934" w:rsidRDefault="00B01934" w:rsidP="00B019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Preencho os campos:</w:t>
            </w:r>
          </w:p>
          <w:p w14:paraId="59AD3934" w14:textId="3D037F0E" w:rsidR="00B01934" w:rsidRDefault="00B01934" w:rsidP="00B01934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Senha </w:t>
            </w:r>
            <w:r w:rsidR="00BB4998">
              <w:t>Atual</w:t>
            </w:r>
          </w:p>
          <w:p w14:paraId="202EA3BE" w14:textId="72AD8E22" w:rsidR="00B01934" w:rsidRDefault="00B01934" w:rsidP="00B01934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Senha</w:t>
            </w:r>
            <w:r w:rsidR="00BB4998">
              <w:t xml:space="preserve"> Nova</w:t>
            </w:r>
          </w:p>
        </w:tc>
      </w:tr>
      <w:tr w:rsidR="00B01934" w14:paraId="3326358D" w14:textId="77777777" w:rsidTr="00517952">
        <w:tc>
          <w:tcPr>
            <w:tcW w:w="1555" w:type="dxa"/>
          </w:tcPr>
          <w:p w14:paraId="672A24CE" w14:textId="77777777" w:rsidR="00B01934" w:rsidRPr="00447DD7" w:rsidRDefault="00B01934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56D2E8D9" w14:textId="3DC70C98" w:rsidR="00B01934" w:rsidRDefault="00B01934" w:rsidP="00517952">
            <w:pPr>
              <w:pStyle w:val="SemEspaamento"/>
              <w:spacing w:line="276" w:lineRule="auto"/>
            </w:pPr>
            <w:r>
              <w:t>Preencho o campo Nova Senha com uma senha que não atende os critérios</w:t>
            </w:r>
          </w:p>
          <w:p w14:paraId="743BA9E4" w14:textId="77777777" w:rsidR="00B01934" w:rsidRDefault="00B01934" w:rsidP="00517952">
            <w:pPr>
              <w:pStyle w:val="SemEspaamento"/>
              <w:spacing w:line="276" w:lineRule="auto"/>
            </w:pPr>
            <w:r>
              <w:t>Letras e números</w:t>
            </w:r>
          </w:p>
          <w:p w14:paraId="2FF18099" w14:textId="77777777" w:rsidR="00B01934" w:rsidRDefault="00B01934" w:rsidP="00517952">
            <w:pPr>
              <w:pStyle w:val="SemEspaamento"/>
              <w:spacing w:line="276" w:lineRule="auto"/>
            </w:pPr>
            <w:r>
              <w:t>No mínimo 6 caracteres</w:t>
            </w:r>
          </w:p>
          <w:p w14:paraId="5EDF2F4B" w14:textId="77777777" w:rsidR="00B01934" w:rsidRDefault="00B01934" w:rsidP="00517952">
            <w:pPr>
              <w:pStyle w:val="SemEspaamento"/>
              <w:spacing w:line="276" w:lineRule="auto"/>
            </w:pPr>
            <w:r>
              <w:t>No máximo 10 caracteres</w:t>
            </w:r>
          </w:p>
        </w:tc>
      </w:tr>
      <w:tr w:rsidR="00B01934" w14:paraId="578B2D0D" w14:textId="77777777" w:rsidTr="00517952">
        <w:tc>
          <w:tcPr>
            <w:tcW w:w="1555" w:type="dxa"/>
          </w:tcPr>
          <w:p w14:paraId="5BE12BE0" w14:textId="77777777" w:rsidR="00B01934" w:rsidRDefault="00B01934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685D1F6B" w14:textId="23D42F59" w:rsidR="00B01934" w:rsidRDefault="00B01934" w:rsidP="00517952">
            <w:pPr>
              <w:pStyle w:val="SemEspaamento"/>
              <w:spacing w:line="276" w:lineRule="auto"/>
            </w:pPr>
            <w:r>
              <w:t>Tento salvar a senha</w:t>
            </w:r>
          </w:p>
        </w:tc>
      </w:tr>
      <w:tr w:rsidR="00B01934" w14:paraId="406CC472" w14:textId="77777777" w:rsidTr="00517952">
        <w:tc>
          <w:tcPr>
            <w:tcW w:w="1555" w:type="dxa"/>
          </w:tcPr>
          <w:p w14:paraId="114C3C1E" w14:textId="77777777" w:rsidR="00B01934" w:rsidRDefault="00B01934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34AB100F" w14:textId="77777777" w:rsidR="00B01934" w:rsidRPr="00AA60F6" w:rsidRDefault="00B01934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2193DC07" w14:textId="77777777" w:rsidR="00B01934" w:rsidRDefault="00B01934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emite um alerta de Senha inválido.</w:t>
            </w:r>
          </w:p>
        </w:tc>
      </w:tr>
    </w:tbl>
    <w:p w14:paraId="27B92354" w14:textId="77777777" w:rsidR="00B01934" w:rsidRDefault="00B01934" w:rsidP="00B01934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B01934" w:rsidRPr="0013279D" w14:paraId="35FDA1CD" w14:textId="77777777" w:rsidTr="00517952">
        <w:tc>
          <w:tcPr>
            <w:tcW w:w="9061" w:type="dxa"/>
            <w:gridSpan w:val="2"/>
          </w:tcPr>
          <w:p w14:paraId="048D2629" w14:textId="352AA941" w:rsidR="00B01934" w:rsidRPr="0013279D" w:rsidRDefault="00B01934" w:rsidP="00517952">
            <w:pPr>
              <w:pStyle w:val="Ttulo2"/>
              <w:outlineLvl w:val="1"/>
            </w:pPr>
            <w:bookmarkStart w:id="13" w:name="_Toc10459804"/>
            <w:bookmarkStart w:id="14" w:name="_Toc12463971"/>
            <w:bookmarkStart w:id="15" w:name="_Toc12560418"/>
            <w:r>
              <w:t>C</w:t>
            </w:r>
            <w:r w:rsidR="00665088">
              <w:t>3</w:t>
            </w:r>
            <w:r>
              <w:t xml:space="preserve"> – </w:t>
            </w:r>
            <w:r w:rsidR="0072430F">
              <w:t xml:space="preserve">Fornecedor </w:t>
            </w:r>
            <w:r>
              <w:t>com</w:t>
            </w:r>
            <w:r w:rsidR="00BB4998">
              <w:t xml:space="preserve"> </w:t>
            </w:r>
            <w:r>
              <w:t>Senha</w:t>
            </w:r>
            <w:r w:rsidR="00BB4998">
              <w:t xml:space="preserve"> Nova</w:t>
            </w:r>
            <w:r>
              <w:t xml:space="preserve"> vazio</w:t>
            </w:r>
            <w:bookmarkEnd w:id="13"/>
            <w:bookmarkEnd w:id="14"/>
            <w:bookmarkEnd w:id="15"/>
          </w:p>
        </w:tc>
      </w:tr>
      <w:tr w:rsidR="004C1E10" w14:paraId="025ED7A9" w14:textId="77777777" w:rsidTr="00517952">
        <w:tc>
          <w:tcPr>
            <w:tcW w:w="1555" w:type="dxa"/>
          </w:tcPr>
          <w:p w14:paraId="2834AA3B" w14:textId="77777777" w:rsidR="004C1E10" w:rsidRDefault="004C1E10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07736245" w14:textId="77777777" w:rsidR="004C1E10" w:rsidRPr="00AA60F6" w:rsidRDefault="004C1E10" w:rsidP="00517952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08D9375" w14:textId="77777777" w:rsidR="004C1E10" w:rsidRDefault="004C1E10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usuário cadastrado</w:t>
            </w:r>
          </w:p>
        </w:tc>
      </w:tr>
      <w:tr w:rsidR="004C1E10" w14:paraId="5558ABD2" w14:textId="77777777" w:rsidTr="00517952">
        <w:tc>
          <w:tcPr>
            <w:tcW w:w="1555" w:type="dxa"/>
          </w:tcPr>
          <w:p w14:paraId="0B840E18" w14:textId="77777777" w:rsidR="004C1E10" w:rsidRPr="00447DD7" w:rsidRDefault="004C1E10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641D5BD3" w14:textId="353769C2" w:rsidR="004C1E10" w:rsidRDefault="004C1E10" w:rsidP="00517952">
            <w:pPr>
              <w:pStyle w:val="SemEspaamento"/>
              <w:spacing w:line="276" w:lineRule="auto"/>
            </w:pPr>
            <w:r>
              <w:t>Estou Logado como “</w:t>
            </w:r>
            <w:r w:rsidR="0072430F">
              <w:t>Fornecedor</w:t>
            </w:r>
            <w:r>
              <w:t>”</w:t>
            </w:r>
          </w:p>
        </w:tc>
      </w:tr>
      <w:tr w:rsidR="00B01934" w14:paraId="533B084C" w14:textId="77777777" w:rsidTr="00517952">
        <w:tc>
          <w:tcPr>
            <w:tcW w:w="1555" w:type="dxa"/>
          </w:tcPr>
          <w:p w14:paraId="70D4CC80" w14:textId="77777777" w:rsidR="00B01934" w:rsidRDefault="00B01934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2EB64010" w14:textId="77777777" w:rsidR="00B01934" w:rsidRPr="00AA60F6" w:rsidRDefault="00B01934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40E25554" w14:textId="77777777" w:rsidR="00B01934" w:rsidRDefault="00B01934" w:rsidP="00B019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Preencho os campos:</w:t>
            </w:r>
          </w:p>
          <w:p w14:paraId="01CA9176" w14:textId="7764FA7B" w:rsidR="00B01934" w:rsidRDefault="00B01934" w:rsidP="00B01934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Senha </w:t>
            </w:r>
            <w:r w:rsidR="00BB4998">
              <w:t>Atual</w:t>
            </w:r>
          </w:p>
        </w:tc>
      </w:tr>
      <w:tr w:rsidR="00B01934" w14:paraId="7D1A255C" w14:textId="77777777" w:rsidTr="00517952">
        <w:tc>
          <w:tcPr>
            <w:tcW w:w="1555" w:type="dxa"/>
          </w:tcPr>
          <w:p w14:paraId="1ABA40CD" w14:textId="77777777" w:rsidR="00B01934" w:rsidRDefault="00B01934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 xml:space="preserve">E </w:t>
            </w:r>
          </w:p>
        </w:tc>
        <w:tc>
          <w:tcPr>
            <w:tcW w:w="7506" w:type="dxa"/>
          </w:tcPr>
          <w:p w14:paraId="7654C63F" w14:textId="77777777" w:rsidR="00B01934" w:rsidRDefault="00B01934" w:rsidP="00517952">
            <w:pPr>
              <w:pStyle w:val="SemEspaamento"/>
              <w:spacing w:line="276" w:lineRule="auto"/>
            </w:pPr>
            <w:r>
              <w:t>Mantenho vazio o campo:</w:t>
            </w:r>
          </w:p>
          <w:p w14:paraId="2D464D8F" w14:textId="419061E6" w:rsidR="00B01934" w:rsidRDefault="00B01934" w:rsidP="00517952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Senha</w:t>
            </w:r>
            <w:r w:rsidR="00BB4998">
              <w:t xml:space="preserve"> Nova</w:t>
            </w:r>
          </w:p>
        </w:tc>
      </w:tr>
      <w:tr w:rsidR="00B01934" w14:paraId="71B1A568" w14:textId="77777777" w:rsidTr="00517952">
        <w:tc>
          <w:tcPr>
            <w:tcW w:w="1555" w:type="dxa"/>
          </w:tcPr>
          <w:p w14:paraId="6F184663" w14:textId="77777777" w:rsidR="00B01934" w:rsidRDefault="00B01934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1151297F" w14:textId="12CD59F5" w:rsidR="00B01934" w:rsidRDefault="0072430F" w:rsidP="00517952">
            <w:pPr>
              <w:pStyle w:val="SemEspaamento"/>
              <w:spacing w:line="276" w:lineRule="auto"/>
            </w:pPr>
            <w:r>
              <w:t>Tento salvar a senha</w:t>
            </w:r>
          </w:p>
        </w:tc>
      </w:tr>
      <w:tr w:rsidR="00B01934" w14:paraId="08DA4546" w14:textId="77777777" w:rsidTr="00517952">
        <w:tc>
          <w:tcPr>
            <w:tcW w:w="1555" w:type="dxa"/>
          </w:tcPr>
          <w:p w14:paraId="4723706E" w14:textId="77777777" w:rsidR="00B01934" w:rsidRDefault="00B01934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359D0A4C" w14:textId="77777777" w:rsidR="00B01934" w:rsidRPr="00AA60F6" w:rsidRDefault="00B01934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64A0D362" w14:textId="77777777" w:rsidR="00B01934" w:rsidRDefault="00B01934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emite um alerta de Senha obrigatório.</w:t>
            </w:r>
          </w:p>
        </w:tc>
      </w:tr>
    </w:tbl>
    <w:p w14:paraId="3B91A318" w14:textId="11C988EA" w:rsidR="00BB4998" w:rsidRDefault="00BB4998" w:rsidP="00C44FE9"/>
    <w:p w14:paraId="7B962B0E" w14:textId="77777777" w:rsidR="00BB4998" w:rsidRDefault="00BB4998">
      <w:r>
        <w:br w:type="page"/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BB4998" w:rsidRPr="0013279D" w14:paraId="44295105" w14:textId="77777777" w:rsidTr="00517952">
        <w:tc>
          <w:tcPr>
            <w:tcW w:w="9061" w:type="dxa"/>
            <w:gridSpan w:val="2"/>
          </w:tcPr>
          <w:p w14:paraId="717C2F23" w14:textId="336CB339" w:rsidR="00BB4998" w:rsidRPr="0013279D" w:rsidRDefault="00BB4998" w:rsidP="00517952">
            <w:pPr>
              <w:pStyle w:val="Ttulo2"/>
              <w:outlineLvl w:val="1"/>
            </w:pPr>
            <w:bookmarkStart w:id="16" w:name="_Toc12560419"/>
            <w:r>
              <w:lastRenderedPageBreak/>
              <w:t xml:space="preserve">C4 – </w:t>
            </w:r>
            <w:r w:rsidR="0072430F">
              <w:t xml:space="preserve">Fornecedor </w:t>
            </w:r>
            <w:r>
              <w:t>com Senha Atual vazio</w:t>
            </w:r>
            <w:bookmarkEnd w:id="16"/>
          </w:p>
        </w:tc>
      </w:tr>
      <w:tr w:rsidR="00BB4998" w14:paraId="54A801F7" w14:textId="77777777" w:rsidTr="00517952">
        <w:tc>
          <w:tcPr>
            <w:tcW w:w="1555" w:type="dxa"/>
          </w:tcPr>
          <w:p w14:paraId="0015F7AD" w14:textId="77777777" w:rsidR="00BB4998" w:rsidRDefault="00BB4998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65CB4691" w14:textId="77777777" w:rsidR="00BB4998" w:rsidRPr="00AA60F6" w:rsidRDefault="00BB4998" w:rsidP="00517952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425F14A6" w14:textId="77777777" w:rsidR="00BB4998" w:rsidRDefault="00BB4998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usuário cadastrado</w:t>
            </w:r>
          </w:p>
        </w:tc>
      </w:tr>
      <w:tr w:rsidR="00BB4998" w14:paraId="18B514AB" w14:textId="77777777" w:rsidTr="00517952">
        <w:tc>
          <w:tcPr>
            <w:tcW w:w="1555" w:type="dxa"/>
          </w:tcPr>
          <w:p w14:paraId="4C603C84" w14:textId="77777777" w:rsidR="00BB4998" w:rsidRPr="00447DD7" w:rsidRDefault="00BB4998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22FE815A" w14:textId="02BAF241" w:rsidR="00BB4998" w:rsidRDefault="00BB4998" w:rsidP="00517952">
            <w:pPr>
              <w:pStyle w:val="SemEspaamento"/>
              <w:spacing w:line="276" w:lineRule="auto"/>
            </w:pPr>
            <w:r>
              <w:t>Estou Logado como “</w:t>
            </w:r>
            <w:r w:rsidR="0072430F">
              <w:t>Fornecedor</w:t>
            </w:r>
            <w:r>
              <w:t>”</w:t>
            </w:r>
          </w:p>
        </w:tc>
      </w:tr>
      <w:tr w:rsidR="00BB4998" w14:paraId="08C60347" w14:textId="77777777" w:rsidTr="00517952">
        <w:tc>
          <w:tcPr>
            <w:tcW w:w="1555" w:type="dxa"/>
          </w:tcPr>
          <w:p w14:paraId="75E695B8" w14:textId="77777777" w:rsidR="00BB4998" w:rsidRDefault="00BB4998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2A0ABD7D" w14:textId="77777777" w:rsidR="00BB4998" w:rsidRPr="00AA60F6" w:rsidRDefault="00BB4998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91431CF" w14:textId="77777777" w:rsidR="00BB4998" w:rsidRDefault="00BB4998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Preencho os campos:</w:t>
            </w:r>
          </w:p>
          <w:p w14:paraId="16C7C465" w14:textId="1FB2C2A6" w:rsidR="00BB4998" w:rsidRDefault="00BB4998" w:rsidP="00517952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Senha Nova</w:t>
            </w:r>
          </w:p>
        </w:tc>
      </w:tr>
      <w:tr w:rsidR="00BB4998" w14:paraId="792C82DA" w14:textId="77777777" w:rsidTr="00517952">
        <w:tc>
          <w:tcPr>
            <w:tcW w:w="1555" w:type="dxa"/>
          </w:tcPr>
          <w:p w14:paraId="2F787131" w14:textId="77777777" w:rsidR="00BB4998" w:rsidRDefault="00BB4998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 xml:space="preserve">E </w:t>
            </w:r>
          </w:p>
        </w:tc>
        <w:tc>
          <w:tcPr>
            <w:tcW w:w="7506" w:type="dxa"/>
          </w:tcPr>
          <w:p w14:paraId="3A9B39B2" w14:textId="77777777" w:rsidR="00BB4998" w:rsidRDefault="00BB4998" w:rsidP="00517952">
            <w:pPr>
              <w:pStyle w:val="SemEspaamento"/>
              <w:spacing w:line="276" w:lineRule="auto"/>
            </w:pPr>
            <w:r>
              <w:t>Mantenho vazio o campo:</w:t>
            </w:r>
          </w:p>
          <w:p w14:paraId="700133C8" w14:textId="45E5595E" w:rsidR="00BB4998" w:rsidRDefault="00BB4998" w:rsidP="00517952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Senha Atual</w:t>
            </w:r>
          </w:p>
        </w:tc>
      </w:tr>
      <w:tr w:rsidR="00BB4998" w14:paraId="1C796CC6" w14:textId="77777777" w:rsidTr="00517952">
        <w:tc>
          <w:tcPr>
            <w:tcW w:w="1555" w:type="dxa"/>
          </w:tcPr>
          <w:p w14:paraId="3BA4E77F" w14:textId="77777777" w:rsidR="00BB4998" w:rsidRDefault="00BB4998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4051C82E" w14:textId="179079EB" w:rsidR="00BB4998" w:rsidRDefault="0072430F" w:rsidP="00517952">
            <w:pPr>
              <w:pStyle w:val="SemEspaamento"/>
              <w:spacing w:line="276" w:lineRule="auto"/>
            </w:pPr>
            <w:r>
              <w:t>Tento salvar a senha</w:t>
            </w:r>
          </w:p>
        </w:tc>
      </w:tr>
      <w:tr w:rsidR="00BB4998" w14:paraId="2DF99670" w14:textId="77777777" w:rsidTr="00517952">
        <w:tc>
          <w:tcPr>
            <w:tcW w:w="1555" w:type="dxa"/>
          </w:tcPr>
          <w:p w14:paraId="794E9628" w14:textId="77777777" w:rsidR="00BB4998" w:rsidRDefault="00BB4998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56E37F81" w14:textId="77777777" w:rsidR="00BB4998" w:rsidRPr="00AA60F6" w:rsidRDefault="00BB4998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09F652E" w14:textId="77777777" w:rsidR="00BB4998" w:rsidRDefault="00BB4998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emite um alerta de Senha obrigatório.</w:t>
            </w:r>
          </w:p>
        </w:tc>
      </w:tr>
    </w:tbl>
    <w:p w14:paraId="7497754E" w14:textId="318F8800" w:rsidR="00BB4998" w:rsidRDefault="00BB4998" w:rsidP="00C44FE9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BB4998" w:rsidRPr="0013279D" w14:paraId="61616643" w14:textId="77777777" w:rsidTr="00517952">
        <w:tc>
          <w:tcPr>
            <w:tcW w:w="9061" w:type="dxa"/>
            <w:gridSpan w:val="2"/>
          </w:tcPr>
          <w:p w14:paraId="6D514217" w14:textId="7200645A" w:rsidR="00BB4998" w:rsidRPr="0013279D" w:rsidRDefault="00BB4998" w:rsidP="00517952">
            <w:pPr>
              <w:pStyle w:val="Ttulo2"/>
              <w:outlineLvl w:val="1"/>
            </w:pPr>
            <w:bookmarkStart w:id="17" w:name="_Toc12560420"/>
            <w:r>
              <w:t>C</w:t>
            </w:r>
            <w:r w:rsidR="0015057C">
              <w:t>5</w:t>
            </w:r>
            <w:r>
              <w:t xml:space="preserve">– </w:t>
            </w:r>
            <w:r w:rsidR="0072430F">
              <w:t xml:space="preserve">Fornecedor </w:t>
            </w:r>
            <w:r>
              <w:t>com Senha Atual inválido</w:t>
            </w:r>
            <w:bookmarkEnd w:id="17"/>
          </w:p>
        </w:tc>
      </w:tr>
      <w:tr w:rsidR="00BB4998" w14:paraId="6B76DD64" w14:textId="77777777" w:rsidTr="00517952">
        <w:tc>
          <w:tcPr>
            <w:tcW w:w="1555" w:type="dxa"/>
          </w:tcPr>
          <w:p w14:paraId="709D068F" w14:textId="77777777" w:rsidR="00BB4998" w:rsidRDefault="00BB4998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53117D35" w14:textId="77777777" w:rsidR="00BB4998" w:rsidRPr="00AA60F6" w:rsidRDefault="00BB4998" w:rsidP="00517952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60FD2B66" w14:textId="77777777" w:rsidR="00BB4998" w:rsidRDefault="00BB4998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usuário cadastrado</w:t>
            </w:r>
          </w:p>
        </w:tc>
      </w:tr>
      <w:tr w:rsidR="00BB4998" w14:paraId="7D22C75B" w14:textId="77777777" w:rsidTr="00517952">
        <w:tc>
          <w:tcPr>
            <w:tcW w:w="1555" w:type="dxa"/>
          </w:tcPr>
          <w:p w14:paraId="4A183066" w14:textId="77777777" w:rsidR="00BB4998" w:rsidRPr="00447DD7" w:rsidRDefault="00BB4998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1D05A8A0" w14:textId="7C7569CA" w:rsidR="00BB4998" w:rsidRDefault="00BB4998" w:rsidP="00517952">
            <w:pPr>
              <w:pStyle w:val="SemEspaamento"/>
              <w:spacing w:line="276" w:lineRule="auto"/>
            </w:pPr>
            <w:r>
              <w:t>Estou Logado como “</w:t>
            </w:r>
            <w:r w:rsidR="0072430F">
              <w:t>Fornecedor</w:t>
            </w:r>
            <w:r>
              <w:t>”</w:t>
            </w:r>
          </w:p>
        </w:tc>
      </w:tr>
      <w:tr w:rsidR="00BB4998" w14:paraId="219CA043" w14:textId="77777777" w:rsidTr="00517952">
        <w:tc>
          <w:tcPr>
            <w:tcW w:w="1555" w:type="dxa"/>
          </w:tcPr>
          <w:p w14:paraId="3A46E7F8" w14:textId="77777777" w:rsidR="00BB4998" w:rsidRDefault="00BB4998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4D3DDCF3" w14:textId="77777777" w:rsidR="00BB4998" w:rsidRPr="00AA60F6" w:rsidRDefault="00BB4998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59523788" w14:textId="77777777" w:rsidR="00BB4998" w:rsidRDefault="00BB4998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Preencho os campos:</w:t>
            </w:r>
          </w:p>
          <w:p w14:paraId="467F6D9B" w14:textId="77777777" w:rsidR="00BB4998" w:rsidRDefault="00BB4998" w:rsidP="00517952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Nova Senha</w:t>
            </w:r>
          </w:p>
        </w:tc>
      </w:tr>
      <w:tr w:rsidR="00BB4998" w14:paraId="6437B927" w14:textId="77777777" w:rsidTr="00517952">
        <w:tc>
          <w:tcPr>
            <w:tcW w:w="1555" w:type="dxa"/>
          </w:tcPr>
          <w:p w14:paraId="5C1061A9" w14:textId="48C70594" w:rsidR="00BB4998" w:rsidRPr="00447DD7" w:rsidRDefault="00BB4998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7B7F7851" w14:textId="5E88F1BD" w:rsidR="00BB4998" w:rsidRDefault="00BB4998" w:rsidP="00BB499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Preencho o campo Senha Atual com uma senha diferente da senha atual</w:t>
            </w:r>
          </w:p>
        </w:tc>
      </w:tr>
      <w:tr w:rsidR="00BB4998" w14:paraId="507AAEDD" w14:textId="77777777" w:rsidTr="00517952">
        <w:tc>
          <w:tcPr>
            <w:tcW w:w="1555" w:type="dxa"/>
          </w:tcPr>
          <w:p w14:paraId="2FB6AC7E" w14:textId="77777777" w:rsidR="00BB4998" w:rsidRDefault="00BB4998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0E0427E2" w14:textId="77777777" w:rsidR="00BB4998" w:rsidRDefault="00BB4998" w:rsidP="00517952">
            <w:pPr>
              <w:pStyle w:val="SemEspaamento"/>
              <w:spacing w:line="276" w:lineRule="auto"/>
            </w:pPr>
            <w:r>
              <w:t>Tento salvar a senha</w:t>
            </w:r>
          </w:p>
        </w:tc>
      </w:tr>
      <w:tr w:rsidR="00BB4998" w14:paraId="35EDDB00" w14:textId="77777777" w:rsidTr="00517952">
        <w:tc>
          <w:tcPr>
            <w:tcW w:w="1555" w:type="dxa"/>
          </w:tcPr>
          <w:p w14:paraId="0D93431C" w14:textId="77777777" w:rsidR="00BB4998" w:rsidRDefault="00BB4998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65822F15" w14:textId="77777777" w:rsidR="00BB4998" w:rsidRPr="00AA60F6" w:rsidRDefault="00BB4998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4E553562" w14:textId="77777777" w:rsidR="00BB4998" w:rsidRDefault="00BB4998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emite um alerta de Senha inválido.</w:t>
            </w:r>
          </w:p>
        </w:tc>
      </w:tr>
    </w:tbl>
    <w:p w14:paraId="6A6128D0" w14:textId="77777777" w:rsidR="00BB4998" w:rsidRDefault="00BB4998" w:rsidP="00C44FE9"/>
    <w:sectPr w:rsidR="00BB4998" w:rsidSect="00E33422">
      <w:headerReference w:type="default" r:id="rId8"/>
      <w:footerReference w:type="default" r:id="rId9"/>
      <w:pgSz w:w="11906" w:h="16838"/>
      <w:pgMar w:top="1701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72289" w14:textId="77777777" w:rsidR="0042677D" w:rsidRDefault="0042677D" w:rsidP="00E33422">
      <w:pPr>
        <w:spacing w:after="0" w:line="240" w:lineRule="auto"/>
      </w:pPr>
      <w:r>
        <w:separator/>
      </w:r>
    </w:p>
  </w:endnote>
  <w:endnote w:type="continuationSeparator" w:id="0">
    <w:p w14:paraId="33C328A5" w14:textId="77777777" w:rsidR="0042677D" w:rsidRDefault="0042677D" w:rsidP="00E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19748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24D726A" w14:textId="77777777" w:rsidR="00357068" w:rsidRDefault="00357068" w:rsidP="008544AD">
            <w:pPr>
              <w:pStyle w:val="Rodap"/>
              <w:pBdr>
                <w:top w:val="single" w:sz="8" w:space="1" w:color="A6A6A6" w:themeColor="background1" w:themeShade="A6"/>
              </w:pBdr>
              <w:jc w:val="right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02AEE4C" w14:textId="77777777" w:rsidR="00357068" w:rsidRDefault="0035706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7C0A6" w14:textId="77777777" w:rsidR="0042677D" w:rsidRDefault="0042677D" w:rsidP="00E33422">
      <w:pPr>
        <w:spacing w:after="0" w:line="240" w:lineRule="auto"/>
      </w:pPr>
      <w:r>
        <w:separator/>
      </w:r>
    </w:p>
  </w:footnote>
  <w:footnote w:type="continuationSeparator" w:id="0">
    <w:p w14:paraId="57D7BAAE" w14:textId="77777777" w:rsidR="0042677D" w:rsidRDefault="0042677D" w:rsidP="00E33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D146D" w14:textId="61C6A6AE" w:rsidR="00357068" w:rsidRPr="00E33422" w:rsidRDefault="004B6BD1" w:rsidP="00E33422">
    <w:pPr>
      <w:jc w:val="right"/>
      <w:rPr>
        <w:szCs w:val="32"/>
      </w:rPr>
    </w:pPr>
    <w:r w:rsidRPr="004B6BD1">
      <w:rPr>
        <w:b/>
        <w:szCs w:val="32"/>
      </w:rPr>
      <w:t>2.7. Alterar Senha Fornecedor</w:t>
    </w:r>
    <w:r w:rsidR="00357068" w:rsidRPr="002A7FF0">
      <w:rPr>
        <w:b/>
        <w:szCs w:val="32"/>
      </w:rPr>
      <w:t xml:space="preserve"> </w:t>
    </w:r>
    <w:r w:rsidR="00357068" w:rsidRPr="00E33422">
      <w:rPr>
        <w:rFonts w:ascii="Consolas" w:hAnsi="Consolas"/>
        <w:sz w:val="20"/>
        <w:szCs w:val="32"/>
      </w:rPr>
      <w:t>&lt;v 1.0.0&gt;</w:t>
    </w:r>
  </w:p>
  <w:p w14:paraId="77C579E1" w14:textId="77777777" w:rsidR="00357068" w:rsidRPr="005617C9" w:rsidRDefault="00357068" w:rsidP="005617C9">
    <w:pPr>
      <w:pStyle w:val="Cabealho"/>
      <w:pBdr>
        <w:bottom w:val="single" w:sz="8" w:space="1" w:color="A6A6A6" w:themeColor="background1" w:themeShade="A6"/>
      </w:pBdr>
      <w:jc w:val="right"/>
      <w:rPr>
        <w:b/>
        <w:i/>
        <w:sz w:val="20"/>
      </w:rPr>
    </w:pPr>
    <w:r w:rsidRPr="00E33422">
      <w:rPr>
        <w:b/>
        <w:sz w:val="20"/>
      </w:rPr>
      <w:t xml:space="preserve">Projeto </w:t>
    </w:r>
    <w:proofErr w:type="spellStart"/>
    <w:r>
      <w:rPr>
        <w:b/>
        <w:i/>
        <w:sz w:val="20"/>
      </w:rPr>
      <w:t>FestINF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57E7C"/>
    <w:multiLevelType w:val="multilevel"/>
    <w:tmpl w:val="245E78E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5E94615"/>
    <w:multiLevelType w:val="hybridMultilevel"/>
    <w:tmpl w:val="94E2337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C75A7"/>
    <w:multiLevelType w:val="hybridMultilevel"/>
    <w:tmpl w:val="F252BC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7426C"/>
    <w:multiLevelType w:val="hybridMultilevel"/>
    <w:tmpl w:val="E8F231C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92D0B"/>
    <w:multiLevelType w:val="hybridMultilevel"/>
    <w:tmpl w:val="5BFC3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867"/>
    <w:rsid w:val="00013867"/>
    <w:rsid w:val="0002338A"/>
    <w:rsid w:val="0003009D"/>
    <w:rsid w:val="0006738F"/>
    <w:rsid w:val="00087A5D"/>
    <w:rsid w:val="000A063B"/>
    <w:rsid w:val="000F1DDE"/>
    <w:rsid w:val="000F7F36"/>
    <w:rsid w:val="00101198"/>
    <w:rsid w:val="001046E4"/>
    <w:rsid w:val="0013279D"/>
    <w:rsid w:val="0015057C"/>
    <w:rsid w:val="001618E2"/>
    <w:rsid w:val="0017668F"/>
    <w:rsid w:val="00196679"/>
    <w:rsid w:val="001B1385"/>
    <w:rsid w:val="001C1B5E"/>
    <w:rsid w:val="001D43F9"/>
    <w:rsid w:val="001E3A40"/>
    <w:rsid w:val="001E5615"/>
    <w:rsid w:val="001F59AB"/>
    <w:rsid w:val="0026120C"/>
    <w:rsid w:val="00294B9E"/>
    <w:rsid w:val="002A05E5"/>
    <w:rsid w:val="002A7FF0"/>
    <w:rsid w:val="002E60BF"/>
    <w:rsid w:val="002E73F6"/>
    <w:rsid w:val="0033501E"/>
    <w:rsid w:val="00352433"/>
    <w:rsid w:val="00355245"/>
    <w:rsid w:val="00357068"/>
    <w:rsid w:val="003742DA"/>
    <w:rsid w:val="00392810"/>
    <w:rsid w:val="003A5C90"/>
    <w:rsid w:val="003F79D3"/>
    <w:rsid w:val="0041029F"/>
    <w:rsid w:val="00412A27"/>
    <w:rsid w:val="0042677D"/>
    <w:rsid w:val="00430BE9"/>
    <w:rsid w:val="004515B2"/>
    <w:rsid w:val="004828A6"/>
    <w:rsid w:val="004940B7"/>
    <w:rsid w:val="004A1518"/>
    <w:rsid w:val="004A41EF"/>
    <w:rsid w:val="004B5A39"/>
    <w:rsid w:val="004B6BD1"/>
    <w:rsid w:val="004C1E10"/>
    <w:rsid w:val="004C5DF7"/>
    <w:rsid w:val="004D55FD"/>
    <w:rsid w:val="004E0725"/>
    <w:rsid w:val="004E1AC3"/>
    <w:rsid w:val="004F7D59"/>
    <w:rsid w:val="00503DCF"/>
    <w:rsid w:val="0051467F"/>
    <w:rsid w:val="00546331"/>
    <w:rsid w:val="00560C41"/>
    <w:rsid w:val="005617C9"/>
    <w:rsid w:val="00564E21"/>
    <w:rsid w:val="005B2AF4"/>
    <w:rsid w:val="005B3313"/>
    <w:rsid w:val="005C25DC"/>
    <w:rsid w:val="005E41C1"/>
    <w:rsid w:val="00664011"/>
    <w:rsid w:val="00665088"/>
    <w:rsid w:val="006D5194"/>
    <w:rsid w:val="00706BE2"/>
    <w:rsid w:val="0072430F"/>
    <w:rsid w:val="00732E92"/>
    <w:rsid w:val="00780CFE"/>
    <w:rsid w:val="00791EE9"/>
    <w:rsid w:val="007A139B"/>
    <w:rsid w:val="007C2F4B"/>
    <w:rsid w:val="007F0CCC"/>
    <w:rsid w:val="00807CA9"/>
    <w:rsid w:val="008544AD"/>
    <w:rsid w:val="008610F7"/>
    <w:rsid w:val="00875DF5"/>
    <w:rsid w:val="00894ECA"/>
    <w:rsid w:val="008B3CA0"/>
    <w:rsid w:val="008C0D9D"/>
    <w:rsid w:val="008E40C1"/>
    <w:rsid w:val="00917ED1"/>
    <w:rsid w:val="00997F9B"/>
    <w:rsid w:val="009A1B09"/>
    <w:rsid w:val="009A26D5"/>
    <w:rsid w:val="00A22A7E"/>
    <w:rsid w:val="00A67094"/>
    <w:rsid w:val="00A82886"/>
    <w:rsid w:val="00AA60F6"/>
    <w:rsid w:val="00AD28DF"/>
    <w:rsid w:val="00AF10A3"/>
    <w:rsid w:val="00B01934"/>
    <w:rsid w:val="00B375D1"/>
    <w:rsid w:val="00B56B9D"/>
    <w:rsid w:val="00B60B38"/>
    <w:rsid w:val="00B75304"/>
    <w:rsid w:val="00B85A24"/>
    <w:rsid w:val="00BB1DD7"/>
    <w:rsid w:val="00BB4998"/>
    <w:rsid w:val="00BD4A16"/>
    <w:rsid w:val="00BE5159"/>
    <w:rsid w:val="00C11E2D"/>
    <w:rsid w:val="00C44FE9"/>
    <w:rsid w:val="00C45639"/>
    <w:rsid w:val="00C46A97"/>
    <w:rsid w:val="00C75C95"/>
    <w:rsid w:val="00C842BC"/>
    <w:rsid w:val="00CB5F0C"/>
    <w:rsid w:val="00CC7A34"/>
    <w:rsid w:val="00D13A4C"/>
    <w:rsid w:val="00D520B7"/>
    <w:rsid w:val="00DF37A1"/>
    <w:rsid w:val="00DF3ED2"/>
    <w:rsid w:val="00E023FA"/>
    <w:rsid w:val="00E13743"/>
    <w:rsid w:val="00E33422"/>
    <w:rsid w:val="00E36C84"/>
    <w:rsid w:val="00E847AA"/>
    <w:rsid w:val="00ED0AF9"/>
    <w:rsid w:val="00F516B8"/>
    <w:rsid w:val="00F6023F"/>
    <w:rsid w:val="00F8148B"/>
    <w:rsid w:val="00FA5C19"/>
    <w:rsid w:val="00FB7A3B"/>
    <w:rsid w:val="00FC0A5E"/>
    <w:rsid w:val="00FD5B01"/>
    <w:rsid w:val="00FF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5E8AAD"/>
  <w15:chartTrackingRefBased/>
  <w15:docId w15:val="{99844143-853E-4393-B06F-B0887F65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BD4A16"/>
    <w:pPr>
      <w:numPr>
        <w:numId w:val="1"/>
      </w:numPr>
      <w:spacing w:line="240" w:lineRule="auto"/>
      <w:outlineLvl w:val="0"/>
    </w:pPr>
    <w:rPr>
      <w:b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BD4A16"/>
    <w:pPr>
      <w:numPr>
        <w:ilvl w:val="1"/>
        <w:numId w:val="1"/>
      </w:numPr>
      <w:spacing w:line="240" w:lineRule="auto"/>
      <w:outlineLvl w:val="1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Capa">
    <w:name w:val="TituloCapa"/>
    <w:basedOn w:val="Normal"/>
    <w:qFormat/>
    <w:rsid w:val="00564E21"/>
    <w:rPr>
      <w:b/>
      <w:sz w:val="32"/>
      <w:szCs w:val="32"/>
    </w:rPr>
  </w:style>
  <w:style w:type="paragraph" w:customStyle="1" w:styleId="TituloCapa0">
    <w:name w:val="Titulo Capa"/>
    <w:basedOn w:val="Normal"/>
    <w:qFormat/>
    <w:rsid w:val="00FB7A3B"/>
    <w:pPr>
      <w:spacing w:after="200" w:line="240" w:lineRule="auto"/>
      <w:jc w:val="right"/>
    </w:pPr>
    <w:rPr>
      <w:b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3422"/>
  </w:style>
  <w:style w:type="paragraph" w:styleId="Rodap">
    <w:name w:val="footer"/>
    <w:basedOn w:val="Normal"/>
    <w:link w:val="Rodap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3422"/>
  </w:style>
  <w:style w:type="paragraph" w:styleId="PargrafodaLista">
    <w:name w:val="List Paragraph"/>
    <w:basedOn w:val="Normal"/>
    <w:uiPriority w:val="34"/>
    <w:qFormat/>
    <w:rsid w:val="00D520B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D4A16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BD4A16"/>
    <w:rPr>
      <w:b/>
    </w:rPr>
  </w:style>
  <w:style w:type="paragraph" w:customStyle="1" w:styleId="Tabletext">
    <w:name w:val="Tabletext"/>
    <w:basedOn w:val="Normal"/>
    <w:uiPriority w:val="99"/>
    <w:rsid w:val="00D520B7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  <w:style w:type="table" w:styleId="Tabelacomgrade">
    <w:name w:val="Table Grid"/>
    <w:basedOn w:val="Tabelanormal"/>
    <w:uiPriority w:val="59"/>
    <w:rsid w:val="00355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FF12A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F12A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F12A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F12A3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4C5D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Modelos%20Personalizados%20do%20Office\N.N.N%20TN%20-%20EPN%20-%20EUN%20-%20Nome%20Est&#243;ria%20de%20Usu&#225;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0A3FA-799E-4CB6-BB77-4380F82C7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N.N.N TN - EPN - EUN - Nome Estória de Usuário</Template>
  <TotalTime>419</TotalTime>
  <Pages>6</Pages>
  <Words>543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Ederson A de Souza</dc:creator>
  <cp:keywords/>
  <dc:description/>
  <cp:lastModifiedBy>Ederson Souza</cp:lastModifiedBy>
  <cp:revision>59</cp:revision>
  <dcterms:created xsi:type="dcterms:W3CDTF">2018-08-03T23:00:00Z</dcterms:created>
  <dcterms:modified xsi:type="dcterms:W3CDTF">2019-06-27T23:40:00Z</dcterms:modified>
</cp:coreProperties>
</file>