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55D01" w14:textId="77777777" w:rsidR="00791EE9" w:rsidRDefault="00791EE9"/>
    <w:p w14:paraId="02FDE5D4" w14:textId="77777777" w:rsidR="00F8148B" w:rsidRDefault="00F8148B"/>
    <w:p w14:paraId="6166B03C" w14:textId="77777777" w:rsidR="00F8148B" w:rsidRDefault="00F8148B"/>
    <w:p w14:paraId="3B83CCCF" w14:textId="77777777" w:rsidR="00F8148B" w:rsidRDefault="00F8148B"/>
    <w:p w14:paraId="4A54F7F7" w14:textId="77777777" w:rsidR="00F8148B" w:rsidRDefault="00F8148B"/>
    <w:p w14:paraId="38B9A59C" w14:textId="77777777" w:rsidR="00F8148B" w:rsidRDefault="00F8148B"/>
    <w:p w14:paraId="45131435" w14:textId="77777777" w:rsidR="00F8148B" w:rsidRDefault="00F8148B"/>
    <w:p w14:paraId="07FB1A7C" w14:textId="77777777" w:rsidR="00F8148B" w:rsidRDefault="00F8148B"/>
    <w:p w14:paraId="4733C9BC" w14:textId="77777777" w:rsidR="00F8148B" w:rsidRDefault="00F8148B"/>
    <w:p w14:paraId="28CEFE1A" w14:textId="77777777" w:rsidR="00F8148B" w:rsidRDefault="00F8148B"/>
    <w:p w14:paraId="27F6E5E4" w14:textId="77777777" w:rsidR="00F8148B" w:rsidRDefault="00F8148B"/>
    <w:p w14:paraId="45DE2961" w14:textId="77777777" w:rsidR="00F8148B" w:rsidRDefault="00F8148B"/>
    <w:p w14:paraId="76E64800" w14:textId="78E92268" w:rsidR="00F8148B" w:rsidRPr="00F8148B" w:rsidRDefault="001C1B5E" w:rsidP="00F8148B">
      <w:pPr>
        <w:jc w:val="right"/>
        <w:rPr>
          <w:sz w:val="32"/>
          <w:szCs w:val="32"/>
        </w:rPr>
      </w:pPr>
      <w:r w:rsidRPr="001C1B5E">
        <w:rPr>
          <w:b/>
          <w:sz w:val="32"/>
          <w:szCs w:val="32"/>
        </w:rPr>
        <w:t xml:space="preserve">1.1. </w:t>
      </w:r>
      <w:r w:rsidR="002A7FF0" w:rsidRPr="002A7FF0">
        <w:rPr>
          <w:b/>
          <w:sz w:val="32"/>
          <w:szCs w:val="32"/>
        </w:rPr>
        <w:t xml:space="preserve">Criação de Cliente </w:t>
      </w:r>
      <w:r w:rsidR="00F8148B" w:rsidRPr="00F8148B">
        <w:rPr>
          <w:rFonts w:ascii="Consolas" w:hAnsi="Consolas"/>
          <w:szCs w:val="32"/>
        </w:rPr>
        <w:t>&lt;v 1.0.0&gt;</w:t>
      </w:r>
    </w:p>
    <w:p w14:paraId="7B651910" w14:textId="47B86261" w:rsidR="00013867" w:rsidRPr="00D13A4C" w:rsidRDefault="004515B2" w:rsidP="00013867">
      <w:pPr>
        <w:jc w:val="right"/>
        <w:rPr>
          <w:b/>
          <w:szCs w:val="32"/>
        </w:rPr>
      </w:pPr>
      <w:r w:rsidRPr="00D86FA7">
        <w:rPr>
          <w:b/>
          <w:sz w:val="28"/>
          <w:szCs w:val="32"/>
        </w:rPr>
        <w:t xml:space="preserve">1. </w:t>
      </w:r>
      <w:r w:rsidR="002A7FF0" w:rsidRPr="002A7FF0">
        <w:rPr>
          <w:b/>
          <w:sz w:val="28"/>
          <w:szCs w:val="32"/>
        </w:rPr>
        <w:t>Gerenciamento de Clientes</w:t>
      </w:r>
    </w:p>
    <w:p w14:paraId="662ED3BB" w14:textId="77777777" w:rsidR="00013867" w:rsidRPr="00E847AA" w:rsidRDefault="00013867" w:rsidP="00013867">
      <w:pPr>
        <w:jc w:val="right"/>
        <w:rPr>
          <w:sz w:val="20"/>
        </w:rPr>
      </w:pPr>
      <w:r w:rsidRPr="00E847AA">
        <w:rPr>
          <w:b/>
          <w:sz w:val="20"/>
        </w:rPr>
        <w:t xml:space="preserve">Projeto </w:t>
      </w:r>
      <w:r w:rsidR="001C1B5E">
        <w:rPr>
          <w:b/>
          <w:i/>
          <w:sz w:val="20"/>
        </w:rPr>
        <w:t>FestINF</w:t>
      </w:r>
      <w:r w:rsidRPr="00E847AA">
        <w:rPr>
          <w:sz w:val="20"/>
        </w:rPr>
        <w:t xml:space="preserve"> </w:t>
      </w:r>
    </w:p>
    <w:p w14:paraId="2D7DA57F" w14:textId="77777777" w:rsidR="00E33422" w:rsidRDefault="00E33422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427165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42B694" w14:textId="77777777" w:rsidR="00FF12A3" w:rsidRPr="00FF12A3" w:rsidRDefault="00FF12A3">
          <w:pPr>
            <w:pStyle w:val="CabealhodoSumrio"/>
            <w:rPr>
              <w:rFonts w:ascii="Times New Roman" w:hAnsi="Times New Roman" w:cs="Times New Roman"/>
              <w:color w:val="000000" w:themeColor="text1"/>
            </w:rPr>
          </w:pPr>
          <w:r w:rsidRPr="00FF12A3">
            <w:rPr>
              <w:rFonts w:ascii="Times New Roman" w:hAnsi="Times New Roman" w:cs="Times New Roman"/>
              <w:color w:val="000000" w:themeColor="text1"/>
            </w:rPr>
            <w:t>Sumário</w:t>
          </w:r>
        </w:p>
        <w:p w14:paraId="65B46E97" w14:textId="056C4815" w:rsidR="007A4EA3" w:rsidRDefault="00FF12A3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463955" w:history="1">
            <w:r w:rsidR="007A4EA3" w:rsidRPr="00857992">
              <w:rPr>
                <w:rStyle w:val="Hyperlink"/>
                <w:noProof/>
              </w:rPr>
              <w:t>1.</w:t>
            </w:r>
            <w:r w:rsidR="007A4E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A4EA3" w:rsidRPr="00857992">
              <w:rPr>
                <w:rStyle w:val="Hyperlink"/>
                <w:noProof/>
              </w:rPr>
              <w:t>Opções Gerais</w:t>
            </w:r>
            <w:r w:rsidR="007A4EA3">
              <w:rPr>
                <w:noProof/>
                <w:webHidden/>
              </w:rPr>
              <w:tab/>
            </w:r>
            <w:r w:rsidR="007A4EA3">
              <w:rPr>
                <w:noProof/>
                <w:webHidden/>
              </w:rPr>
              <w:fldChar w:fldCharType="begin"/>
            </w:r>
            <w:r w:rsidR="007A4EA3">
              <w:rPr>
                <w:noProof/>
                <w:webHidden/>
              </w:rPr>
              <w:instrText xml:space="preserve"> PAGEREF _Toc12463955 \h </w:instrText>
            </w:r>
            <w:r w:rsidR="007A4EA3">
              <w:rPr>
                <w:noProof/>
                <w:webHidden/>
              </w:rPr>
            </w:r>
            <w:r w:rsidR="007A4EA3">
              <w:rPr>
                <w:noProof/>
                <w:webHidden/>
              </w:rPr>
              <w:fldChar w:fldCharType="separate"/>
            </w:r>
            <w:r w:rsidR="007A4EA3">
              <w:rPr>
                <w:noProof/>
                <w:webHidden/>
              </w:rPr>
              <w:t>3</w:t>
            </w:r>
            <w:r w:rsidR="007A4EA3">
              <w:rPr>
                <w:noProof/>
                <w:webHidden/>
              </w:rPr>
              <w:fldChar w:fldCharType="end"/>
            </w:r>
          </w:hyperlink>
        </w:p>
        <w:p w14:paraId="5603934F" w14:textId="252A68BC" w:rsidR="007A4EA3" w:rsidRDefault="002E5D7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3956" w:history="1">
            <w:r w:rsidR="007A4EA3" w:rsidRPr="00857992">
              <w:rPr>
                <w:rStyle w:val="Hyperlink"/>
                <w:noProof/>
              </w:rPr>
              <w:t>1.1.</w:t>
            </w:r>
            <w:r w:rsidR="007A4E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A4EA3" w:rsidRPr="00857992">
              <w:rPr>
                <w:rStyle w:val="Hyperlink"/>
                <w:noProof/>
              </w:rPr>
              <w:t>Sobre o documento</w:t>
            </w:r>
            <w:r w:rsidR="007A4EA3">
              <w:rPr>
                <w:noProof/>
                <w:webHidden/>
              </w:rPr>
              <w:tab/>
            </w:r>
            <w:r w:rsidR="007A4EA3">
              <w:rPr>
                <w:noProof/>
                <w:webHidden/>
              </w:rPr>
              <w:fldChar w:fldCharType="begin"/>
            </w:r>
            <w:r w:rsidR="007A4EA3">
              <w:rPr>
                <w:noProof/>
                <w:webHidden/>
              </w:rPr>
              <w:instrText xml:space="preserve"> PAGEREF _Toc12463956 \h </w:instrText>
            </w:r>
            <w:r w:rsidR="007A4EA3">
              <w:rPr>
                <w:noProof/>
                <w:webHidden/>
              </w:rPr>
            </w:r>
            <w:r w:rsidR="007A4EA3">
              <w:rPr>
                <w:noProof/>
                <w:webHidden/>
              </w:rPr>
              <w:fldChar w:fldCharType="separate"/>
            </w:r>
            <w:r w:rsidR="007A4EA3">
              <w:rPr>
                <w:noProof/>
                <w:webHidden/>
              </w:rPr>
              <w:t>3</w:t>
            </w:r>
            <w:r w:rsidR="007A4EA3">
              <w:rPr>
                <w:noProof/>
                <w:webHidden/>
              </w:rPr>
              <w:fldChar w:fldCharType="end"/>
            </w:r>
          </w:hyperlink>
        </w:p>
        <w:p w14:paraId="62373296" w14:textId="432C16BA" w:rsidR="007A4EA3" w:rsidRDefault="002E5D7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3957" w:history="1">
            <w:r w:rsidR="007A4EA3" w:rsidRPr="00857992">
              <w:rPr>
                <w:rStyle w:val="Hyperlink"/>
                <w:noProof/>
              </w:rPr>
              <w:t>1.2.</w:t>
            </w:r>
            <w:r w:rsidR="007A4E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A4EA3" w:rsidRPr="00857992">
              <w:rPr>
                <w:rStyle w:val="Hyperlink"/>
                <w:noProof/>
              </w:rPr>
              <w:t>Sobre a Etapa</w:t>
            </w:r>
            <w:r w:rsidR="007A4EA3">
              <w:rPr>
                <w:noProof/>
                <w:webHidden/>
              </w:rPr>
              <w:tab/>
            </w:r>
            <w:r w:rsidR="007A4EA3">
              <w:rPr>
                <w:noProof/>
                <w:webHidden/>
              </w:rPr>
              <w:fldChar w:fldCharType="begin"/>
            </w:r>
            <w:r w:rsidR="007A4EA3">
              <w:rPr>
                <w:noProof/>
                <w:webHidden/>
              </w:rPr>
              <w:instrText xml:space="preserve"> PAGEREF _Toc12463957 \h </w:instrText>
            </w:r>
            <w:r w:rsidR="007A4EA3">
              <w:rPr>
                <w:noProof/>
                <w:webHidden/>
              </w:rPr>
            </w:r>
            <w:r w:rsidR="007A4EA3">
              <w:rPr>
                <w:noProof/>
                <w:webHidden/>
              </w:rPr>
              <w:fldChar w:fldCharType="separate"/>
            </w:r>
            <w:r w:rsidR="007A4EA3">
              <w:rPr>
                <w:noProof/>
                <w:webHidden/>
              </w:rPr>
              <w:t>3</w:t>
            </w:r>
            <w:r w:rsidR="007A4EA3">
              <w:rPr>
                <w:noProof/>
                <w:webHidden/>
              </w:rPr>
              <w:fldChar w:fldCharType="end"/>
            </w:r>
          </w:hyperlink>
        </w:p>
        <w:p w14:paraId="7A9C8C1D" w14:textId="7BCA26C3" w:rsidR="007A4EA3" w:rsidRDefault="002E5D7C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3958" w:history="1">
            <w:r w:rsidR="007A4EA3" w:rsidRPr="00857992">
              <w:rPr>
                <w:rStyle w:val="Hyperlink"/>
                <w:noProof/>
              </w:rPr>
              <w:t>2.</w:t>
            </w:r>
            <w:r w:rsidR="007A4E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A4EA3" w:rsidRPr="00857992">
              <w:rPr>
                <w:rStyle w:val="Hyperlink"/>
                <w:noProof/>
              </w:rPr>
              <w:t>1.1. Criação de Cliente</w:t>
            </w:r>
            <w:r w:rsidR="007A4EA3">
              <w:rPr>
                <w:noProof/>
                <w:webHidden/>
              </w:rPr>
              <w:tab/>
            </w:r>
            <w:r w:rsidR="007A4EA3">
              <w:rPr>
                <w:noProof/>
                <w:webHidden/>
              </w:rPr>
              <w:fldChar w:fldCharType="begin"/>
            </w:r>
            <w:r w:rsidR="007A4EA3">
              <w:rPr>
                <w:noProof/>
                <w:webHidden/>
              </w:rPr>
              <w:instrText xml:space="preserve"> PAGEREF _Toc12463958 \h </w:instrText>
            </w:r>
            <w:r w:rsidR="007A4EA3">
              <w:rPr>
                <w:noProof/>
                <w:webHidden/>
              </w:rPr>
            </w:r>
            <w:r w:rsidR="007A4EA3">
              <w:rPr>
                <w:noProof/>
                <w:webHidden/>
              </w:rPr>
              <w:fldChar w:fldCharType="separate"/>
            </w:r>
            <w:r w:rsidR="007A4EA3">
              <w:rPr>
                <w:noProof/>
                <w:webHidden/>
              </w:rPr>
              <w:t>4</w:t>
            </w:r>
            <w:r w:rsidR="007A4EA3">
              <w:rPr>
                <w:noProof/>
                <w:webHidden/>
              </w:rPr>
              <w:fldChar w:fldCharType="end"/>
            </w:r>
          </w:hyperlink>
        </w:p>
        <w:p w14:paraId="62B83CC1" w14:textId="433A2231" w:rsidR="007A4EA3" w:rsidRDefault="002E5D7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3959" w:history="1">
            <w:r w:rsidR="007A4EA3" w:rsidRPr="00857992">
              <w:rPr>
                <w:rStyle w:val="Hyperlink"/>
                <w:noProof/>
              </w:rPr>
              <w:t>2.1.</w:t>
            </w:r>
            <w:r w:rsidR="007A4E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A4EA3" w:rsidRPr="00857992">
              <w:rPr>
                <w:rStyle w:val="Hyperlink"/>
                <w:noProof/>
              </w:rPr>
              <w:t>Quem?</w:t>
            </w:r>
            <w:r w:rsidR="007A4EA3">
              <w:rPr>
                <w:noProof/>
                <w:webHidden/>
              </w:rPr>
              <w:tab/>
            </w:r>
            <w:r w:rsidR="007A4EA3">
              <w:rPr>
                <w:noProof/>
                <w:webHidden/>
              </w:rPr>
              <w:fldChar w:fldCharType="begin"/>
            </w:r>
            <w:r w:rsidR="007A4EA3">
              <w:rPr>
                <w:noProof/>
                <w:webHidden/>
              </w:rPr>
              <w:instrText xml:space="preserve"> PAGEREF _Toc12463959 \h </w:instrText>
            </w:r>
            <w:r w:rsidR="007A4EA3">
              <w:rPr>
                <w:noProof/>
                <w:webHidden/>
              </w:rPr>
            </w:r>
            <w:r w:rsidR="007A4EA3">
              <w:rPr>
                <w:noProof/>
                <w:webHidden/>
              </w:rPr>
              <w:fldChar w:fldCharType="separate"/>
            </w:r>
            <w:r w:rsidR="007A4EA3">
              <w:rPr>
                <w:noProof/>
                <w:webHidden/>
              </w:rPr>
              <w:t>4</w:t>
            </w:r>
            <w:r w:rsidR="007A4EA3">
              <w:rPr>
                <w:noProof/>
                <w:webHidden/>
              </w:rPr>
              <w:fldChar w:fldCharType="end"/>
            </w:r>
          </w:hyperlink>
        </w:p>
        <w:p w14:paraId="50FF9AA5" w14:textId="3190051E" w:rsidR="007A4EA3" w:rsidRDefault="002E5D7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3960" w:history="1">
            <w:r w:rsidR="007A4EA3" w:rsidRPr="00857992">
              <w:rPr>
                <w:rStyle w:val="Hyperlink"/>
                <w:noProof/>
              </w:rPr>
              <w:t>2.2.</w:t>
            </w:r>
            <w:r w:rsidR="007A4E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A4EA3" w:rsidRPr="00857992">
              <w:rPr>
                <w:rStyle w:val="Hyperlink"/>
                <w:noProof/>
              </w:rPr>
              <w:t>O que?</w:t>
            </w:r>
            <w:r w:rsidR="007A4EA3">
              <w:rPr>
                <w:noProof/>
                <w:webHidden/>
              </w:rPr>
              <w:tab/>
            </w:r>
            <w:r w:rsidR="007A4EA3">
              <w:rPr>
                <w:noProof/>
                <w:webHidden/>
              </w:rPr>
              <w:fldChar w:fldCharType="begin"/>
            </w:r>
            <w:r w:rsidR="007A4EA3">
              <w:rPr>
                <w:noProof/>
                <w:webHidden/>
              </w:rPr>
              <w:instrText xml:space="preserve"> PAGEREF _Toc12463960 \h </w:instrText>
            </w:r>
            <w:r w:rsidR="007A4EA3">
              <w:rPr>
                <w:noProof/>
                <w:webHidden/>
              </w:rPr>
            </w:r>
            <w:r w:rsidR="007A4EA3">
              <w:rPr>
                <w:noProof/>
                <w:webHidden/>
              </w:rPr>
              <w:fldChar w:fldCharType="separate"/>
            </w:r>
            <w:r w:rsidR="007A4EA3">
              <w:rPr>
                <w:noProof/>
                <w:webHidden/>
              </w:rPr>
              <w:t>4</w:t>
            </w:r>
            <w:r w:rsidR="007A4EA3">
              <w:rPr>
                <w:noProof/>
                <w:webHidden/>
              </w:rPr>
              <w:fldChar w:fldCharType="end"/>
            </w:r>
          </w:hyperlink>
        </w:p>
        <w:p w14:paraId="78DC804F" w14:textId="79D3CDFF" w:rsidR="007A4EA3" w:rsidRDefault="002E5D7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3961" w:history="1">
            <w:r w:rsidR="007A4EA3" w:rsidRPr="00857992">
              <w:rPr>
                <w:rStyle w:val="Hyperlink"/>
                <w:noProof/>
              </w:rPr>
              <w:t>2.3.</w:t>
            </w:r>
            <w:r w:rsidR="007A4E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A4EA3" w:rsidRPr="00857992">
              <w:rPr>
                <w:rStyle w:val="Hyperlink"/>
                <w:noProof/>
              </w:rPr>
              <w:t>Por que?</w:t>
            </w:r>
            <w:r w:rsidR="007A4EA3">
              <w:rPr>
                <w:noProof/>
                <w:webHidden/>
              </w:rPr>
              <w:tab/>
            </w:r>
            <w:r w:rsidR="007A4EA3">
              <w:rPr>
                <w:noProof/>
                <w:webHidden/>
              </w:rPr>
              <w:fldChar w:fldCharType="begin"/>
            </w:r>
            <w:r w:rsidR="007A4EA3">
              <w:rPr>
                <w:noProof/>
                <w:webHidden/>
              </w:rPr>
              <w:instrText xml:space="preserve"> PAGEREF _Toc12463961 \h </w:instrText>
            </w:r>
            <w:r w:rsidR="007A4EA3">
              <w:rPr>
                <w:noProof/>
                <w:webHidden/>
              </w:rPr>
            </w:r>
            <w:r w:rsidR="007A4EA3">
              <w:rPr>
                <w:noProof/>
                <w:webHidden/>
              </w:rPr>
              <w:fldChar w:fldCharType="separate"/>
            </w:r>
            <w:r w:rsidR="007A4EA3">
              <w:rPr>
                <w:noProof/>
                <w:webHidden/>
              </w:rPr>
              <w:t>4</w:t>
            </w:r>
            <w:r w:rsidR="007A4EA3">
              <w:rPr>
                <w:noProof/>
                <w:webHidden/>
              </w:rPr>
              <w:fldChar w:fldCharType="end"/>
            </w:r>
          </w:hyperlink>
        </w:p>
        <w:p w14:paraId="3E3344C5" w14:textId="7A1FF7C9" w:rsidR="007A4EA3" w:rsidRDefault="002E5D7C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3962" w:history="1">
            <w:r w:rsidR="007A4EA3" w:rsidRPr="00857992">
              <w:rPr>
                <w:rStyle w:val="Hyperlink"/>
                <w:noProof/>
              </w:rPr>
              <w:t>3.</w:t>
            </w:r>
            <w:r w:rsidR="007A4E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A4EA3" w:rsidRPr="00857992">
              <w:rPr>
                <w:rStyle w:val="Hyperlink"/>
                <w:noProof/>
              </w:rPr>
              <w:t>Confirmação</w:t>
            </w:r>
            <w:r w:rsidR="007A4EA3">
              <w:rPr>
                <w:noProof/>
                <w:webHidden/>
              </w:rPr>
              <w:tab/>
            </w:r>
            <w:r w:rsidR="007A4EA3">
              <w:rPr>
                <w:noProof/>
                <w:webHidden/>
              </w:rPr>
              <w:fldChar w:fldCharType="begin"/>
            </w:r>
            <w:r w:rsidR="007A4EA3">
              <w:rPr>
                <w:noProof/>
                <w:webHidden/>
              </w:rPr>
              <w:instrText xml:space="preserve"> PAGEREF _Toc12463962 \h </w:instrText>
            </w:r>
            <w:r w:rsidR="007A4EA3">
              <w:rPr>
                <w:noProof/>
                <w:webHidden/>
              </w:rPr>
            </w:r>
            <w:r w:rsidR="007A4EA3">
              <w:rPr>
                <w:noProof/>
                <w:webHidden/>
              </w:rPr>
              <w:fldChar w:fldCharType="separate"/>
            </w:r>
            <w:r w:rsidR="007A4EA3">
              <w:rPr>
                <w:noProof/>
                <w:webHidden/>
              </w:rPr>
              <w:t>5</w:t>
            </w:r>
            <w:r w:rsidR="007A4EA3">
              <w:rPr>
                <w:noProof/>
                <w:webHidden/>
              </w:rPr>
              <w:fldChar w:fldCharType="end"/>
            </w:r>
          </w:hyperlink>
        </w:p>
        <w:p w14:paraId="4FE20CF6" w14:textId="614EC279" w:rsidR="007A4EA3" w:rsidRDefault="002E5D7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3963" w:history="1">
            <w:r w:rsidR="007A4EA3" w:rsidRPr="00857992">
              <w:rPr>
                <w:rStyle w:val="Hyperlink"/>
                <w:noProof/>
              </w:rPr>
              <w:t>3.1.</w:t>
            </w:r>
            <w:r w:rsidR="007A4E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A4EA3" w:rsidRPr="00857992">
              <w:rPr>
                <w:rStyle w:val="Hyperlink"/>
                <w:noProof/>
              </w:rPr>
              <w:t>C1 – Cadastrar novo Cliente com sucesso</w:t>
            </w:r>
            <w:r w:rsidR="007A4EA3">
              <w:rPr>
                <w:noProof/>
                <w:webHidden/>
              </w:rPr>
              <w:tab/>
            </w:r>
            <w:r w:rsidR="007A4EA3">
              <w:rPr>
                <w:noProof/>
                <w:webHidden/>
              </w:rPr>
              <w:fldChar w:fldCharType="begin"/>
            </w:r>
            <w:r w:rsidR="007A4EA3">
              <w:rPr>
                <w:noProof/>
                <w:webHidden/>
              </w:rPr>
              <w:instrText xml:space="preserve"> PAGEREF _Toc12463963 \h </w:instrText>
            </w:r>
            <w:r w:rsidR="007A4EA3">
              <w:rPr>
                <w:noProof/>
                <w:webHidden/>
              </w:rPr>
            </w:r>
            <w:r w:rsidR="007A4EA3">
              <w:rPr>
                <w:noProof/>
                <w:webHidden/>
              </w:rPr>
              <w:fldChar w:fldCharType="separate"/>
            </w:r>
            <w:r w:rsidR="007A4EA3">
              <w:rPr>
                <w:noProof/>
                <w:webHidden/>
              </w:rPr>
              <w:t>5</w:t>
            </w:r>
            <w:r w:rsidR="007A4EA3">
              <w:rPr>
                <w:noProof/>
                <w:webHidden/>
              </w:rPr>
              <w:fldChar w:fldCharType="end"/>
            </w:r>
          </w:hyperlink>
        </w:p>
        <w:p w14:paraId="2E181994" w14:textId="067552A9" w:rsidR="007A4EA3" w:rsidRDefault="002E5D7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3964" w:history="1">
            <w:r w:rsidR="007A4EA3" w:rsidRPr="00857992">
              <w:rPr>
                <w:rStyle w:val="Hyperlink"/>
                <w:noProof/>
              </w:rPr>
              <w:t>3.2.</w:t>
            </w:r>
            <w:r w:rsidR="007A4E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A4EA3" w:rsidRPr="00857992">
              <w:rPr>
                <w:rStyle w:val="Hyperlink"/>
                <w:noProof/>
              </w:rPr>
              <w:t>C2 – Cliente já existe</w:t>
            </w:r>
            <w:r w:rsidR="007A4EA3">
              <w:rPr>
                <w:noProof/>
                <w:webHidden/>
              </w:rPr>
              <w:tab/>
            </w:r>
            <w:r w:rsidR="007A4EA3">
              <w:rPr>
                <w:noProof/>
                <w:webHidden/>
              </w:rPr>
              <w:fldChar w:fldCharType="begin"/>
            </w:r>
            <w:r w:rsidR="007A4EA3">
              <w:rPr>
                <w:noProof/>
                <w:webHidden/>
              </w:rPr>
              <w:instrText xml:space="preserve"> PAGEREF _Toc12463964 \h </w:instrText>
            </w:r>
            <w:r w:rsidR="007A4EA3">
              <w:rPr>
                <w:noProof/>
                <w:webHidden/>
              </w:rPr>
            </w:r>
            <w:r w:rsidR="007A4EA3">
              <w:rPr>
                <w:noProof/>
                <w:webHidden/>
              </w:rPr>
              <w:fldChar w:fldCharType="separate"/>
            </w:r>
            <w:r w:rsidR="007A4EA3">
              <w:rPr>
                <w:noProof/>
                <w:webHidden/>
              </w:rPr>
              <w:t>5</w:t>
            </w:r>
            <w:r w:rsidR="007A4EA3">
              <w:rPr>
                <w:noProof/>
                <w:webHidden/>
              </w:rPr>
              <w:fldChar w:fldCharType="end"/>
            </w:r>
          </w:hyperlink>
        </w:p>
        <w:p w14:paraId="6D99FEEE" w14:textId="02C1EEBB" w:rsidR="007A4EA3" w:rsidRDefault="002E5D7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3965" w:history="1">
            <w:r w:rsidR="007A4EA3" w:rsidRPr="00857992">
              <w:rPr>
                <w:rStyle w:val="Hyperlink"/>
                <w:noProof/>
              </w:rPr>
              <w:t>3.3.</w:t>
            </w:r>
            <w:r w:rsidR="007A4E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A4EA3" w:rsidRPr="00857992">
              <w:rPr>
                <w:rStyle w:val="Hyperlink"/>
                <w:noProof/>
              </w:rPr>
              <w:t>C3 – Cliente com E-mail inválido</w:t>
            </w:r>
            <w:r w:rsidR="007A4EA3">
              <w:rPr>
                <w:noProof/>
                <w:webHidden/>
              </w:rPr>
              <w:tab/>
            </w:r>
            <w:r w:rsidR="007A4EA3">
              <w:rPr>
                <w:noProof/>
                <w:webHidden/>
              </w:rPr>
              <w:fldChar w:fldCharType="begin"/>
            </w:r>
            <w:r w:rsidR="007A4EA3">
              <w:rPr>
                <w:noProof/>
                <w:webHidden/>
              </w:rPr>
              <w:instrText xml:space="preserve"> PAGEREF _Toc12463965 \h </w:instrText>
            </w:r>
            <w:r w:rsidR="007A4EA3">
              <w:rPr>
                <w:noProof/>
                <w:webHidden/>
              </w:rPr>
            </w:r>
            <w:r w:rsidR="007A4EA3">
              <w:rPr>
                <w:noProof/>
                <w:webHidden/>
              </w:rPr>
              <w:fldChar w:fldCharType="separate"/>
            </w:r>
            <w:r w:rsidR="007A4EA3">
              <w:rPr>
                <w:noProof/>
                <w:webHidden/>
              </w:rPr>
              <w:t>5</w:t>
            </w:r>
            <w:r w:rsidR="007A4EA3">
              <w:rPr>
                <w:noProof/>
                <w:webHidden/>
              </w:rPr>
              <w:fldChar w:fldCharType="end"/>
            </w:r>
          </w:hyperlink>
        </w:p>
        <w:p w14:paraId="47D5EB31" w14:textId="4EF4D6B4" w:rsidR="007A4EA3" w:rsidRDefault="002E5D7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3966" w:history="1">
            <w:r w:rsidR="007A4EA3" w:rsidRPr="00857992">
              <w:rPr>
                <w:rStyle w:val="Hyperlink"/>
                <w:noProof/>
              </w:rPr>
              <w:t>3.4.</w:t>
            </w:r>
            <w:r w:rsidR="007A4E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A4EA3" w:rsidRPr="00857992">
              <w:rPr>
                <w:rStyle w:val="Hyperlink"/>
                <w:noProof/>
              </w:rPr>
              <w:t>C4 – Cliente com E-mail vazio</w:t>
            </w:r>
            <w:r w:rsidR="007A4EA3">
              <w:rPr>
                <w:noProof/>
                <w:webHidden/>
              </w:rPr>
              <w:tab/>
            </w:r>
            <w:r w:rsidR="007A4EA3">
              <w:rPr>
                <w:noProof/>
                <w:webHidden/>
              </w:rPr>
              <w:fldChar w:fldCharType="begin"/>
            </w:r>
            <w:r w:rsidR="007A4EA3">
              <w:rPr>
                <w:noProof/>
                <w:webHidden/>
              </w:rPr>
              <w:instrText xml:space="preserve"> PAGEREF _Toc12463966 \h </w:instrText>
            </w:r>
            <w:r w:rsidR="007A4EA3">
              <w:rPr>
                <w:noProof/>
                <w:webHidden/>
              </w:rPr>
            </w:r>
            <w:r w:rsidR="007A4EA3">
              <w:rPr>
                <w:noProof/>
                <w:webHidden/>
              </w:rPr>
              <w:fldChar w:fldCharType="separate"/>
            </w:r>
            <w:r w:rsidR="007A4EA3">
              <w:rPr>
                <w:noProof/>
                <w:webHidden/>
              </w:rPr>
              <w:t>6</w:t>
            </w:r>
            <w:r w:rsidR="007A4EA3">
              <w:rPr>
                <w:noProof/>
                <w:webHidden/>
              </w:rPr>
              <w:fldChar w:fldCharType="end"/>
            </w:r>
          </w:hyperlink>
        </w:p>
        <w:p w14:paraId="74ACA504" w14:textId="23E674FA" w:rsidR="007A4EA3" w:rsidRDefault="002E5D7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3967" w:history="1">
            <w:r w:rsidR="007A4EA3" w:rsidRPr="00857992">
              <w:rPr>
                <w:rStyle w:val="Hyperlink"/>
                <w:noProof/>
              </w:rPr>
              <w:t>3.5.</w:t>
            </w:r>
            <w:r w:rsidR="007A4E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A4EA3" w:rsidRPr="00857992">
              <w:rPr>
                <w:rStyle w:val="Hyperlink"/>
                <w:noProof/>
              </w:rPr>
              <w:t>C5 – Cliente com Nome vazio</w:t>
            </w:r>
            <w:r w:rsidR="007A4EA3">
              <w:rPr>
                <w:noProof/>
                <w:webHidden/>
              </w:rPr>
              <w:tab/>
            </w:r>
            <w:r w:rsidR="007A4EA3">
              <w:rPr>
                <w:noProof/>
                <w:webHidden/>
              </w:rPr>
              <w:fldChar w:fldCharType="begin"/>
            </w:r>
            <w:r w:rsidR="007A4EA3">
              <w:rPr>
                <w:noProof/>
                <w:webHidden/>
              </w:rPr>
              <w:instrText xml:space="preserve"> PAGEREF _Toc12463967 \h </w:instrText>
            </w:r>
            <w:r w:rsidR="007A4EA3">
              <w:rPr>
                <w:noProof/>
                <w:webHidden/>
              </w:rPr>
            </w:r>
            <w:r w:rsidR="007A4EA3">
              <w:rPr>
                <w:noProof/>
                <w:webHidden/>
              </w:rPr>
              <w:fldChar w:fldCharType="separate"/>
            </w:r>
            <w:r w:rsidR="007A4EA3">
              <w:rPr>
                <w:noProof/>
                <w:webHidden/>
              </w:rPr>
              <w:t>6</w:t>
            </w:r>
            <w:r w:rsidR="007A4EA3">
              <w:rPr>
                <w:noProof/>
                <w:webHidden/>
              </w:rPr>
              <w:fldChar w:fldCharType="end"/>
            </w:r>
          </w:hyperlink>
        </w:p>
        <w:p w14:paraId="1E439213" w14:textId="23F83710" w:rsidR="007A4EA3" w:rsidRDefault="002E5D7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3968" w:history="1">
            <w:r w:rsidR="007A4EA3" w:rsidRPr="00857992">
              <w:rPr>
                <w:rStyle w:val="Hyperlink"/>
                <w:noProof/>
              </w:rPr>
              <w:t>3.6.</w:t>
            </w:r>
            <w:r w:rsidR="007A4E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A4EA3" w:rsidRPr="00857992">
              <w:rPr>
                <w:rStyle w:val="Hyperlink"/>
                <w:noProof/>
              </w:rPr>
              <w:t>C6 – Cliente com Nome menor que dois caracteres</w:t>
            </w:r>
            <w:r w:rsidR="007A4EA3">
              <w:rPr>
                <w:noProof/>
                <w:webHidden/>
              </w:rPr>
              <w:tab/>
            </w:r>
            <w:r w:rsidR="007A4EA3">
              <w:rPr>
                <w:noProof/>
                <w:webHidden/>
              </w:rPr>
              <w:fldChar w:fldCharType="begin"/>
            </w:r>
            <w:r w:rsidR="007A4EA3">
              <w:rPr>
                <w:noProof/>
                <w:webHidden/>
              </w:rPr>
              <w:instrText xml:space="preserve"> PAGEREF _Toc12463968 \h </w:instrText>
            </w:r>
            <w:r w:rsidR="007A4EA3">
              <w:rPr>
                <w:noProof/>
                <w:webHidden/>
              </w:rPr>
            </w:r>
            <w:r w:rsidR="007A4EA3">
              <w:rPr>
                <w:noProof/>
                <w:webHidden/>
              </w:rPr>
              <w:fldChar w:fldCharType="separate"/>
            </w:r>
            <w:r w:rsidR="007A4EA3">
              <w:rPr>
                <w:noProof/>
                <w:webHidden/>
              </w:rPr>
              <w:t>6</w:t>
            </w:r>
            <w:r w:rsidR="007A4EA3">
              <w:rPr>
                <w:noProof/>
                <w:webHidden/>
              </w:rPr>
              <w:fldChar w:fldCharType="end"/>
            </w:r>
          </w:hyperlink>
        </w:p>
        <w:p w14:paraId="2147B40D" w14:textId="6F76AED1" w:rsidR="007A4EA3" w:rsidRDefault="002E5D7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3969" w:history="1">
            <w:r w:rsidR="007A4EA3" w:rsidRPr="00857992">
              <w:rPr>
                <w:rStyle w:val="Hyperlink"/>
                <w:noProof/>
              </w:rPr>
              <w:t>3.7.</w:t>
            </w:r>
            <w:r w:rsidR="007A4E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A4EA3" w:rsidRPr="00857992">
              <w:rPr>
                <w:rStyle w:val="Hyperlink"/>
                <w:noProof/>
              </w:rPr>
              <w:t>C7 – Cliente com Nome maior que oitenta caracteres</w:t>
            </w:r>
            <w:r w:rsidR="007A4EA3">
              <w:rPr>
                <w:noProof/>
                <w:webHidden/>
              </w:rPr>
              <w:tab/>
            </w:r>
            <w:r w:rsidR="007A4EA3">
              <w:rPr>
                <w:noProof/>
                <w:webHidden/>
              </w:rPr>
              <w:fldChar w:fldCharType="begin"/>
            </w:r>
            <w:r w:rsidR="007A4EA3">
              <w:rPr>
                <w:noProof/>
                <w:webHidden/>
              </w:rPr>
              <w:instrText xml:space="preserve"> PAGEREF _Toc12463969 \h </w:instrText>
            </w:r>
            <w:r w:rsidR="007A4EA3">
              <w:rPr>
                <w:noProof/>
                <w:webHidden/>
              </w:rPr>
            </w:r>
            <w:r w:rsidR="007A4EA3">
              <w:rPr>
                <w:noProof/>
                <w:webHidden/>
              </w:rPr>
              <w:fldChar w:fldCharType="separate"/>
            </w:r>
            <w:r w:rsidR="007A4EA3">
              <w:rPr>
                <w:noProof/>
                <w:webHidden/>
              </w:rPr>
              <w:t>7</w:t>
            </w:r>
            <w:r w:rsidR="007A4EA3">
              <w:rPr>
                <w:noProof/>
                <w:webHidden/>
              </w:rPr>
              <w:fldChar w:fldCharType="end"/>
            </w:r>
          </w:hyperlink>
        </w:p>
        <w:p w14:paraId="56D325B2" w14:textId="5E82609A" w:rsidR="007A4EA3" w:rsidRDefault="002E5D7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3970" w:history="1">
            <w:r w:rsidR="007A4EA3" w:rsidRPr="00857992">
              <w:rPr>
                <w:rStyle w:val="Hyperlink"/>
                <w:noProof/>
              </w:rPr>
              <w:t>3.8.</w:t>
            </w:r>
            <w:r w:rsidR="007A4E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A4EA3" w:rsidRPr="00857992">
              <w:rPr>
                <w:rStyle w:val="Hyperlink"/>
                <w:noProof/>
              </w:rPr>
              <w:t>C8– Cliente com Senha inválido</w:t>
            </w:r>
            <w:r w:rsidR="007A4EA3">
              <w:rPr>
                <w:noProof/>
                <w:webHidden/>
              </w:rPr>
              <w:tab/>
            </w:r>
            <w:r w:rsidR="007A4EA3">
              <w:rPr>
                <w:noProof/>
                <w:webHidden/>
              </w:rPr>
              <w:fldChar w:fldCharType="begin"/>
            </w:r>
            <w:r w:rsidR="007A4EA3">
              <w:rPr>
                <w:noProof/>
                <w:webHidden/>
              </w:rPr>
              <w:instrText xml:space="preserve"> PAGEREF _Toc12463970 \h </w:instrText>
            </w:r>
            <w:r w:rsidR="007A4EA3">
              <w:rPr>
                <w:noProof/>
                <w:webHidden/>
              </w:rPr>
            </w:r>
            <w:r w:rsidR="007A4EA3">
              <w:rPr>
                <w:noProof/>
                <w:webHidden/>
              </w:rPr>
              <w:fldChar w:fldCharType="separate"/>
            </w:r>
            <w:r w:rsidR="007A4EA3">
              <w:rPr>
                <w:noProof/>
                <w:webHidden/>
              </w:rPr>
              <w:t>7</w:t>
            </w:r>
            <w:r w:rsidR="007A4EA3">
              <w:rPr>
                <w:noProof/>
                <w:webHidden/>
              </w:rPr>
              <w:fldChar w:fldCharType="end"/>
            </w:r>
          </w:hyperlink>
        </w:p>
        <w:p w14:paraId="7D5A08BC" w14:textId="77016BDD" w:rsidR="007A4EA3" w:rsidRDefault="002E5D7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463971" w:history="1">
            <w:r w:rsidR="007A4EA3" w:rsidRPr="00857992">
              <w:rPr>
                <w:rStyle w:val="Hyperlink"/>
                <w:noProof/>
              </w:rPr>
              <w:t>3.9.</w:t>
            </w:r>
            <w:r w:rsidR="007A4EA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A4EA3" w:rsidRPr="00857992">
              <w:rPr>
                <w:rStyle w:val="Hyperlink"/>
                <w:noProof/>
              </w:rPr>
              <w:t>C9 – Cliente com Senha vazio</w:t>
            </w:r>
            <w:r w:rsidR="007A4EA3">
              <w:rPr>
                <w:noProof/>
                <w:webHidden/>
              </w:rPr>
              <w:tab/>
            </w:r>
            <w:r w:rsidR="007A4EA3">
              <w:rPr>
                <w:noProof/>
                <w:webHidden/>
              </w:rPr>
              <w:fldChar w:fldCharType="begin"/>
            </w:r>
            <w:r w:rsidR="007A4EA3">
              <w:rPr>
                <w:noProof/>
                <w:webHidden/>
              </w:rPr>
              <w:instrText xml:space="preserve"> PAGEREF _Toc12463971 \h </w:instrText>
            </w:r>
            <w:r w:rsidR="007A4EA3">
              <w:rPr>
                <w:noProof/>
                <w:webHidden/>
              </w:rPr>
            </w:r>
            <w:r w:rsidR="007A4EA3">
              <w:rPr>
                <w:noProof/>
                <w:webHidden/>
              </w:rPr>
              <w:fldChar w:fldCharType="separate"/>
            </w:r>
            <w:r w:rsidR="007A4EA3">
              <w:rPr>
                <w:noProof/>
                <w:webHidden/>
              </w:rPr>
              <w:t>7</w:t>
            </w:r>
            <w:r w:rsidR="007A4EA3">
              <w:rPr>
                <w:noProof/>
                <w:webHidden/>
              </w:rPr>
              <w:fldChar w:fldCharType="end"/>
            </w:r>
          </w:hyperlink>
        </w:p>
        <w:p w14:paraId="5ACF1C33" w14:textId="091780CA" w:rsidR="00FF12A3" w:rsidRDefault="00FF12A3">
          <w:r>
            <w:rPr>
              <w:b/>
              <w:bCs/>
            </w:rPr>
            <w:fldChar w:fldCharType="end"/>
          </w:r>
        </w:p>
      </w:sdtContent>
    </w:sdt>
    <w:p w14:paraId="5679C929" w14:textId="77777777" w:rsidR="00E33422" w:rsidRDefault="00E33422">
      <w:r>
        <w:br w:type="page"/>
      </w:r>
    </w:p>
    <w:p w14:paraId="192714AC" w14:textId="77777777" w:rsidR="00F8148B" w:rsidRPr="00D520B7" w:rsidRDefault="00D520B7" w:rsidP="00BD4A16">
      <w:pPr>
        <w:pStyle w:val="Ttulo1"/>
      </w:pPr>
      <w:bookmarkStart w:id="0" w:name="_Toc12463955"/>
      <w:r w:rsidRPr="00D520B7">
        <w:lastRenderedPageBreak/>
        <w:t xml:space="preserve">Opções </w:t>
      </w:r>
      <w:r w:rsidRPr="00BD4A16">
        <w:t>Gerais</w:t>
      </w:r>
      <w:bookmarkEnd w:id="0"/>
    </w:p>
    <w:p w14:paraId="0B50B7BF" w14:textId="77777777" w:rsidR="00D520B7" w:rsidRDefault="00D520B7" w:rsidP="00BD4A16">
      <w:pPr>
        <w:pStyle w:val="Ttulo2"/>
      </w:pPr>
      <w:bookmarkStart w:id="1" w:name="_Toc12463956"/>
      <w:r w:rsidRPr="00D520B7">
        <w:t xml:space="preserve">Sobre o </w:t>
      </w:r>
      <w:r w:rsidRPr="00BD4A16">
        <w:t>documento</w:t>
      </w:r>
      <w:bookmarkEnd w:id="1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1572"/>
        <w:gridCol w:w="1255"/>
        <w:gridCol w:w="3262"/>
        <w:gridCol w:w="2966"/>
      </w:tblGrid>
      <w:tr w:rsidR="00D520B7" w14:paraId="3CA8C883" w14:textId="7777777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2A5C2C6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C2DFC1A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2D2094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D478AE7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D520B7" w14:paraId="1A1CB299" w14:textId="7777777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212886" w14:textId="77777777" w:rsidR="00D520B7" w:rsidRDefault="00D520B7" w:rsidP="005B3313">
            <w:pPr>
              <w:pStyle w:val="Tabletext"/>
              <w:jc w:val="center"/>
            </w:pP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1C7BD7" w14:textId="77777777" w:rsidR="00D520B7" w:rsidRDefault="00D520B7" w:rsidP="00FD5B01">
            <w:pPr>
              <w:pStyle w:val="Tabletext"/>
              <w:jc w:val="center"/>
            </w:pPr>
            <w:r>
              <w:t>1.0</w:t>
            </w:r>
            <w:r w:rsidR="004A41EF">
              <w:t>.0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C7B4CF" w14:textId="77777777" w:rsidR="00D520B7" w:rsidRDefault="004A41EF" w:rsidP="00FD5B01">
            <w:pPr>
              <w:pStyle w:val="Tabletext"/>
            </w:pPr>
            <w:r>
              <w:t>Criação do Documento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702A89" w14:textId="77777777" w:rsidR="00D520B7" w:rsidRDefault="00D520B7" w:rsidP="00FD5B01">
            <w:pPr>
              <w:pStyle w:val="Tabletext"/>
            </w:pPr>
          </w:p>
        </w:tc>
      </w:tr>
    </w:tbl>
    <w:p w14:paraId="59FC4F8D" w14:textId="77777777" w:rsidR="00D520B7" w:rsidRDefault="00D520B7" w:rsidP="00D520B7"/>
    <w:p w14:paraId="3F84C85D" w14:textId="77777777" w:rsidR="00355245" w:rsidRPr="00D520B7" w:rsidRDefault="00355245" w:rsidP="00D520B7"/>
    <w:p w14:paraId="64076017" w14:textId="77777777" w:rsidR="00355245" w:rsidRDefault="00D520B7" w:rsidP="00BD4A16">
      <w:pPr>
        <w:pStyle w:val="Ttulo2"/>
      </w:pPr>
      <w:bookmarkStart w:id="2" w:name="_Toc12463957"/>
      <w:r>
        <w:t>Sobre a Etapa</w:t>
      </w:r>
      <w:bookmarkEnd w:id="2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44"/>
        <w:gridCol w:w="2077"/>
        <w:gridCol w:w="6484"/>
        <w:gridCol w:w="256"/>
      </w:tblGrid>
      <w:tr w:rsidR="00CC7A34" w14:paraId="6CC5EA55" w14:textId="77777777" w:rsidTr="00FD5B01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45082" w14:textId="77777777" w:rsidR="00CC7A34" w:rsidRPr="00150C48" w:rsidRDefault="00CC7A34" w:rsidP="00CC7A34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16FEE" w14:textId="2AB17B6C" w:rsidR="00CC7A34" w:rsidRPr="00150C48" w:rsidRDefault="002A7FF0" w:rsidP="00CC7A34">
            <w:pPr>
              <w:rPr>
                <w:b/>
              </w:rPr>
            </w:pPr>
            <w:r>
              <w:rPr>
                <w:b/>
              </w:rPr>
              <w:t>Feature</w:t>
            </w:r>
            <w:r w:rsidR="00CC7A34" w:rsidRPr="00150C48">
              <w:rPr>
                <w:b/>
              </w:rPr>
              <w:t>: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FDC18" w14:textId="37F0B18C" w:rsidR="00CC7A34" w:rsidRDefault="004515B2" w:rsidP="00BB1DD7">
            <w:r w:rsidRPr="004515B2">
              <w:t xml:space="preserve">1. </w:t>
            </w:r>
            <w:r w:rsidR="002A7FF0" w:rsidRPr="002A7FF0">
              <w:t>Gerenciamento de Clientes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B6E5D" w14:textId="77777777" w:rsidR="00CC7A34" w:rsidRDefault="00CC7A34" w:rsidP="00CC7A34"/>
        </w:tc>
      </w:tr>
      <w:tr w:rsidR="006D5194" w14:paraId="53CC6643" w14:textId="77777777" w:rsidTr="00FD5B01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BA527" w14:textId="77777777" w:rsidR="006D5194" w:rsidRDefault="006D5194" w:rsidP="006D5194">
            <w:pPr>
              <w:jc w:val="center"/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BC71F" w14:textId="6DB0AED1" w:rsidR="006D5194" w:rsidRDefault="006D5194" w:rsidP="006D5194">
            <w:pPr>
              <w:rPr>
                <w:b/>
              </w:rPr>
            </w:pPr>
            <w:r>
              <w:rPr>
                <w:b/>
              </w:rPr>
              <w:t>Estória de Usuário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2D724" w14:textId="3B4C77F3" w:rsidR="006D5194" w:rsidRPr="00352433" w:rsidRDefault="00BB1DD7" w:rsidP="006D5194">
            <w:r w:rsidRPr="00BB1DD7">
              <w:t xml:space="preserve">1.1. </w:t>
            </w:r>
            <w:r w:rsidR="002A7FF0" w:rsidRPr="002A7FF0">
              <w:t>Criação de Cliente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4429D" w14:textId="77777777" w:rsidR="006D5194" w:rsidRDefault="006D5194" w:rsidP="006D5194">
            <w:pPr>
              <w:jc w:val="center"/>
              <w:rPr>
                <w:b/>
              </w:rPr>
            </w:pPr>
          </w:p>
        </w:tc>
      </w:tr>
    </w:tbl>
    <w:p w14:paraId="637C0176" w14:textId="77777777" w:rsidR="00355245" w:rsidRDefault="00355245" w:rsidP="00355245"/>
    <w:p w14:paraId="27510601" w14:textId="77777777" w:rsidR="004A1518" w:rsidRDefault="004A1518">
      <w:r>
        <w:br w:type="page"/>
      </w:r>
    </w:p>
    <w:p w14:paraId="6A600AAF" w14:textId="119CBFEE" w:rsidR="002E73F6" w:rsidRDefault="007F0CCC" w:rsidP="007F0CCC">
      <w:pPr>
        <w:pStyle w:val="Ttulo1"/>
      </w:pPr>
      <w:bookmarkStart w:id="3" w:name="_Toc12463958"/>
      <w:r w:rsidRPr="007F0CCC">
        <w:lastRenderedPageBreak/>
        <w:t xml:space="preserve">1.1. </w:t>
      </w:r>
      <w:r w:rsidR="004940B7" w:rsidRPr="004940B7">
        <w:t>Criação de Cliente</w:t>
      </w:r>
      <w:bookmarkEnd w:id="3"/>
    </w:p>
    <w:p w14:paraId="0186CFDE" w14:textId="77777777" w:rsidR="000F1DDE" w:rsidRDefault="00FC0A5E" w:rsidP="00BD4A16">
      <w:pPr>
        <w:pStyle w:val="Ttulo2"/>
      </w:pPr>
      <w:bookmarkStart w:id="4" w:name="_Toc12463959"/>
      <w:r>
        <w:t>Quem?</w:t>
      </w:r>
      <w:bookmarkEnd w:id="4"/>
    </w:p>
    <w:p w14:paraId="2BE12787" w14:textId="77777777" w:rsidR="00FC0A5E" w:rsidRPr="0041397C" w:rsidRDefault="00FC0A5E" w:rsidP="00BD4A16">
      <w:pPr>
        <w:spacing w:line="240" w:lineRule="auto"/>
        <w:rPr>
          <w:color w:val="0070C0"/>
          <w:sz w:val="20"/>
        </w:rPr>
      </w:pPr>
      <w:r w:rsidRPr="00767295">
        <w:rPr>
          <w:color w:val="0070C0"/>
          <w:sz w:val="20"/>
        </w:rPr>
        <w:t xml:space="preserve">&lt;Papéis | Personas&gt;: </w:t>
      </w:r>
      <w:r w:rsidR="004F7D59">
        <w:rPr>
          <w:i/>
          <w:color w:val="0070C0"/>
          <w:sz w:val="20"/>
        </w:rPr>
        <w:t xml:space="preserve">Como/Sendo </w:t>
      </w:r>
      <w:r w:rsidRPr="00767295">
        <w:rPr>
          <w:i/>
          <w:color w:val="0070C0"/>
          <w:sz w:val="20"/>
        </w:rPr>
        <w:t>um</w:t>
      </w:r>
      <w:r>
        <w:tab/>
      </w:r>
    </w:p>
    <w:p w14:paraId="77B64281" w14:textId="77777777" w:rsidR="00FC0A5E" w:rsidRDefault="00732E92" w:rsidP="00BD4A16">
      <w:pPr>
        <w:spacing w:line="360" w:lineRule="auto"/>
      </w:pPr>
      <w:r>
        <w:tab/>
        <w:t>Sendo um usuário</w:t>
      </w:r>
      <w:r w:rsidR="004515B2">
        <w:t xml:space="preserve"> </w:t>
      </w:r>
      <w:r w:rsidR="007F0CCC">
        <w:t>sem cadastro</w:t>
      </w:r>
      <w:r w:rsidR="004515B2">
        <w:t>.</w:t>
      </w:r>
    </w:p>
    <w:p w14:paraId="262239C0" w14:textId="77777777" w:rsidR="00BD4A16" w:rsidRDefault="00BD4A16" w:rsidP="00355245"/>
    <w:p w14:paraId="0A0E45C2" w14:textId="77777777" w:rsidR="00FC0A5E" w:rsidRDefault="00FC0A5E" w:rsidP="00BD4A16">
      <w:pPr>
        <w:pStyle w:val="Ttulo2"/>
      </w:pPr>
      <w:bookmarkStart w:id="5" w:name="_Toc12463960"/>
      <w:r>
        <w:t>O que?</w:t>
      </w:r>
      <w:bookmarkEnd w:id="5"/>
    </w:p>
    <w:p w14:paraId="6096D022" w14:textId="77777777"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&lt;Ações | Rotinas&gt;: </w:t>
      </w:r>
      <w:r w:rsidRPr="002B7E69">
        <w:rPr>
          <w:i/>
          <w:color w:val="0070C0"/>
          <w:sz w:val="20"/>
        </w:rPr>
        <w:t>Eu Posso/Gostaria/Devo</w:t>
      </w:r>
    </w:p>
    <w:p w14:paraId="14BB8C16" w14:textId="3DC64A08" w:rsidR="00BD4A16" w:rsidRDefault="00732E92" w:rsidP="00F516B8">
      <w:pPr>
        <w:spacing w:line="360" w:lineRule="auto"/>
      </w:pPr>
      <w:r>
        <w:tab/>
        <w:t xml:space="preserve">Eu </w:t>
      </w:r>
      <w:r w:rsidR="00BE5159">
        <w:t>gostaria</w:t>
      </w:r>
      <w:r>
        <w:t xml:space="preserve"> </w:t>
      </w:r>
      <w:r w:rsidR="00BE5159">
        <w:t xml:space="preserve">de </w:t>
      </w:r>
      <w:r w:rsidR="007F0CCC">
        <w:t xml:space="preserve">me cadastrar </w:t>
      </w:r>
      <w:r w:rsidR="004940B7">
        <w:t>como “</w:t>
      </w:r>
      <w:r w:rsidR="007F0CCC">
        <w:t>Cliente”.</w:t>
      </w:r>
    </w:p>
    <w:p w14:paraId="79F9D266" w14:textId="77777777" w:rsidR="00F516B8" w:rsidRDefault="00F516B8" w:rsidP="00F516B8">
      <w:pPr>
        <w:spacing w:line="360" w:lineRule="auto"/>
      </w:pPr>
    </w:p>
    <w:p w14:paraId="00098BEB" w14:textId="77777777" w:rsidR="00FC0A5E" w:rsidRDefault="00FC0A5E" w:rsidP="00BD4A16">
      <w:pPr>
        <w:pStyle w:val="Ttulo2"/>
      </w:pPr>
      <w:bookmarkStart w:id="6" w:name="_Toc12463961"/>
      <w:r>
        <w:t>Por que?</w:t>
      </w:r>
      <w:bookmarkEnd w:id="6"/>
    </w:p>
    <w:p w14:paraId="09496967" w14:textId="77777777"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 Efeito no Negócio/Estratégia | Efeitos no produto | Valor do Negócio&gt;: </w:t>
      </w:r>
      <w:r w:rsidRPr="002B7E69">
        <w:rPr>
          <w:i/>
          <w:color w:val="0070C0"/>
          <w:sz w:val="20"/>
        </w:rPr>
        <w:t>Para/De</w:t>
      </w:r>
    </w:p>
    <w:p w14:paraId="605D3C48" w14:textId="2A363BE9" w:rsidR="00FC0A5E" w:rsidRDefault="004940B7" w:rsidP="00BD4A16">
      <w:pPr>
        <w:spacing w:line="360" w:lineRule="auto"/>
      </w:pPr>
      <w:r>
        <w:tab/>
        <w:t>Poder solicitar Orçamentos</w:t>
      </w:r>
    </w:p>
    <w:p w14:paraId="73DE6F90" w14:textId="77777777" w:rsidR="004C5DF7" w:rsidRDefault="004C5DF7">
      <w:r>
        <w:br w:type="page"/>
      </w:r>
    </w:p>
    <w:p w14:paraId="376AD409" w14:textId="77777777" w:rsidR="00E36C84" w:rsidRDefault="004C5DF7" w:rsidP="00875DF5">
      <w:pPr>
        <w:pStyle w:val="Ttulo1"/>
      </w:pPr>
      <w:bookmarkStart w:id="7" w:name="_Toc12463962"/>
      <w:r>
        <w:lastRenderedPageBreak/>
        <w:t>Confirmação</w:t>
      </w:r>
      <w:bookmarkEnd w:id="7"/>
    </w:p>
    <w:p w14:paraId="18552654" w14:textId="77777777" w:rsidR="00875DF5" w:rsidRPr="00875DF5" w:rsidRDefault="00875DF5" w:rsidP="00875DF5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AA60F6" w14:paraId="06B3D65A" w14:textId="77777777" w:rsidTr="00875DF5">
        <w:tc>
          <w:tcPr>
            <w:tcW w:w="9061" w:type="dxa"/>
            <w:gridSpan w:val="2"/>
          </w:tcPr>
          <w:p w14:paraId="15AC1BD1" w14:textId="43364EFB" w:rsidR="00AA60F6" w:rsidRPr="0013279D" w:rsidRDefault="00875DF5" w:rsidP="007F0CCC">
            <w:pPr>
              <w:pStyle w:val="Ttulo2"/>
              <w:outlineLvl w:val="1"/>
            </w:pPr>
            <w:bookmarkStart w:id="8" w:name="_Toc12463963"/>
            <w:r>
              <w:t>C1 –</w:t>
            </w:r>
            <w:r w:rsidR="004940B7">
              <w:t xml:space="preserve"> Cadastrar </w:t>
            </w:r>
            <w:r w:rsidR="00780CFE">
              <w:t>novo</w:t>
            </w:r>
            <w:r w:rsidR="004940B7">
              <w:t xml:space="preserve"> Cliente </w:t>
            </w:r>
            <w:r w:rsidR="00780CFE">
              <w:t>com sucesso</w:t>
            </w:r>
            <w:bookmarkEnd w:id="8"/>
          </w:p>
        </w:tc>
      </w:tr>
      <w:tr w:rsidR="00AA60F6" w14:paraId="08500763" w14:textId="77777777" w:rsidTr="00875DF5">
        <w:tc>
          <w:tcPr>
            <w:tcW w:w="1555" w:type="dxa"/>
          </w:tcPr>
          <w:p w14:paraId="3C3301BA" w14:textId="77777777" w:rsid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0BD61DE8" w14:textId="77777777" w:rsidR="00AA60F6" w:rsidRPr="00AA60F6" w:rsidRDefault="00AA60F6" w:rsidP="00FD5B01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3045FEE3" w14:textId="77777777" w:rsidR="00AA60F6" w:rsidRDefault="007F0CCC" w:rsidP="00FD5B0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Não tem usuário logado</w:t>
            </w:r>
          </w:p>
        </w:tc>
      </w:tr>
      <w:tr w:rsidR="00AA60F6" w14:paraId="3753F2DC" w14:textId="77777777" w:rsidTr="00875DF5">
        <w:tc>
          <w:tcPr>
            <w:tcW w:w="1555" w:type="dxa"/>
          </w:tcPr>
          <w:p w14:paraId="013807EF" w14:textId="77777777" w:rsidR="00AA60F6" w:rsidRPr="00447DD7" w:rsidRDefault="00AA60F6" w:rsidP="00FD5B01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5D94FA52" w14:textId="77777777" w:rsidR="00AA60F6" w:rsidRDefault="007F0CCC" w:rsidP="00FD5B01">
            <w:pPr>
              <w:pStyle w:val="SemEspaamento"/>
              <w:spacing w:line="276" w:lineRule="auto"/>
            </w:pPr>
            <w:r>
              <w:t>Não tem usuário cadastrado</w:t>
            </w:r>
          </w:p>
        </w:tc>
      </w:tr>
      <w:tr w:rsidR="00AA60F6" w14:paraId="33B06C83" w14:textId="77777777" w:rsidTr="00875DF5">
        <w:tc>
          <w:tcPr>
            <w:tcW w:w="1555" w:type="dxa"/>
          </w:tcPr>
          <w:p w14:paraId="2A98A369" w14:textId="77777777" w:rsid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3CC1C38B" w14:textId="77777777" w:rsidR="00AA60F6" w:rsidRP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6D41C4F6" w14:textId="2453FCAB" w:rsidR="00AA60F6" w:rsidRDefault="004940B7" w:rsidP="00AA60F6">
            <w:pPr>
              <w:pStyle w:val="SemEspaamento"/>
              <w:spacing w:line="276" w:lineRule="auto"/>
            </w:pPr>
            <w:r>
              <w:t>Preencho os Campos</w:t>
            </w:r>
          </w:p>
          <w:p w14:paraId="4510FFAB" w14:textId="7AC92AC6" w:rsidR="004940B7" w:rsidRDefault="004940B7" w:rsidP="004940B7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E-mail (Válido)</w:t>
            </w:r>
          </w:p>
          <w:p w14:paraId="755E810C" w14:textId="3D734571" w:rsidR="004940B7" w:rsidRDefault="004940B7" w:rsidP="005B2F50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Nome (Válido)</w:t>
            </w:r>
          </w:p>
          <w:p w14:paraId="70778183" w14:textId="18FD2DDB" w:rsidR="004940B7" w:rsidRDefault="004940B7" w:rsidP="004940B7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Senha (Válido)</w:t>
            </w:r>
          </w:p>
        </w:tc>
      </w:tr>
      <w:tr w:rsidR="004940B7" w14:paraId="5B0E3C4A" w14:textId="77777777" w:rsidTr="00357068">
        <w:tc>
          <w:tcPr>
            <w:tcW w:w="1555" w:type="dxa"/>
          </w:tcPr>
          <w:p w14:paraId="4E3C3668" w14:textId="77777777" w:rsidR="004940B7" w:rsidRPr="00447DD7" w:rsidRDefault="004940B7" w:rsidP="00357068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77002166" w14:textId="62F78A81" w:rsidR="004940B7" w:rsidRDefault="004940B7" w:rsidP="00357068">
            <w:pPr>
              <w:pStyle w:val="SemEspaamento"/>
              <w:spacing w:line="276" w:lineRule="auto"/>
            </w:pPr>
            <w:r>
              <w:t>Tento Cadastrar o Cliente</w:t>
            </w:r>
          </w:p>
        </w:tc>
      </w:tr>
      <w:tr w:rsidR="00AA60F6" w14:paraId="4F4E8998" w14:textId="77777777" w:rsidTr="00875DF5">
        <w:tc>
          <w:tcPr>
            <w:tcW w:w="1555" w:type="dxa"/>
          </w:tcPr>
          <w:p w14:paraId="123FA30D" w14:textId="77777777" w:rsid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2E5EEBD0" w14:textId="77777777" w:rsidR="00AA60F6" w:rsidRP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0A8945FC" w14:textId="68288FE5" w:rsidR="00AA60F6" w:rsidRDefault="004940B7" w:rsidP="00F516B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alerta que o cliente efetuou o cadastro com sucesso.</w:t>
            </w:r>
          </w:p>
        </w:tc>
      </w:tr>
    </w:tbl>
    <w:p w14:paraId="0ED45EE9" w14:textId="77777777" w:rsidR="00C44FE9" w:rsidRPr="00C44FE9" w:rsidRDefault="00C44FE9" w:rsidP="00C44FE9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C44FE9" w14:paraId="5A9AEB81" w14:textId="77777777" w:rsidTr="00357068">
        <w:tc>
          <w:tcPr>
            <w:tcW w:w="9061" w:type="dxa"/>
            <w:gridSpan w:val="2"/>
          </w:tcPr>
          <w:p w14:paraId="794802A8" w14:textId="0AD63252" w:rsidR="00C44FE9" w:rsidRPr="0013279D" w:rsidRDefault="00C44FE9" w:rsidP="00357068">
            <w:pPr>
              <w:pStyle w:val="Ttulo2"/>
              <w:outlineLvl w:val="1"/>
            </w:pPr>
            <w:bookmarkStart w:id="9" w:name="_Toc12463964"/>
            <w:r>
              <w:t>C2 – Cliente já existe</w:t>
            </w:r>
            <w:bookmarkEnd w:id="9"/>
          </w:p>
        </w:tc>
      </w:tr>
      <w:tr w:rsidR="00C44FE9" w14:paraId="0B242EB8" w14:textId="77777777" w:rsidTr="00357068">
        <w:tc>
          <w:tcPr>
            <w:tcW w:w="1555" w:type="dxa"/>
          </w:tcPr>
          <w:p w14:paraId="0449931A" w14:textId="77777777" w:rsidR="00C44FE9" w:rsidRDefault="00C44FE9" w:rsidP="00357068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159CFAC1" w14:textId="77777777" w:rsidR="00C44FE9" w:rsidRPr="00AA60F6" w:rsidRDefault="00C44FE9" w:rsidP="00357068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424C7B54" w14:textId="77777777" w:rsidR="00C44FE9" w:rsidRDefault="00C44FE9" w:rsidP="0035706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Não tem usuário logado</w:t>
            </w:r>
          </w:p>
        </w:tc>
      </w:tr>
      <w:tr w:rsidR="00C44FE9" w14:paraId="067E29F3" w14:textId="77777777" w:rsidTr="00357068">
        <w:tc>
          <w:tcPr>
            <w:tcW w:w="1555" w:type="dxa"/>
          </w:tcPr>
          <w:p w14:paraId="0620FD39" w14:textId="77777777" w:rsidR="00C44FE9" w:rsidRPr="00447DD7" w:rsidRDefault="00C44FE9" w:rsidP="00357068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3A9F25E9" w14:textId="29A4B305" w:rsidR="00C44FE9" w:rsidRDefault="00C44FE9" w:rsidP="00357068">
            <w:pPr>
              <w:pStyle w:val="SemEspaamento"/>
              <w:spacing w:line="276" w:lineRule="auto"/>
            </w:pPr>
            <w:r>
              <w:t>Já tem Cliente com o e-mail cadastrado</w:t>
            </w:r>
          </w:p>
        </w:tc>
      </w:tr>
      <w:tr w:rsidR="00C44FE9" w14:paraId="78111ABE" w14:textId="77777777" w:rsidTr="00357068">
        <w:tc>
          <w:tcPr>
            <w:tcW w:w="1555" w:type="dxa"/>
          </w:tcPr>
          <w:p w14:paraId="311BFBA3" w14:textId="77777777" w:rsidR="00C44FE9" w:rsidRDefault="00C44FE9" w:rsidP="00357068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19916413" w14:textId="77777777" w:rsidR="00C44FE9" w:rsidRPr="00AA60F6" w:rsidRDefault="00C44FE9" w:rsidP="00357068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79B8E7CB" w14:textId="77777777" w:rsidR="00C44FE9" w:rsidRDefault="00C44FE9" w:rsidP="00357068">
            <w:pPr>
              <w:pStyle w:val="SemEspaamento"/>
              <w:spacing w:line="276" w:lineRule="auto"/>
            </w:pPr>
            <w:r>
              <w:t>Preencho os Campos</w:t>
            </w:r>
          </w:p>
          <w:p w14:paraId="45A14E1B" w14:textId="77777777" w:rsidR="00C44FE9" w:rsidRDefault="00C44FE9" w:rsidP="00357068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E-mail (Válido)</w:t>
            </w:r>
          </w:p>
          <w:p w14:paraId="688E4970" w14:textId="5645A9DE" w:rsidR="00C44FE9" w:rsidRDefault="00C44FE9" w:rsidP="005B2F50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Nome (Válido)</w:t>
            </w:r>
          </w:p>
          <w:p w14:paraId="35A43850" w14:textId="77777777" w:rsidR="00C44FE9" w:rsidRDefault="00C44FE9" w:rsidP="00357068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Senha (Válido)</w:t>
            </w:r>
          </w:p>
        </w:tc>
      </w:tr>
      <w:tr w:rsidR="00C44FE9" w14:paraId="205F3771" w14:textId="77777777" w:rsidTr="00357068">
        <w:tc>
          <w:tcPr>
            <w:tcW w:w="1555" w:type="dxa"/>
          </w:tcPr>
          <w:p w14:paraId="433BE861" w14:textId="77777777" w:rsidR="00C44FE9" w:rsidRPr="00447DD7" w:rsidRDefault="00C44FE9" w:rsidP="00357068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6C4EA6BB" w14:textId="77777777" w:rsidR="00C44FE9" w:rsidRDefault="00C44FE9" w:rsidP="00357068">
            <w:pPr>
              <w:pStyle w:val="SemEspaamento"/>
              <w:spacing w:line="276" w:lineRule="auto"/>
            </w:pPr>
            <w:r>
              <w:t>Tento Cadastrar o Cliente</w:t>
            </w:r>
          </w:p>
        </w:tc>
      </w:tr>
      <w:tr w:rsidR="00C44FE9" w14:paraId="5C459DB0" w14:textId="77777777" w:rsidTr="00357068">
        <w:tc>
          <w:tcPr>
            <w:tcW w:w="1555" w:type="dxa"/>
          </w:tcPr>
          <w:p w14:paraId="7FDEA5EA" w14:textId="77777777" w:rsidR="00C44FE9" w:rsidRDefault="00C44FE9" w:rsidP="00357068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1B90073C" w14:textId="77777777" w:rsidR="00C44FE9" w:rsidRPr="00AA60F6" w:rsidRDefault="00C44FE9" w:rsidP="00357068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7F723AC5" w14:textId="2FAEA46F" w:rsidR="00C44FE9" w:rsidRDefault="00C44FE9" w:rsidP="0035706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alerta que já existe um cliente com o e-mail cadastrado</w:t>
            </w:r>
          </w:p>
        </w:tc>
      </w:tr>
    </w:tbl>
    <w:p w14:paraId="049F95F1" w14:textId="677FCF7C" w:rsidR="00C44FE9" w:rsidRDefault="00C44FE9" w:rsidP="00C44FE9"/>
    <w:p w14:paraId="2D47AA94" w14:textId="77777777" w:rsidR="00503DCF" w:rsidRDefault="00503DCF" w:rsidP="00C44FE9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503DCF" w14:paraId="448E565E" w14:textId="77777777" w:rsidTr="00357068">
        <w:tc>
          <w:tcPr>
            <w:tcW w:w="9061" w:type="dxa"/>
            <w:gridSpan w:val="2"/>
          </w:tcPr>
          <w:p w14:paraId="76E83035" w14:textId="77777777" w:rsidR="00503DCF" w:rsidRPr="0013279D" w:rsidRDefault="00503DCF" w:rsidP="00357068">
            <w:pPr>
              <w:pStyle w:val="Ttulo2"/>
              <w:outlineLvl w:val="1"/>
            </w:pPr>
            <w:bookmarkStart w:id="10" w:name="_Toc10459797"/>
            <w:bookmarkStart w:id="11" w:name="_Toc12463965"/>
            <w:r>
              <w:t>C3 – Cliente com</w:t>
            </w:r>
            <w:r w:rsidRPr="00D13A4C">
              <w:t xml:space="preserve"> </w:t>
            </w:r>
            <w:r>
              <w:t>E-mail inválido</w:t>
            </w:r>
            <w:bookmarkEnd w:id="10"/>
            <w:bookmarkEnd w:id="11"/>
          </w:p>
        </w:tc>
      </w:tr>
      <w:tr w:rsidR="00503DCF" w14:paraId="7137BFCE" w14:textId="77777777" w:rsidTr="00357068">
        <w:tc>
          <w:tcPr>
            <w:tcW w:w="1555" w:type="dxa"/>
          </w:tcPr>
          <w:p w14:paraId="23942A65" w14:textId="77777777" w:rsidR="00503DCF" w:rsidRDefault="00503DCF" w:rsidP="00357068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062B1ACB" w14:textId="77777777" w:rsidR="00503DCF" w:rsidRPr="00AA60F6" w:rsidRDefault="00503DCF" w:rsidP="00357068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3EAF96C4" w14:textId="77777777" w:rsidR="00503DCF" w:rsidRDefault="00503DCF" w:rsidP="0035706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Não tem usuário logado</w:t>
            </w:r>
          </w:p>
        </w:tc>
      </w:tr>
      <w:tr w:rsidR="00503DCF" w14:paraId="7738EE69" w14:textId="77777777" w:rsidTr="00357068">
        <w:tc>
          <w:tcPr>
            <w:tcW w:w="1555" w:type="dxa"/>
          </w:tcPr>
          <w:p w14:paraId="02C6438A" w14:textId="77777777" w:rsidR="00503DCF" w:rsidRPr="00447DD7" w:rsidRDefault="00503DCF" w:rsidP="00357068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0B19C8CC" w14:textId="77777777" w:rsidR="00503DCF" w:rsidRDefault="00503DCF" w:rsidP="00357068">
            <w:pPr>
              <w:pStyle w:val="SemEspaamento"/>
              <w:spacing w:line="276" w:lineRule="auto"/>
            </w:pPr>
            <w:r>
              <w:t>Não tem usuário cadastrado</w:t>
            </w:r>
          </w:p>
        </w:tc>
      </w:tr>
      <w:tr w:rsidR="00503DCF" w14:paraId="0B5BF184" w14:textId="77777777" w:rsidTr="00357068">
        <w:tc>
          <w:tcPr>
            <w:tcW w:w="1555" w:type="dxa"/>
          </w:tcPr>
          <w:p w14:paraId="5E1F1ABC" w14:textId="77777777" w:rsidR="00503DCF" w:rsidRDefault="00503DCF" w:rsidP="00357068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6A517EE1" w14:textId="77777777" w:rsidR="00503DCF" w:rsidRPr="00AA60F6" w:rsidRDefault="00503DCF" w:rsidP="00357068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03FCE032" w14:textId="77777777" w:rsidR="00503DCF" w:rsidRDefault="00503DCF" w:rsidP="00503DCF">
            <w:pPr>
              <w:pStyle w:val="SemEspaamento"/>
              <w:spacing w:line="276" w:lineRule="auto"/>
            </w:pPr>
            <w:r>
              <w:t>Preencho os campos:</w:t>
            </w:r>
          </w:p>
          <w:p w14:paraId="17318B80" w14:textId="77777777" w:rsidR="00503DCF" w:rsidRDefault="00503DCF" w:rsidP="00503DCF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E-mail (com formato inválido)</w:t>
            </w:r>
          </w:p>
          <w:p w14:paraId="238DF499" w14:textId="2AF2B1F2" w:rsidR="00503DCF" w:rsidRDefault="00503DCF" w:rsidP="005B2F50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Nome</w:t>
            </w:r>
          </w:p>
          <w:p w14:paraId="537D5CBF" w14:textId="2DEACB82" w:rsidR="00503DCF" w:rsidRDefault="00503DCF" w:rsidP="00503DCF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Senha</w:t>
            </w:r>
          </w:p>
        </w:tc>
      </w:tr>
      <w:tr w:rsidR="00503DCF" w14:paraId="0E72A45D" w14:textId="77777777" w:rsidTr="00357068">
        <w:tc>
          <w:tcPr>
            <w:tcW w:w="1555" w:type="dxa"/>
          </w:tcPr>
          <w:p w14:paraId="10A1E218" w14:textId="77777777" w:rsidR="00503DCF" w:rsidRDefault="00503DCF" w:rsidP="00357068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2D6B74F5" w14:textId="3F20083B" w:rsidR="00503DCF" w:rsidRDefault="00503DCF" w:rsidP="00357068">
            <w:pPr>
              <w:pStyle w:val="SemEspaamento"/>
              <w:spacing w:line="276" w:lineRule="auto"/>
            </w:pPr>
            <w:r>
              <w:t>Tento cadastrar o Cliente</w:t>
            </w:r>
          </w:p>
        </w:tc>
      </w:tr>
      <w:tr w:rsidR="00503DCF" w14:paraId="2783C5DD" w14:textId="77777777" w:rsidTr="00357068">
        <w:tc>
          <w:tcPr>
            <w:tcW w:w="1555" w:type="dxa"/>
          </w:tcPr>
          <w:p w14:paraId="5F183097" w14:textId="77777777" w:rsidR="00503DCF" w:rsidRDefault="00503DCF" w:rsidP="00357068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3E0D0286" w14:textId="77777777" w:rsidR="00503DCF" w:rsidRPr="00AA60F6" w:rsidRDefault="00503DCF" w:rsidP="00357068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14269737" w14:textId="77777777" w:rsidR="00503DCF" w:rsidRDefault="00503DCF" w:rsidP="0035706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emite um alerta de E-mail inválido.</w:t>
            </w:r>
          </w:p>
        </w:tc>
      </w:tr>
    </w:tbl>
    <w:p w14:paraId="054A818F" w14:textId="14950BE7" w:rsidR="00503DCF" w:rsidRDefault="00503DCF" w:rsidP="00503DCF"/>
    <w:p w14:paraId="34F649F3" w14:textId="7A3A2D0C" w:rsidR="005B2F50" w:rsidRDefault="005B2F50">
      <w:r>
        <w:br w:type="page"/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503DCF" w:rsidRPr="0013279D" w14:paraId="008C2D11" w14:textId="77777777" w:rsidTr="00357068">
        <w:tc>
          <w:tcPr>
            <w:tcW w:w="9061" w:type="dxa"/>
            <w:gridSpan w:val="2"/>
          </w:tcPr>
          <w:p w14:paraId="67A6AEC8" w14:textId="77777777" w:rsidR="00503DCF" w:rsidRPr="0013279D" w:rsidRDefault="00503DCF" w:rsidP="00357068">
            <w:pPr>
              <w:pStyle w:val="Ttulo2"/>
              <w:outlineLvl w:val="1"/>
            </w:pPr>
            <w:bookmarkStart w:id="12" w:name="_Toc10459798"/>
            <w:bookmarkStart w:id="13" w:name="_Toc12463966"/>
            <w:r>
              <w:lastRenderedPageBreak/>
              <w:t>C4 – Cliente com</w:t>
            </w:r>
            <w:r w:rsidRPr="00D13A4C">
              <w:t xml:space="preserve"> </w:t>
            </w:r>
            <w:r>
              <w:t>E-mail vazio</w:t>
            </w:r>
            <w:bookmarkEnd w:id="12"/>
            <w:bookmarkEnd w:id="13"/>
          </w:p>
        </w:tc>
      </w:tr>
      <w:tr w:rsidR="00503DCF" w14:paraId="45C61F9A" w14:textId="77777777" w:rsidTr="00357068">
        <w:tc>
          <w:tcPr>
            <w:tcW w:w="1555" w:type="dxa"/>
          </w:tcPr>
          <w:p w14:paraId="1CA982B3" w14:textId="77777777" w:rsidR="00503DCF" w:rsidRDefault="00503DCF" w:rsidP="00357068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2E07D63C" w14:textId="77777777" w:rsidR="00503DCF" w:rsidRPr="00AA60F6" w:rsidRDefault="00503DCF" w:rsidP="00357068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7DB28C87" w14:textId="77777777" w:rsidR="00503DCF" w:rsidRDefault="00503DCF" w:rsidP="0035706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Não tem usuário logado</w:t>
            </w:r>
          </w:p>
        </w:tc>
      </w:tr>
      <w:tr w:rsidR="00503DCF" w14:paraId="67487546" w14:textId="77777777" w:rsidTr="00357068">
        <w:tc>
          <w:tcPr>
            <w:tcW w:w="1555" w:type="dxa"/>
          </w:tcPr>
          <w:p w14:paraId="5CB71F40" w14:textId="77777777" w:rsidR="00503DCF" w:rsidRPr="00447DD7" w:rsidRDefault="00503DCF" w:rsidP="00357068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7836BEF3" w14:textId="77777777" w:rsidR="00503DCF" w:rsidRDefault="00503DCF" w:rsidP="00357068">
            <w:pPr>
              <w:pStyle w:val="SemEspaamento"/>
              <w:spacing w:line="276" w:lineRule="auto"/>
            </w:pPr>
            <w:r>
              <w:t>Não tem usuário cadastrado</w:t>
            </w:r>
          </w:p>
        </w:tc>
      </w:tr>
      <w:tr w:rsidR="00503DCF" w14:paraId="181BC7F0" w14:textId="77777777" w:rsidTr="00357068">
        <w:tc>
          <w:tcPr>
            <w:tcW w:w="1555" w:type="dxa"/>
          </w:tcPr>
          <w:p w14:paraId="61C7E827" w14:textId="77777777" w:rsidR="00503DCF" w:rsidRDefault="00503DCF" w:rsidP="00503DCF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4D220552" w14:textId="77777777" w:rsidR="00503DCF" w:rsidRPr="00AA60F6" w:rsidRDefault="00503DCF" w:rsidP="00503DCF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089A76CF" w14:textId="77777777" w:rsidR="00503DCF" w:rsidRDefault="00503DCF" w:rsidP="00503DCF">
            <w:pPr>
              <w:pStyle w:val="SemEspaamento"/>
              <w:spacing w:line="276" w:lineRule="auto"/>
            </w:pPr>
            <w:r>
              <w:t>Preencho os campos:</w:t>
            </w:r>
          </w:p>
          <w:p w14:paraId="117B0A36" w14:textId="1D591C78" w:rsidR="00503DCF" w:rsidRDefault="00503DCF" w:rsidP="005B2F50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Nome</w:t>
            </w:r>
          </w:p>
          <w:p w14:paraId="2D32FCDF" w14:textId="70D75F97" w:rsidR="00503DCF" w:rsidRDefault="00503DCF" w:rsidP="00503DCF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Senha</w:t>
            </w:r>
          </w:p>
        </w:tc>
      </w:tr>
      <w:tr w:rsidR="00503DCF" w14:paraId="21558D93" w14:textId="77777777" w:rsidTr="00357068">
        <w:tc>
          <w:tcPr>
            <w:tcW w:w="1555" w:type="dxa"/>
          </w:tcPr>
          <w:p w14:paraId="3E9B3973" w14:textId="77777777" w:rsidR="00503DCF" w:rsidRDefault="00503DCF" w:rsidP="00357068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 xml:space="preserve">E </w:t>
            </w:r>
          </w:p>
        </w:tc>
        <w:tc>
          <w:tcPr>
            <w:tcW w:w="7506" w:type="dxa"/>
          </w:tcPr>
          <w:p w14:paraId="63F7CE49" w14:textId="77777777" w:rsidR="00503DCF" w:rsidRDefault="00503DCF" w:rsidP="00357068">
            <w:pPr>
              <w:pStyle w:val="SemEspaamento"/>
              <w:spacing w:line="276" w:lineRule="auto"/>
            </w:pPr>
            <w:r>
              <w:t>Mantenho vazio o campo:</w:t>
            </w:r>
          </w:p>
          <w:p w14:paraId="34B1BABC" w14:textId="77777777" w:rsidR="00503DCF" w:rsidRDefault="00503DCF" w:rsidP="00357068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E-mail</w:t>
            </w:r>
          </w:p>
        </w:tc>
      </w:tr>
      <w:tr w:rsidR="00503DCF" w14:paraId="13855FB2" w14:textId="77777777" w:rsidTr="00357068">
        <w:tc>
          <w:tcPr>
            <w:tcW w:w="1555" w:type="dxa"/>
          </w:tcPr>
          <w:p w14:paraId="6A24FA9F" w14:textId="77777777" w:rsidR="00503DCF" w:rsidRDefault="00503DCF" w:rsidP="00357068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27AF84C6" w14:textId="77777777" w:rsidR="00503DCF" w:rsidRDefault="00503DCF" w:rsidP="00357068">
            <w:pPr>
              <w:pStyle w:val="SemEspaamento"/>
              <w:spacing w:line="276" w:lineRule="auto"/>
            </w:pPr>
            <w:r>
              <w:t>Tento cadastrar o usuário</w:t>
            </w:r>
          </w:p>
        </w:tc>
      </w:tr>
      <w:tr w:rsidR="00503DCF" w14:paraId="54C91710" w14:textId="77777777" w:rsidTr="00357068">
        <w:tc>
          <w:tcPr>
            <w:tcW w:w="1555" w:type="dxa"/>
          </w:tcPr>
          <w:p w14:paraId="7EB4F93D" w14:textId="77777777" w:rsidR="00503DCF" w:rsidRDefault="00503DCF" w:rsidP="00357068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7FCAA798" w14:textId="77777777" w:rsidR="00503DCF" w:rsidRPr="00AA60F6" w:rsidRDefault="00503DCF" w:rsidP="00357068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1C8C7DF6" w14:textId="77777777" w:rsidR="00503DCF" w:rsidRDefault="00503DCF" w:rsidP="0035706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emite um alerta de E-mail obrigatório.</w:t>
            </w:r>
          </w:p>
        </w:tc>
      </w:tr>
    </w:tbl>
    <w:p w14:paraId="7A6B0693" w14:textId="4CA21293" w:rsidR="00503DCF" w:rsidRDefault="00503DCF" w:rsidP="00C44FE9"/>
    <w:p w14:paraId="00AF6C85" w14:textId="64E2D8FF" w:rsidR="00503DCF" w:rsidRDefault="00503DCF" w:rsidP="00C44FE9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503DCF" w:rsidRPr="0013279D" w14:paraId="0CD6E7F4" w14:textId="77777777" w:rsidTr="00357068">
        <w:tc>
          <w:tcPr>
            <w:tcW w:w="9061" w:type="dxa"/>
            <w:gridSpan w:val="2"/>
          </w:tcPr>
          <w:p w14:paraId="698E22B8" w14:textId="77777777" w:rsidR="00503DCF" w:rsidRPr="0013279D" w:rsidRDefault="00503DCF" w:rsidP="00357068">
            <w:pPr>
              <w:pStyle w:val="Ttulo2"/>
              <w:outlineLvl w:val="1"/>
            </w:pPr>
            <w:bookmarkStart w:id="14" w:name="_Toc10459799"/>
            <w:bookmarkStart w:id="15" w:name="_Toc12463967"/>
            <w:r>
              <w:t>C5 – Cliente com</w:t>
            </w:r>
            <w:r w:rsidRPr="00D13A4C">
              <w:t xml:space="preserve"> </w:t>
            </w:r>
            <w:r>
              <w:t>Nome vazio</w:t>
            </w:r>
            <w:bookmarkEnd w:id="14"/>
            <w:bookmarkEnd w:id="15"/>
          </w:p>
        </w:tc>
      </w:tr>
      <w:tr w:rsidR="00503DCF" w14:paraId="19F27468" w14:textId="77777777" w:rsidTr="00357068">
        <w:tc>
          <w:tcPr>
            <w:tcW w:w="1555" w:type="dxa"/>
          </w:tcPr>
          <w:p w14:paraId="2B8D3FD4" w14:textId="77777777" w:rsidR="00503DCF" w:rsidRDefault="00503DCF" w:rsidP="00357068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64D666BB" w14:textId="77777777" w:rsidR="00503DCF" w:rsidRPr="00AA60F6" w:rsidRDefault="00503DCF" w:rsidP="00357068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102FEF0D" w14:textId="77777777" w:rsidR="00503DCF" w:rsidRDefault="00503DCF" w:rsidP="0035706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Não tem usuário logado</w:t>
            </w:r>
          </w:p>
        </w:tc>
      </w:tr>
      <w:tr w:rsidR="00503DCF" w14:paraId="3C8E649F" w14:textId="77777777" w:rsidTr="00357068">
        <w:tc>
          <w:tcPr>
            <w:tcW w:w="1555" w:type="dxa"/>
          </w:tcPr>
          <w:p w14:paraId="0568737B" w14:textId="77777777" w:rsidR="00503DCF" w:rsidRPr="00447DD7" w:rsidRDefault="00503DCF" w:rsidP="00357068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1322E3EB" w14:textId="77777777" w:rsidR="00503DCF" w:rsidRDefault="00503DCF" w:rsidP="00357068">
            <w:pPr>
              <w:pStyle w:val="SemEspaamento"/>
              <w:spacing w:line="276" w:lineRule="auto"/>
            </w:pPr>
            <w:r>
              <w:t>Não tem usuário cadastrado</w:t>
            </w:r>
          </w:p>
        </w:tc>
      </w:tr>
      <w:tr w:rsidR="00503DCF" w14:paraId="4ECFA083" w14:textId="77777777" w:rsidTr="00357068">
        <w:tc>
          <w:tcPr>
            <w:tcW w:w="1555" w:type="dxa"/>
          </w:tcPr>
          <w:p w14:paraId="3DB6EEB8" w14:textId="77777777" w:rsidR="00503DCF" w:rsidRDefault="00503DCF" w:rsidP="00503DCF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2DF0E335" w14:textId="77777777" w:rsidR="00503DCF" w:rsidRPr="00AA60F6" w:rsidRDefault="00503DCF" w:rsidP="00503DCF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3923001E" w14:textId="77777777" w:rsidR="00503DCF" w:rsidRDefault="00503DCF" w:rsidP="00503DCF">
            <w:pPr>
              <w:pStyle w:val="SemEspaamento"/>
              <w:spacing w:line="276" w:lineRule="auto"/>
            </w:pPr>
            <w:r>
              <w:t>Preencho os campos:</w:t>
            </w:r>
          </w:p>
          <w:p w14:paraId="1F2836FA" w14:textId="747D4C56" w:rsidR="00503DCF" w:rsidRDefault="00503DCF" w:rsidP="005B2F50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E-mail </w:t>
            </w:r>
          </w:p>
          <w:p w14:paraId="0D494458" w14:textId="0E48EFE7" w:rsidR="00503DCF" w:rsidRDefault="00503DCF" w:rsidP="00503DCF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Senha</w:t>
            </w:r>
          </w:p>
        </w:tc>
      </w:tr>
      <w:tr w:rsidR="00503DCF" w14:paraId="4C94C18E" w14:textId="77777777" w:rsidTr="00503DCF">
        <w:tc>
          <w:tcPr>
            <w:tcW w:w="1555" w:type="dxa"/>
            <w:tcBorders>
              <w:bottom w:val="single" w:sz="4" w:space="0" w:color="auto"/>
            </w:tcBorders>
          </w:tcPr>
          <w:p w14:paraId="54E62E33" w14:textId="77777777" w:rsidR="00503DCF" w:rsidRDefault="00503DCF" w:rsidP="00357068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 xml:space="preserve">E </w:t>
            </w:r>
          </w:p>
        </w:tc>
        <w:tc>
          <w:tcPr>
            <w:tcW w:w="7506" w:type="dxa"/>
            <w:tcBorders>
              <w:bottom w:val="single" w:sz="4" w:space="0" w:color="auto"/>
            </w:tcBorders>
          </w:tcPr>
          <w:p w14:paraId="1D8733C5" w14:textId="77777777" w:rsidR="00503DCF" w:rsidRDefault="00503DCF" w:rsidP="00357068">
            <w:pPr>
              <w:pStyle w:val="SemEspaamento"/>
              <w:spacing w:line="276" w:lineRule="auto"/>
            </w:pPr>
            <w:r>
              <w:t>Mantenho vazio o campo:</w:t>
            </w:r>
          </w:p>
          <w:p w14:paraId="66D9CCDA" w14:textId="77777777" w:rsidR="00503DCF" w:rsidRDefault="00503DCF" w:rsidP="00357068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Nome</w:t>
            </w:r>
          </w:p>
        </w:tc>
      </w:tr>
      <w:tr w:rsidR="00503DCF" w14:paraId="3DB9CC8F" w14:textId="77777777" w:rsidTr="00503DCF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55" w:type="dxa"/>
            <w:tcBorders>
              <w:left w:val="nil"/>
            </w:tcBorders>
          </w:tcPr>
          <w:p w14:paraId="797D1542" w14:textId="77777777" w:rsidR="00503DCF" w:rsidRDefault="00503DCF" w:rsidP="00357068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  <w:tcBorders>
              <w:right w:val="nil"/>
            </w:tcBorders>
          </w:tcPr>
          <w:p w14:paraId="4EA57D03" w14:textId="77777777" w:rsidR="00503DCF" w:rsidRDefault="00503DCF" w:rsidP="00357068">
            <w:pPr>
              <w:pStyle w:val="SemEspaamento"/>
              <w:spacing w:line="276" w:lineRule="auto"/>
            </w:pPr>
            <w:r>
              <w:t>Tento cadastrar o usuário</w:t>
            </w:r>
          </w:p>
        </w:tc>
      </w:tr>
      <w:tr w:rsidR="00503DCF" w14:paraId="13A2A971" w14:textId="77777777" w:rsidTr="00503DCF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1555" w:type="dxa"/>
            <w:tcBorders>
              <w:left w:val="nil"/>
            </w:tcBorders>
          </w:tcPr>
          <w:p w14:paraId="1BE95614" w14:textId="77777777" w:rsidR="00503DCF" w:rsidRDefault="00503DCF" w:rsidP="00357068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619805B8" w14:textId="77777777" w:rsidR="00503DCF" w:rsidRPr="00AA60F6" w:rsidRDefault="00503DCF" w:rsidP="00357068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  <w:tcBorders>
              <w:right w:val="nil"/>
            </w:tcBorders>
          </w:tcPr>
          <w:p w14:paraId="2020567C" w14:textId="77777777" w:rsidR="00503DCF" w:rsidRDefault="00503DCF" w:rsidP="0035706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emite um alerta de Nome obrigatório.</w:t>
            </w:r>
          </w:p>
        </w:tc>
      </w:tr>
    </w:tbl>
    <w:p w14:paraId="6DAB8EB2" w14:textId="67C6DB63" w:rsidR="00503DCF" w:rsidRDefault="00503DCF" w:rsidP="00C44FE9"/>
    <w:p w14:paraId="52DB4938" w14:textId="4194C488" w:rsidR="00503DCF" w:rsidRDefault="00503DCF" w:rsidP="00C44FE9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503DCF" w:rsidRPr="0013279D" w14:paraId="25AC672C" w14:textId="77777777" w:rsidTr="00357068">
        <w:tc>
          <w:tcPr>
            <w:tcW w:w="9061" w:type="dxa"/>
            <w:gridSpan w:val="2"/>
          </w:tcPr>
          <w:p w14:paraId="73BFF1CE" w14:textId="15E8A379" w:rsidR="00503DCF" w:rsidRPr="0013279D" w:rsidRDefault="00503DCF" w:rsidP="00357068">
            <w:pPr>
              <w:pStyle w:val="Ttulo2"/>
              <w:outlineLvl w:val="1"/>
            </w:pPr>
            <w:bookmarkStart w:id="16" w:name="_Toc10459800"/>
            <w:bookmarkStart w:id="17" w:name="_Toc12463968"/>
            <w:r>
              <w:t>C6 – Cliente com</w:t>
            </w:r>
            <w:r w:rsidRPr="00D13A4C">
              <w:t xml:space="preserve"> </w:t>
            </w:r>
            <w:r>
              <w:t xml:space="preserve">Nome menor que </w:t>
            </w:r>
            <w:r w:rsidR="000F2303">
              <w:t>6</w:t>
            </w:r>
            <w:r>
              <w:t xml:space="preserve"> caracteres</w:t>
            </w:r>
            <w:bookmarkEnd w:id="16"/>
            <w:bookmarkEnd w:id="17"/>
          </w:p>
        </w:tc>
      </w:tr>
      <w:tr w:rsidR="00503DCF" w14:paraId="00CA5855" w14:textId="77777777" w:rsidTr="00357068">
        <w:tc>
          <w:tcPr>
            <w:tcW w:w="1555" w:type="dxa"/>
          </w:tcPr>
          <w:p w14:paraId="61FECCC9" w14:textId="77777777" w:rsidR="00503DCF" w:rsidRDefault="00503DCF" w:rsidP="00357068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07033801" w14:textId="77777777" w:rsidR="00503DCF" w:rsidRPr="00AA60F6" w:rsidRDefault="00503DCF" w:rsidP="00357068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218830F1" w14:textId="77777777" w:rsidR="00503DCF" w:rsidRDefault="00503DCF" w:rsidP="0035706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Não tem usuário logado</w:t>
            </w:r>
          </w:p>
        </w:tc>
      </w:tr>
      <w:tr w:rsidR="00503DCF" w14:paraId="4B687356" w14:textId="77777777" w:rsidTr="00357068">
        <w:tc>
          <w:tcPr>
            <w:tcW w:w="1555" w:type="dxa"/>
          </w:tcPr>
          <w:p w14:paraId="6DAB72FE" w14:textId="77777777" w:rsidR="00503DCF" w:rsidRPr="00447DD7" w:rsidRDefault="00503DCF" w:rsidP="00357068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65676A5E" w14:textId="77777777" w:rsidR="00503DCF" w:rsidRDefault="00503DCF" w:rsidP="00357068">
            <w:pPr>
              <w:pStyle w:val="SemEspaamento"/>
              <w:spacing w:line="276" w:lineRule="auto"/>
            </w:pPr>
            <w:r>
              <w:t>Não tem usuário cadastrado</w:t>
            </w:r>
          </w:p>
        </w:tc>
      </w:tr>
      <w:tr w:rsidR="00503DCF" w14:paraId="23E5595B" w14:textId="77777777" w:rsidTr="00357068">
        <w:tc>
          <w:tcPr>
            <w:tcW w:w="1555" w:type="dxa"/>
          </w:tcPr>
          <w:p w14:paraId="011D8642" w14:textId="77777777" w:rsidR="00503DCF" w:rsidRDefault="00503DCF" w:rsidP="00357068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64B4478C" w14:textId="77777777" w:rsidR="00503DCF" w:rsidRPr="00AA60F6" w:rsidRDefault="00503DCF" w:rsidP="00357068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50D8C3D6" w14:textId="77777777" w:rsidR="00503DCF" w:rsidRDefault="00503DCF" w:rsidP="00503DCF">
            <w:pPr>
              <w:pStyle w:val="SemEspaamento"/>
              <w:spacing w:line="276" w:lineRule="auto"/>
            </w:pPr>
            <w:r>
              <w:t>Preencho os campos:</w:t>
            </w:r>
          </w:p>
          <w:p w14:paraId="26DDC308" w14:textId="77777777" w:rsidR="00503DCF" w:rsidRDefault="00503DCF" w:rsidP="00503DCF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E-mail </w:t>
            </w:r>
          </w:p>
          <w:p w14:paraId="248FDF07" w14:textId="1D5A888E" w:rsidR="00503DCF" w:rsidRDefault="00503DCF" w:rsidP="00503DCF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Nome (Com apenas </w:t>
            </w:r>
            <w:r w:rsidR="000F2303">
              <w:t>5</w:t>
            </w:r>
            <w:r>
              <w:t xml:space="preserve"> caractere</w:t>
            </w:r>
            <w:r w:rsidR="000F2303">
              <w:t>s</w:t>
            </w:r>
            <w:r>
              <w:t>)</w:t>
            </w:r>
          </w:p>
          <w:p w14:paraId="7329C131" w14:textId="5CE8ABAE" w:rsidR="00503DCF" w:rsidRDefault="00503DCF" w:rsidP="008C0D9D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Senha</w:t>
            </w:r>
          </w:p>
        </w:tc>
      </w:tr>
      <w:tr w:rsidR="00503DCF" w14:paraId="459F1532" w14:textId="77777777" w:rsidTr="00357068">
        <w:tc>
          <w:tcPr>
            <w:tcW w:w="1555" w:type="dxa"/>
          </w:tcPr>
          <w:p w14:paraId="2ED68024" w14:textId="77777777" w:rsidR="00503DCF" w:rsidRDefault="00503DCF" w:rsidP="00357068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75FEA8CF" w14:textId="77777777" w:rsidR="00503DCF" w:rsidRDefault="00503DCF" w:rsidP="00357068">
            <w:pPr>
              <w:pStyle w:val="SemEspaamento"/>
              <w:spacing w:line="276" w:lineRule="auto"/>
            </w:pPr>
            <w:r>
              <w:t>Tento cadastrar o usuário</w:t>
            </w:r>
          </w:p>
        </w:tc>
      </w:tr>
      <w:tr w:rsidR="00503DCF" w14:paraId="3296965F" w14:textId="77777777" w:rsidTr="00357068">
        <w:tc>
          <w:tcPr>
            <w:tcW w:w="1555" w:type="dxa"/>
          </w:tcPr>
          <w:p w14:paraId="02FCECB8" w14:textId="77777777" w:rsidR="00503DCF" w:rsidRDefault="00503DCF" w:rsidP="00357068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3C12023F" w14:textId="77777777" w:rsidR="00503DCF" w:rsidRPr="00AA60F6" w:rsidRDefault="00503DCF" w:rsidP="00357068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19ECF598" w14:textId="5D70BF9C" w:rsidR="00503DCF" w:rsidRDefault="00503DCF" w:rsidP="0035706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O Sistema emite um alerta de Nome deve ser maior que </w:t>
            </w:r>
            <w:r w:rsidR="000F2303">
              <w:t>5</w:t>
            </w:r>
            <w:bookmarkStart w:id="18" w:name="_GoBack"/>
            <w:bookmarkEnd w:id="18"/>
            <w:r>
              <w:t xml:space="preserve"> caracteres.</w:t>
            </w:r>
          </w:p>
        </w:tc>
      </w:tr>
    </w:tbl>
    <w:p w14:paraId="0344716C" w14:textId="223ECDA6" w:rsidR="005B2F50" w:rsidRDefault="005B2F50" w:rsidP="00C44FE9"/>
    <w:p w14:paraId="5E64183E" w14:textId="77777777" w:rsidR="005B2F50" w:rsidRDefault="005B2F50">
      <w:r>
        <w:br w:type="page"/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FA17A7" w:rsidRPr="0013279D" w14:paraId="00FF895F" w14:textId="77777777" w:rsidTr="00517952">
        <w:tc>
          <w:tcPr>
            <w:tcW w:w="9061" w:type="dxa"/>
            <w:gridSpan w:val="2"/>
          </w:tcPr>
          <w:p w14:paraId="3EF9675F" w14:textId="3478532D" w:rsidR="00FA17A7" w:rsidRPr="0013279D" w:rsidRDefault="00FA17A7" w:rsidP="00517952">
            <w:pPr>
              <w:pStyle w:val="Ttulo2"/>
              <w:outlineLvl w:val="1"/>
            </w:pPr>
            <w:bookmarkStart w:id="19" w:name="_Toc12463969"/>
            <w:r>
              <w:lastRenderedPageBreak/>
              <w:t>C7 – Cliente com</w:t>
            </w:r>
            <w:r w:rsidRPr="00D13A4C">
              <w:t xml:space="preserve"> </w:t>
            </w:r>
            <w:r>
              <w:t>Nome maior que oitenta caracteres</w:t>
            </w:r>
            <w:bookmarkEnd w:id="19"/>
          </w:p>
        </w:tc>
      </w:tr>
      <w:tr w:rsidR="00FA17A7" w14:paraId="4D29EFDF" w14:textId="77777777" w:rsidTr="00517952">
        <w:tc>
          <w:tcPr>
            <w:tcW w:w="1555" w:type="dxa"/>
          </w:tcPr>
          <w:p w14:paraId="6645BD87" w14:textId="77777777" w:rsidR="00FA17A7" w:rsidRDefault="00FA17A7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1C84D0D8" w14:textId="77777777" w:rsidR="00FA17A7" w:rsidRPr="00AA60F6" w:rsidRDefault="00FA17A7" w:rsidP="00517952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2E4CA385" w14:textId="77777777" w:rsidR="00FA17A7" w:rsidRDefault="00FA17A7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Não tem usuário logado</w:t>
            </w:r>
          </w:p>
        </w:tc>
      </w:tr>
      <w:tr w:rsidR="00FA17A7" w14:paraId="347E8E05" w14:textId="77777777" w:rsidTr="00517952">
        <w:tc>
          <w:tcPr>
            <w:tcW w:w="1555" w:type="dxa"/>
          </w:tcPr>
          <w:p w14:paraId="5CE40D96" w14:textId="77777777" w:rsidR="00FA17A7" w:rsidRPr="00447DD7" w:rsidRDefault="00FA17A7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33EA0996" w14:textId="77777777" w:rsidR="00FA17A7" w:rsidRDefault="00FA17A7" w:rsidP="00517952">
            <w:pPr>
              <w:pStyle w:val="SemEspaamento"/>
              <w:spacing w:line="276" w:lineRule="auto"/>
            </w:pPr>
            <w:r>
              <w:t>Não tem usuário cadastrado</w:t>
            </w:r>
          </w:p>
        </w:tc>
      </w:tr>
      <w:tr w:rsidR="00FA17A7" w14:paraId="0E96E54D" w14:textId="77777777" w:rsidTr="00517952">
        <w:tc>
          <w:tcPr>
            <w:tcW w:w="1555" w:type="dxa"/>
          </w:tcPr>
          <w:p w14:paraId="761B1713" w14:textId="77777777" w:rsidR="00FA17A7" w:rsidRDefault="00FA17A7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08513C20" w14:textId="77777777" w:rsidR="00FA17A7" w:rsidRPr="00AA60F6" w:rsidRDefault="00FA17A7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2F7C53CB" w14:textId="77777777" w:rsidR="00FA17A7" w:rsidRDefault="00FA17A7" w:rsidP="00517952">
            <w:pPr>
              <w:pStyle w:val="SemEspaamento"/>
              <w:spacing w:line="276" w:lineRule="auto"/>
            </w:pPr>
            <w:r>
              <w:t>Preencho os campos:</w:t>
            </w:r>
          </w:p>
          <w:p w14:paraId="4FA7671D" w14:textId="77777777" w:rsidR="00FA17A7" w:rsidRDefault="00FA17A7" w:rsidP="00517952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E-mail </w:t>
            </w:r>
          </w:p>
          <w:p w14:paraId="7B495AA0" w14:textId="7EC789C0" w:rsidR="00FA17A7" w:rsidRDefault="00FA17A7" w:rsidP="005B2F50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Nome (Com mais de oitenta caracteres)</w:t>
            </w:r>
          </w:p>
          <w:p w14:paraId="4826ABBA" w14:textId="77777777" w:rsidR="00FA17A7" w:rsidRDefault="00FA17A7" w:rsidP="00517952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Senha</w:t>
            </w:r>
          </w:p>
        </w:tc>
      </w:tr>
      <w:tr w:rsidR="00FA17A7" w14:paraId="7A026086" w14:textId="77777777" w:rsidTr="00517952">
        <w:tc>
          <w:tcPr>
            <w:tcW w:w="1555" w:type="dxa"/>
          </w:tcPr>
          <w:p w14:paraId="4DE76F92" w14:textId="77777777" w:rsidR="00FA17A7" w:rsidRDefault="00FA17A7" w:rsidP="00517952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42B02182" w14:textId="77777777" w:rsidR="00FA17A7" w:rsidRDefault="00FA17A7" w:rsidP="00517952">
            <w:pPr>
              <w:pStyle w:val="SemEspaamento"/>
              <w:spacing w:line="276" w:lineRule="auto"/>
            </w:pPr>
            <w:r>
              <w:t>Tento cadastrar o usuário</w:t>
            </w:r>
          </w:p>
        </w:tc>
      </w:tr>
      <w:tr w:rsidR="00FA17A7" w14:paraId="7B66EDAE" w14:textId="77777777" w:rsidTr="00517952">
        <w:tc>
          <w:tcPr>
            <w:tcW w:w="1555" w:type="dxa"/>
          </w:tcPr>
          <w:p w14:paraId="483DEEE3" w14:textId="77777777" w:rsidR="00FA17A7" w:rsidRDefault="00FA17A7" w:rsidP="00517952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0B025E33" w14:textId="77777777" w:rsidR="00FA17A7" w:rsidRPr="00AA60F6" w:rsidRDefault="00FA17A7" w:rsidP="00517952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74E474EF" w14:textId="77A3DB5F" w:rsidR="00FA17A7" w:rsidRDefault="00FA17A7" w:rsidP="0051795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emite um alerta de Nome deve ser menor que oitenta caracteres.</w:t>
            </w:r>
          </w:p>
        </w:tc>
      </w:tr>
    </w:tbl>
    <w:p w14:paraId="32EAEE19" w14:textId="77777777" w:rsidR="00FA17A7" w:rsidRDefault="00FA17A7" w:rsidP="00C44FE9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8C0D9D" w:rsidRPr="0013279D" w14:paraId="555C00A9" w14:textId="77777777" w:rsidTr="00357068">
        <w:tc>
          <w:tcPr>
            <w:tcW w:w="9061" w:type="dxa"/>
            <w:gridSpan w:val="2"/>
          </w:tcPr>
          <w:p w14:paraId="7464AD5F" w14:textId="6C64BD6F" w:rsidR="008C0D9D" w:rsidRPr="0013279D" w:rsidRDefault="008C0D9D" w:rsidP="00357068">
            <w:pPr>
              <w:pStyle w:val="Ttulo2"/>
              <w:outlineLvl w:val="1"/>
            </w:pPr>
            <w:bookmarkStart w:id="20" w:name="_Toc10459803"/>
            <w:bookmarkStart w:id="21" w:name="_Toc12463970"/>
            <w:r>
              <w:t>C</w:t>
            </w:r>
            <w:r w:rsidR="005B2F50">
              <w:t>8</w:t>
            </w:r>
            <w:r>
              <w:t>– Cliente com</w:t>
            </w:r>
            <w:r w:rsidRPr="00D13A4C">
              <w:t xml:space="preserve"> </w:t>
            </w:r>
            <w:r>
              <w:t>Senha inválido</w:t>
            </w:r>
            <w:bookmarkEnd w:id="20"/>
            <w:bookmarkEnd w:id="21"/>
          </w:p>
        </w:tc>
      </w:tr>
      <w:tr w:rsidR="008C0D9D" w14:paraId="57AAE3D1" w14:textId="77777777" w:rsidTr="00357068">
        <w:tc>
          <w:tcPr>
            <w:tcW w:w="1555" w:type="dxa"/>
          </w:tcPr>
          <w:p w14:paraId="459223A5" w14:textId="77777777" w:rsidR="008C0D9D" w:rsidRDefault="008C0D9D" w:rsidP="00357068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126E3907" w14:textId="77777777" w:rsidR="008C0D9D" w:rsidRPr="00AA60F6" w:rsidRDefault="008C0D9D" w:rsidP="00357068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298E6AFB" w14:textId="77777777" w:rsidR="008C0D9D" w:rsidRDefault="008C0D9D" w:rsidP="0035706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Não tem usuário logado</w:t>
            </w:r>
          </w:p>
        </w:tc>
      </w:tr>
      <w:tr w:rsidR="008C0D9D" w14:paraId="01A61F57" w14:textId="77777777" w:rsidTr="00357068">
        <w:tc>
          <w:tcPr>
            <w:tcW w:w="1555" w:type="dxa"/>
          </w:tcPr>
          <w:p w14:paraId="51F2B173" w14:textId="77777777" w:rsidR="008C0D9D" w:rsidRPr="00447DD7" w:rsidRDefault="008C0D9D" w:rsidP="00357068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668E7186" w14:textId="77777777" w:rsidR="008C0D9D" w:rsidRDefault="008C0D9D" w:rsidP="00357068">
            <w:pPr>
              <w:pStyle w:val="SemEspaamento"/>
              <w:spacing w:line="276" w:lineRule="auto"/>
            </w:pPr>
            <w:r>
              <w:t>Não tem usuário cadastrado</w:t>
            </w:r>
          </w:p>
        </w:tc>
      </w:tr>
      <w:tr w:rsidR="008C0D9D" w14:paraId="4E3317DF" w14:textId="77777777" w:rsidTr="00357068">
        <w:tc>
          <w:tcPr>
            <w:tcW w:w="1555" w:type="dxa"/>
          </w:tcPr>
          <w:p w14:paraId="5D0CF12B" w14:textId="77777777" w:rsidR="008C0D9D" w:rsidRDefault="008C0D9D" w:rsidP="008C0D9D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548CF109" w14:textId="77777777" w:rsidR="008C0D9D" w:rsidRPr="00AA60F6" w:rsidRDefault="008C0D9D" w:rsidP="008C0D9D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1AF586FB" w14:textId="77777777" w:rsidR="008C0D9D" w:rsidRDefault="008C0D9D" w:rsidP="008C0D9D">
            <w:pPr>
              <w:pStyle w:val="SemEspaamento"/>
              <w:spacing w:line="276" w:lineRule="auto"/>
            </w:pPr>
            <w:r>
              <w:t>Preencho os campos:</w:t>
            </w:r>
          </w:p>
          <w:p w14:paraId="58481510" w14:textId="77777777" w:rsidR="008C0D9D" w:rsidRDefault="008C0D9D" w:rsidP="008C0D9D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E-mail </w:t>
            </w:r>
          </w:p>
          <w:p w14:paraId="605CE465" w14:textId="77777777" w:rsidR="008C0D9D" w:rsidRDefault="008C0D9D" w:rsidP="008C0D9D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Nome</w:t>
            </w:r>
          </w:p>
          <w:p w14:paraId="3E07D996" w14:textId="31731C60" w:rsidR="008C0D9D" w:rsidRDefault="008C0D9D" w:rsidP="00357068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Telefone </w:t>
            </w:r>
          </w:p>
        </w:tc>
      </w:tr>
      <w:tr w:rsidR="008C0D9D" w14:paraId="6E52D6F2" w14:textId="77777777" w:rsidTr="00357068">
        <w:tc>
          <w:tcPr>
            <w:tcW w:w="1555" w:type="dxa"/>
          </w:tcPr>
          <w:p w14:paraId="08768616" w14:textId="7B0CFC32" w:rsidR="008C0D9D" w:rsidRPr="00447DD7" w:rsidRDefault="008C0D9D" w:rsidP="008C0D9D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3E99F8E9" w14:textId="7734A600" w:rsidR="008C0D9D" w:rsidRDefault="008C0D9D" w:rsidP="008C0D9D">
            <w:pPr>
              <w:pStyle w:val="SemEspaamento"/>
              <w:spacing w:line="276" w:lineRule="auto"/>
            </w:pPr>
            <w:r>
              <w:t>Preencho o campo Senha</w:t>
            </w:r>
            <w:r w:rsidR="00357068">
              <w:t xml:space="preserve"> com uma senha</w:t>
            </w:r>
            <w:r>
              <w:t xml:space="preserve"> que não atende os critérios</w:t>
            </w:r>
          </w:p>
          <w:p w14:paraId="22562727" w14:textId="5F8E3497" w:rsidR="008C0D9D" w:rsidRDefault="008C0D9D" w:rsidP="008C0D9D">
            <w:pPr>
              <w:pStyle w:val="SemEspaamento"/>
              <w:spacing w:line="276" w:lineRule="auto"/>
            </w:pPr>
            <w:r>
              <w:t>Letras e números</w:t>
            </w:r>
          </w:p>
          <w:p w14:paraId="04F3AA07" w14:textId="77777777" w:rsidR="008C0D9D" w:rsidRDefault="008C0D9D" w:rsidP="008C0D9D">
            <w:pPr>
              <w:pStyle w:val="SemEspaamento"/>
              <w:spacing w:line="276" w:lineRule="auto"/>
            </w:pPr>
            <w:r>
              <w:t>No mínimo 6 caracteres</w:t>
            </w:r>
          </w:p>
          <w:p w14:paraId="4602A3CD" w14:textId="002D5ECE" w:rsidR="008C0D9D" w:rsidRDefault="008C0D9D" w:rsidP="008C0D9D">
            <w:pPr>
              <w:pStyle w:val="SemEspaamento"/>
              <w:spacing w:line="276" w:lineRule="auto"/>
            </w:pPr>
            <w:r>
              <w:t>No máximo 10 caracteres</w:t>
            </w:r>
          </w:p>
        </w:tc>
      </w:tr>
      <w:tr w:rsidR="008C0D9D" w14:paraId="39A18211" w14:textId="77777777" w:rsidTr="00357068">
        <w:tc>
          <w:tcPr>
            <w:tcW w:w="1555" w:type="dxa"/>
          </w:tcPr>
          <w:p w14:paraId="5138F77B" w14:textId="77777777" w:rsidR="008C0D9D" w:rsidRDefault="008C0D9D" w:rsidP="00357068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117B1356" w14:textId="77777777" w:rsidR="008C0D9D" w:rsidRDefault="008C0D9D" w:rsidP="00357068">
            <w:pPr>
              <w:pStyle w:val="SemEspaamento"/>
              <w:spacing w:line="276" w:lineRule="auto"/>
            </w:pPr>
            <w:r>
              <w:t>Tento cadastrar o usuário</w:t>
            </w:r>
          </w:p>
        </w:tc>
      </w:tr>
      <w:tr w:rsidR="008C0D9D" w14:paraId="7A31C551" w14:textId="77777777" w:rsidTr="00357068">
        <w:tc>
          <w:tcPr>
            <w:tcW w:w="1555" w:type="dxa"/>
          </w:tcPr>
          <w:p w14:paraId="04078605" w14:textId="77777777" w:rsidR="008C0D9D" w:rsidRDefault="008C0D9D" w:rsidP="00357068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2FAD1801" w14:textId="77777777" w:rsidR="008C0D9D" w:rsidRPr="00AA60F6" w:rsidRDefault="008C0D9D" w:rsidP="00357068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1E7E9BF5" w14:textId="77777777" w:rsidR="008C0D9D" w:rsidRDefault="008C0D9D" w:rsidP="0035706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emite um alerta de Senha inválido.</w:t>
            </w:r>
          </w:p>
        </w:tc>
      </w:tr>
    </w:tbl>
    <w:p w14:paraId="08E5D68E" w14:textId="4A5F8D1E" w:rsidR="008C0D9D" w:rsidRDefault="008C0D9D" w:rsidP="00C44FE9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357068" w:rsidRPr="0013279D" w14:paraId="00662186" w14:textId="77777777" w:rsidTr="00357068">
        <w:tc>
          <w:tcPr>
            <w:tcW w:w="9061" w:type="dxa"/>
            <w:gridSpan w:val="2"/>
          </w:tcPr>
          <w:p w14:paraId="26D2CF44" w14:textId="54707B61" w:rsidR="00357068" w:rsidRPr="0013279D" w:rsidRDefault="00357068" w:rsidP="00357068">
            <w:pPr>
              <w:pStyle w:val="Ttulo2"/>
              <w:outlineLvl w:val="1"/>
            </w:pPr>
            <w:bookmarkStart w:id="22" w:name="_Toc10459804"/>
            <w:bookmarkStart w:id="23" w:name="_Toc12463971"/>
            <w:r>
              <w:t>C</w:t>
            </w:r>
            <w:r w:rsidR="005B2F50">
              <w:t>9</w:t>
            </w:r>
            <w:r>
              <w:t xml:space="preserve"> – Cliente com</w:t>
            </w:r>
            <w:r w:rsidRPr="00D13A4C">
              <w:t xml:space="preserve"> </w:t>
            </w:r>
            <w:r>
              <w:t>Senha vazio</w:t>
            </w:r>
            <w:bookmarkEnd w:id="22"/>
            <w:bookmarkEnd w:id="23"/>
          </w:p>
        </w:tc>
      </w:tr>
      <w:tr w:rsidR="00357068" w14:paraId="689CBD57" w14:textId="77777777" w:rsidTr="00357068">
        <w:tc>
          <w:tcPr>
            <w:tcW w:w="1555" w:type="dxa"/>
          </w:tcPr>
          <w:p w14:paraId="6920BF89" w14:textId="77777777" w:rsidR="00357068" w:rsidRDefault="00357068" w:rsidP="00357068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2860CAE8" w14:textId="77777777" w:rsidR="00357068" w:rsidRPr="00AA60F6" w:rsidRDefault="00357068" w:rsidP="00357068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2454E9DE" w14:textId="77777777" w:rsidR="00357068" w:rsidRDefault="00357068" w:rsidP="0035706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Não tem usuário logado</w:t>
            </w:r>
          </w:p>
        </w:tc>
      </w:tr>
      <w:tr w:rsidR="00357068" w14:paraId="478C046A" w14:textId="77777777" w:rsidTr="00357068">
        <w:tc>
          <w:tcPr>
            <w:tcW w:w="1555" w:type="dxa"/>
          </w:tcPr>
          <w:p w14:paraId="6018AEAF" w14:textId="77777777" w:rsidR="00357068" w:rsidRPr="00447DD7" w:rsidRDefault="00357068" w:rsidP="00357068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2DF267FC" w14:textId="77777777" w:rsidR="00357068" w:rsidRDefault="00357068" w:rsidP="00357068">
            <w:pPr>
              <w:pStyle w:val="SemEspaamento"/>
              <w:spacing w:line="276" w:lineRule="auto"/>
            </w:pPr>
            <w:r>
              <w:t>Não tem usuário cadastrado</w:t>
            </w:r>
          </w:p>
        </w:tc>
      </w:tr>
      <w:tr w:rsidR="00357068" w14:paraId="079A65F8" w14:textId="77777777" w:rsidTr="00357068">
        <w:tc>
          <w:tcPr>
            <w:tcW w:w="1555" w:type="dxa"/>
          </w:tcPr>
          <w:p w14:paraId="6192367D" w14:textId="77777777" w:rsidR="00357068" w:rsidRDefault="00357068" w:rsidP="00357068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41414D66" w14:textId="77777777" w:rsidR="00357068" w:rsidRPr="00AA60F6" w:rsidRDefault="00357068" w:rsidP="00357068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6331A4B5" w14:textId="77777777" w:rsidR="00357068" w:rsidRDefault="00357068" w:rsidP="00357068">
            <w:pPr>
              <w:pStyle w:val="SemEspaamento"/>
              <w:spacing w:line="276" w:lineRule="auto"/>
            </w:pPr>
            <w:r>
              <w:t>Preencho os campos:</w:t>
            </w:r>
          </w:p>
          <w:p w14:paraId="0288AFFD" w14:textId="77777777" w:rsidR="00357068" w:rsidRDefault="00357068" w:rsidP="00357068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E-mail</w:t>
            </w:r>
          </w:p>
          <w:p w14:paraId="50D43688" w14:textId="77777777" w:rsidR="00357068" w:rsidRDefault="00357068" w:rsidP="00357068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Nome</w:t>
            </w:r>
          </w:p>
          <w:p w14:paraId="014322CB" w14:textId="783CCD08" w:rsidR="00357068" w:rsidRDefault="00357068" w:rsidP="00357068">
            <w:pPr>
              <w:pStyle w:val="SemEspaamento"/>
              <w:spacing w:line="276" w:lineRule="auto"/>
            </w:pPr>
            <w:r>
              <w:t>Telefone</w:t>
            </w:r>
          </w:p>
        </w:tc>
      </w:tr>
      <w:tr w:rsidR="00357068" w14:paraId="7DD76F97" w14:textId="77777777" w:rsidTr="00357068">
        <w:tc>
          <w:tcPr>
            <w:tcW w:w="1555" w:type="dxa"/>
          </w:tcPr>
          <w:p w14:paraId="276E8FC9" w14:textId="77777777" w:rsidR="00357068" w:rsidRDefault="00357068" w:rsidP="00357068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 xml:space="preserve">E </w:t>
            </w:r>
          </w:p>
        </w:tc>
        <w:tc>
          <w:tcPr>
            <w:tcW w:w="7506" w:type="dxa"/>
          </w:tcPr>
          <w:p w14:paraId="578EEB2F" w14:textId="77777777" w:rsidR="00357068" w:rsidRDefault="00357068" w:rsidP="00357068">
            <w:pPr>
              <w:pStyle w:val="SemEspaamento"/>
              <w:spacing w:line="276" w:lineRule="auto"/>
            </w:pPr>
            <w:r>
              <w:t>Mantenho vazio o campo:</w:t>
            </w:r>
          </w:p>
          <w:p w14:paraId="20E149C3" w14:textId="77777777" w:rsidR="00357068" w:rsidRDefault="00357068" w:rsidP="00357068">
            <w:pPr>
              <w:pStyle w:val="PargrafodaLista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Senha</w:t>
            </w:r>
          </w:p>
        </w:tc>
      </w:tr>
      <w:tr w:rsidR="00357068" w14:paraId="01D46565" w14:textId="77777777" w:rsidTr="00357068">
        <w:tc>
          <w:tcPr>
            <w:tcW w:w="1555" w:type="dxa"/>
          </w:tcPr>
          <w:p w14:paraId="4CE0E512" w14:textId="77777777" w:rsidR="00357068" w:rsidRDefault="00357068" w:rsidP="00357068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6AC0CF0F" w14:textId="77777777" w:rsidR="00357068" w:rsidRDefault="00357068" w:rsidP="00357068">
            <w:pPr>
              <w:pStyle w:val="SemEspaamento"/>
              <w:spacing w:line="276" w:lineRule="auto"/>
            </w:pPr>
            <w:r>
              <w:t>Tento cadastrar o usuário</w:t>
            </w:r>
          </w:p>
        </w:tc>
      </w:tr>
      <w:tr w:rsidR="00357068" w14:paraId="5784AA05" w14:textId="77777777" w:rsidTr="00357068">
        <w:tc>
          <w:tcPr>
            <w:tcW w:w="1555" w:type="dxa"/>
          </w:tcPr>
          <w:p w14:paraId="4C42793B" w14:textId="77777777" w:rsidR="00357068" w:rsidRDefault="00357068" w:rsidP="00357068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2D31A65A" w14:textId="77777777" w:rsidR="00357068" w:rsidRPr="00AA60F6" w:rsidRDefault="00357068" w:rsidP="00357068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64C793F9" w14:textId="77777777" w:rsidR="00357068" w:rsidRDefault="00357068" w:rsidP="0035706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emite um alerta de Senha obrigatório.</w:t>
            </w:r>
          </w:p>
        </w:tc>
      </w:tr>
    </w:tbl>
    <w:p w14:paraId="177B779B" w14:textId="77777777" w:rsidR="00357068" w:rsidRPr="0078747A" w:rsidRDefault="00357068" w:rsidP="00357068"/>
    <w:p w14:paraId="4EB592F0" w14:textId="77777777" w:rsidR="00357068" w:rsidRPr="00C44FE9" w:rsidRDefault="00357068" w:rsidP="00C44FE9"/>
    <w:sectPr w:rsidR="00357068" w:rsidRPr="00C44FE9" w:rsidSect="00E33422">
      <w:headerReference w:type="default" r:id="rId8"/>
      <w:footerReference w:type="default" r:id="rId9"/>
      <w:pgSz w:w="11906" w:h="16838"/>
      <w:pgMar w:top="1701" w:right="113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E5790" w14:textId="77777777" w:rsidR="002E5D7C" w:rsidRDefault="002E5D7C" w:rsidP="00E33422">
      <w:pPr>
        <w:spacing w:after="0" w:line="240" w:lineRule="auto"/>
      </w:pPr>
      <w:r>
        <w:separator/>
      </w:r>
    </w:p>
  </w:endnote>
  <w:endnote w:type="continuationSeparator" w:id="0">
    <w:p w14:paraId="6C593A89" w14:textId="77777777" w:rsidR="002E5D7C" w:rsidRDefault="002E5D7C" w:rsidP="00E3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19748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24D726A" w14:textId="77777777" w:rsidR="00357068" w:rsidRDefault="00357068" w:rsidP="008544AD">
            <w:pPr>
              <w:pStyle w:val="Rodap"/>
              <w:pBdr>
                <w:top w:val="single" w:sz="8" w:space="1" w:color="A6A6A6" w:themeColor="background1" w:themeShade="A6"/>
              </w:pBdr>
              <w:jc w:val="right"/>
            </w:pP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02AEE4C" w14:textId="77777777" w:rsidR="00357068" w:rsidRDefault="0035706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5DD689" w14:textId="77777777" w:rsidR="002E5D7C" w:rsidRDefault="002E5D7C" w:rsidP="00E33422">
      <w:pPr>
        <w:spacing w:after="0" w:line="240" w:lineRule="auto"/>
      </w:pPr>
      <w:r>
        <w:separator/>
      </w:r>
    </w:p>
  </w:footnote>
  <w:footnote w:type="continuationSeparator" w:id="0">
    <w:p w14:paraId="518F7549" w14:textId="77777777" w:rsidR="002E5D7C" w:rsidRDefault="002E5D7C" w:rsidP="00E33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D146D" w14:textId="7A044866" w:rsidR="00357068" w:rsidRPr="00E33422" w:rsidRDefault="00357068" w:rsidP="00E33422">
    <w:pPr>
      <w:jc w:val="right"/>
      <w:rPr>
        <w:szCs w:val="32"/>
      </w:rPr>
    </w:pPr>
    <w:r w:rsidRPr="00BB1DD7">
      <w:rPr>
        <w:b/>
        <w:szCs w:val="32"/>
      </w:rPr>
      <w:t xml:space="preserve">1.1. </w:t>
    </w:r>
    <w:r w:rsidRPr="002A7FF0">
      <w:rPr>
        <w:b/>
        <w:szCs w:val="32"/>
      </w:rPr>
      <w:t xml:space="preserve">Criação de Cliente </w:t>
    </w:r>
    <w:r w:rsidRPr="00E33422">
      <w:rPr>
        <w:rFonts w:ascii="Consolas" w:hAnsi="Consolas"/>
        <w:sz w:val="20"/>
        <w:szCs w:val="32"/>
      </w:rPr>
      <w:t>&lt;v 1.0.0&gt;</w:t>
    </w:r>
  </w:p>
  <w:p w14:paraId="77C579E1" w14:textId="77777777" w:rsidR="00357068" w:rsidRPr="005617C9" w:rsidRDefault="00357068" w:rsidP="005617C9">
    <w:pPr>
      <w:pStyle w:val="Cabealho"/>
      <w:pBdr>
        <w:bottom w:val="single" w:sz="8" w:space="1" w:color="A6A6A6" w:themeColor="background1" w:themeShade="A6"/>
      </w:pBdr>
      <w:jc w:val="right"/>
      <w:rPr>
        <w:b/>
        <w:i/>
        <w:sz w:val="20"/>
      </w:rPr>
    </w:pPr>
    <w:r w:rsidRPr="00E33422">
      <w:rPr>
        <w:b/>
        <w:sz w:val="20"/>
      </w:rPr>
      <w:t xml:space="preserve">Projeto </w:t>
    </w:r>
    <w:r>
      <w:rPr>
        <w:b/>
        <w:i/>
        <w:sz w:val="20"/>
      </w:rPr>
      <w:t>FestINF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57E7C"/>
    <w:multiLevelType w:val="multilevel"/>
    <w:tmpl w:val="245E78E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5E94615"/>
    <w:multiLevelType w:val="hybridMultilevel"/>
    <w:tmpl w:val="94E2337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C75A7"/>
    <w:multiLevelType w:val="hybridMultilevel"/>
    <w:tmpl w:val="F252BCD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867"/>
    <w:rsid w:val="00013867"/>
    <w:rsid w:val="0003009D"/>
    <w:rsid w:val="0006738F"/>
    <w:rsid w:val="00087A5D"/>
    <w:rsid w:val="000F1DDE"/>
    <w:rsid w:val="000F2303"/>
    <w:rsid w:val="001046E4"/>
    <w:rsid w:val="0013279D"/>
    <w:rsid w:val="001618E2"/>
    <w:rsid w:val="0017668F"/>
    <w:rsid w:val="00196679"/>
    <w:rsid w:val="001B1385"/>
    <w:rsid w:val="001C1B5E"/>
    <w:rsid w:val="001E3A40"/>
    <w:rsid w:val="002A05E5"/>
    <w:rsid w:val="002A7FF0"/>
    <w:rsid w:val="002E5D7C"/>
    <w:rsid w:val="002E60BF"/>
    <w:rsid w:val="002E73F6"/>
    <w:rsid w:val="00352433"/>
    <w:rsid w:val="00355245"/>
    <w:rsid w:val="00357068"/>
    <w:rsid w:val="003742DA"/>
    <w:rsid w:val="00392810"/>
    <w:rsid w:val="00412A27"/>
    <w:rsid w:val="00430BE9"/>
    <w:rsid w:val="004515B2"/>
    <w:rsid w:val="004940B7"/>
    <w:rsid w:val="004A1518"/>
    <w:rsid w:val="004A41EF"/>
    <w:rsid w:val="004B5A39"/>
    <w:rsid w:val="004C5DF7"/>
    <w:rsid w:val="004D55FD"/>
    <w:rsid w:val="004E0725"/>
    <w:rsid w:val="004E1AC3"/>
    <w:rsid w:val="004F7D59"/>
    <w:rsid w:val="00503DCF"/>
    <w:rsid w:val="00546331"/>
    <w:rsid w:val="00560C41"/>
    <w:rsid w:val="005617C9"/>
    <w:rsid w:val="00564E21"/>
    <w:rsid w:val="005B2AF4"/>
    <w:rsid w:val="005B2F50"/>
    <w:rsid w:val="005B3313"/>
    <w:rsid w:val="005C25DC"/>
    <w:rsid w:val="005E41C1"/>
    <w:rsid w:val="006D5194"/>
    <w:rsid w:val="00706BE2"/>
    <w:rsid w:val="00732E92"/>
    <w:rsid w:val="00780CFE"/>
    <w:rsid w:val="00791EE9"/>
    <w:rsid w:val="007A139B"/>
    <w:rsid w:val="007A4EA3"/>
    <w:rsid w:val="007C2F4B"/>
    <w:rsid w:val="007F0CCC"/>
    <w:rsid w:val="00807CA9"/>
    <w:rsid w:val="008544AD"/>
    <w:rsid w:val="00875DF5"/>
    <w:rsid w:val="008B3CA0"/>
    <w:rsid w:val="008C0D9D"/>
    <w:rsid w:val="008E40C1"/>
    <w:rsid w:val="00917ED1"/>
    <w:rsid w:val="00967F68"/>
    <w:rsid w:val="00997F9B"/>
    <w:rsid w:val="009A1B09"/>
    <w:rsid w:val="009A26D5"/>
    <w:rsid w:val="00AA60F6"/>
    <w:rsid w:val="00AD28DF"/>
    <w:rsid w:val="00B07C66"/>
    <w:rsid w:val="00B375D1"/>
    <w:rsid w:val="00B56B9D"/>
    <w:rsid w:val="00B60B38"/>
    <w:rsid w:val="00B75304"/>
    <w:rsid w:val="00B85A24"/>
    <w:rsid w:val="00BB1DD7"/>
    <w:rsid w:val="00BD4A16"/>
    <w:rsid w:val="00BE5159"/>
    <w:rsid w:val="00C44FE9"/>
    <w:rsid w:val="00C45639"/>
    <w:rsid w:val="00C46A97"/>
    <w:rsid w:val="00C75C95"/>
    <w:rsid w:val="00C842BC"/>
    <w:rsid w:val="00CB5F0C"/>
    <w:rsid w:val="00CC7A34"/>
    <w:rsid w:val="00D13A4C"/>
    <w:rsid w:val="00D520B7"/>
    <w:rsid w:val="00DF37A1"/>
    <w:rsid w:val="00DF3ED2"/>
    <w:rsid w:val="00E13743"/>
    <w:rsid w:val="00E33422"/>
    <w:rsid w:val="00E36C84"/>
    <w:rsid w:val="00E847AA"/>
    <w:rsid w:val="00ED0AF9"/>
    <w:rsid w:val="00F516B8"/>
    <w:rsid w:val="00F6023F"/>
    <w:rsid w:val="00F8148B"/>
    <w:rsid w:val="00FA17A7"/>
    <w:rsid w:val="00FA5C19"/>
    <w:rsid w:val="00FB7A3B"/>
    <w:rsid w:val="00FC0A5E"/>
    <w:rsid w:val="00FD5B01"/>
    <w:rsid w:val="00FF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5E8AAD"/>
  <w15:chartTrackingRefBased/>
  <w15:docId w15:val="{99844143-853E-4393-B06F-B0887F652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BD4A16"/>
    <w:pPr>
      <w:numPr>
        <w:numId w:val="1"/>
      </w:numPr>
      <w:spacing w:line="240" w:lineRule="auto"/>
      <w:outlineLvl w:val="0"/>
    </w:pPr>
    <w:rPr>
      <w:b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BD4A16"/>
    <w:pPr>
      <w:numPr>
        <w:ilvl w:val="1"/>
        <w:numId w:val="1"/>
      </w:numPr>
      <w:spacing w:line="240" w:lineRule="auto"/>
      <w:outlineLvl w:val="1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Capa">
    <w:name w:val="TituloCapa"/>
    <w:basedOn w:val="Normal"/>
    <w:qFormat/>
    <w:rsid w:val="00564E21"/>
    <w:rPr>
      <w:b/>
      <w:sz w:val="32"/>
      <w:szCs w:val="32"/>
    </w:rPr>
  </w:style>
  <w:style w:type="paragraph" w:customStyle="1" w:styleId="TituloCapa0">
    <w:name w:val="Titulo Capa"/>
    <w:basedOn w:val="Normal"/>
    <w:qFormat/>
    <w:rsid w:val="00FB7A3B"/>
    <w:pPr>
      <w:spacing w:after="200" w:line="240" w:lineRule="auto"/>
      <w:jc w:val="right"/>
    </w:pPr>
    <w:rPr>
      <w:b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3422"/>
  </w:style>
  <w:style w:type="paragraph" w:styleId="Rodap">
    <w:name w:val="footer"/>
    <w:basedOn w:val="Normal"/>
    <w:link w:val="Rodap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3422"/>
  </w:style>
  <w:style w:type="paragraph" w:styleId="PargrafodaLista">
    <w:name w:val="List Paragraph"/>
    <w:basedOn w:val="Normal"/>
    <w:uiPriority w:val="34"/>
    <w:qFormat/>
    <w:rsid w:val="00D520B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D4A16"/>
    <w:rPr>
      <w:b/>
    </w:rPr>
  </w:style>
  <w:style w:type="character" w:customStyle="1" w:styleId="Ttulo2Char">
    <w:name w:val="Título 2 Char"/>
    <w:basedOn w:val="Fontepargpadro"/>
    <w:link w:val="Ttulo2"/>
    <w:uiPriority w:val="9"/>
    <w:rsid w:val="00BD4A16"/>
    <w:rPr>
      <w:b/>
    </w:rPr>
  </w:style>
  <w:style w:type="paragraph" w:customStyle="1" w:styleId="Tabletext">
    <w:name w:val="Tabletext"/>
    <w:basedOn w:val="Normal"/>
    <w:uiPriority w:val="99"/>
    <w:rsid w:val="00D520B7"/>
    <w:pPr>
      <w:keepLines/>
      <w:widowControl w:val="0"/>
      <w:spacing w:after="120" w:line="240" w:lineRule="atLeast"/>
    </w:pPr>
    <w:rPr>
      <w:rFonts w:eastAsia="Times New Roman"/>
      <w:sz w:val="20"/>
      <w:szCs w:val="20"/>
    </w:rPr>
  </w:style>
  <w:style w:type="table" w:styleId="Tabelacomgrade">
    <w:name w:val="Table Grid"/>
    <w:basedOn w:val="Tabelanormal"/>
    <w:uiPriority w:val="59"/>
    <w:rsid w:val="00355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FF12A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F12A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F12A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F12A3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4C5D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Modelos%20Personalizados%20do%20Office\N.N.N%20TN%20-%20EPN%20-%20EUN%20-%20Nome%20Est&#243;ria%20de%20Usu&#225;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4AF03-EDAB-4382-917C-9AE47B932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N.N.N TN - EPN - EUN - Nome Estória de Usuário.dotx</Template>
  <TotalTime>1830</TotalTime>
  <Pages>7</Pages>
  <Words>792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Ederson A de Souza</dc:creator>
  <cp:keywords/>
  <dc:description/>
  <cp:lastModifiedBy>Ederson Souza</cp:lastModifiedBy>
  <cp:revision>44</cp:revision>
  <dcterms:created xsi:type="dcterms:W3CDTF">2018-08-03T23:00:00Z</dcterms:created>
  <dcterms:modified xsi:type="dcterms:W3CDTF">2019-09-20T00:55:00Z</dcterms:modified>
</cp:coreProperties>
</file>