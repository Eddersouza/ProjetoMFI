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46C28EFD" w:rsidR="00F8148B" w:rsidRPr="00F8148B" w:rsidRDefault="005E433D" w:rsidP="00F8148B">
      <w:pPr>
        <w:jc w:val="right"/>
        <w:rPr>
          <w:sz w:val="32"/>
          <w:szCs w:val="32"/>
        </w:rPr>
      </w:pPr>
      <w:r w:rsidRPr="005E433D">
        <w:rPr>
          <w:b/>
          <w:sz w:val="32"/>
          <w:szCs w:val="32"/>
        </w:rPr>
        <w:t>3.5. Pedir Orçamentos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6905DF94" w:rsidR="00013867" w:rsidRPr="00D13A4C" w:rsidRDefault="00D337A7" w:rsidP="00013867">
      <w:pPr>
        <w:jc w:val="right"/>
        <w:rPr>
          <w:b/>
          <w:szCs w:val="32"/>
        </w:rPr>
      </w:pPr>
      <w:r w:rsidRPr="00D337A7">
        <w:rPr>
          <w:b/>
          <w:sz w:val="28"/>
          <w:szCs w:val="32"/>
        </w:rPr>
        <w:t>3. Orçamentos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3F77FC51" w14:textId="29AF91A3" w:rsidR="008E571B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36637" w:history="1">
            <w:r w:rsidR="008E571B" w:rsidRPr="0035255B">
              <w:rPr>
                <w:rStyle w:val="Hyperlink"/>
                <w:noProof/>
              </w:rPr>
              <w:t>1.</w:t>
            </w:r>
            <w:r w:rsidR="008E57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E571B" w:rsidRPr="0035255B">
              <w:rPr>
                <w:rStyle w:val="Hyperlink"/>
                <w:noProof/>
              </w:rPr>
              <w:t>Opções Gerais</w:t>
            </w:r>
            <w:r w:rsidR="008E571B">
              <w:rPr>
                <w:noProof/>
                <w:webHidden/>
              </w:rPr>
              <w:tab/>
            </w:r>
            <w:r w:rsidR="008E571B">
              <w:rPr>
                <w:noProof/>
                <w:webHidden/>
              </w:rPr>
              <w:fldChar w:fldCharType="begin"/>
            </w:r>
            <w:r w:rsidR="008E571B">
              <w:rPr>
                <w:noProof/>
                <w:webHidden/>
              </w:rPr>
              <w:instrText xml:space="preserve"> PAGEREF _Toc12636637 \h </w:instrText>
            </w:r>
            <w:r w:rsidR="008E571B">
              <w:rPr>
                <w:noProof/>
                <w:webHidden/>
              </w:rPr>
            </w:r>
            <w:r w:rsidR="008E571B">
              <w:rPr>
                <w:noProof/>
                <w:webHidden/>
              </w:rPr>
              <w:fldChar w:fldCharType="separate"/>
            </w:r>
            <w:r w:rsidR="008E571B">
              <w:rPr>
                <w:noProof/>
                <w:webHidden/>
              </w:rPr>
              <w:t>3</w:t>
            </w:r>
            <w:r w:rsidR="008E571B">
              <w:rPr>
                <w:noProof/>
                <w:webHidden/>
              </w:rPr>
              <w:fldChar w:fldCharType="end"/>
            </w:r>
          </w:hyperlink>
        </w:p>
        <w:p w14:paraId="79177555" w14:textId="13EB371F" w:rsidR="008E571B" w:rsidRDefault="008E571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638" w:history="1">
            <w:r w:rsidRPr="0035255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5255B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29C7" w14:textId="40442DA5" w:rsidR="008E571B" w:rsidRDefault="008E571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639" w:history="1">
            <w:r w:rsidRPr="0035255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5255B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8058" w14:textId="74D72D6B" w:rsidR="008E571B" w:rsidRDefault="008E571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640" w:history="1">
            <w:r w:rsidRPr="0035255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5255B">
              <w:rPr>
                <w:rStyle w:val="Hyperlink"/>
                <w:noProof/>
              </w:rPr>
              <w:t>3.5. Pedir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B3FD" w14:textId="184DEA67" w:rsidR="008E571B" w:rsidRDefault="008E571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641" w:history="1">
            <w:r w:rsidRPr="0035255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5255B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F336" w14:textId="4FB18506" w:rsidR="008E571B" w:rsidRDefault="008E571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642" w:history="1">
            <w:r w:rsidRPr="0035255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5255B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33AA" w14:textId="185180CE" w:rsidR="008E571B" w:rsidRDefault="008E571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643" w:history="1">
            <w:r w:rsidRPr="0035255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5255B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BA75" w14:textId="1C0C5316" w:rsidR="008E571B" w:rsidRDefault="008E571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644" w:history="1">
            <w:r w:rsidRPr="0035255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5255B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C8BD" w14:textId="138075CF" w:rsidR="008E571B" w:rsidRDefault="008E571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645" w:history="1">
            <w:r w:rsidRPr="0035255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5255B">
              <w:rPr>
                <w:rStyle w:val="Hyperlink"/>
                <w:noProof/>
              </w:rPr>
              <w:t>C1 – Solicitar Orçamentos – Cliente Logado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B0E9" w14:textId="35223F12" w:rsidR="008E571B" w:rsidRDefault="008E571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646" w:history="1">
            <w:r w:rsidRPr="0035255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5255B">
              <w:rPr>
                <w:rStyle w:val="Hyperlink"/>
                <w:noProof/>
              </w:rPr>
              <w:t>C2 – Solicitar Orçamentos – Cliente Não Logado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A19B" w14:textId="31219DC6" w:rsidR="008E571B" w:rsidRDefault="008E571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647" w:history="1">
            <w:r w:rsidRPr="0035255B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5255B">
              <w:rPr>
                <w:rStyle w:val="Hyperlink"/>
                <w:noProof/>
              </w:rPr>
              <w:t>C3 – Solicitar Orçamentos – Cliente Não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6B4E" w14:textId="49BCEFA1" w:rsidR="008E571B" w:rsidRDefault="008E571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648" w:history="1">
            <w:r w:rsidRPr="0035255B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35255B">
              <w:rPr>
                <w:rStyle w:val="Hyperlink"/>
                <w:noProof/>
              </w:rPr>
              <w:t>C4 – Solicitar Orçamentos – Usuário diferente de Cliente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7EA29D43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636637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636638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636639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83955F9" w:rsidR="00CC7A34" w:rsidRDefault="00D337A7" w:rsidP="00BB1DD7">
            <w:bookmarkStart w:id="4" w:name="_Hlk12563053"/>
            <w:r>
              <w:t>3. Orçamentos</w:t>
            </w:r>
            <w:bookmarkEnd w:id="4"/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233D2447" w:rsidR="006D5194" w:rsidRPr="00352433" w:rsidRDefault="005E433D" w:rsidP="006D5194">
            <w:r w:rsidRPr="005E433D">
              <w:t>3.5. Pedir Orçamentos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7BA58EDB" w:rsidR="002E73F6" w:rsidRDefault="005E433D" w:rsidP="007F0CCC">
      <w:pPr>
        <w:pStyle w:val="Ttulo1"/>
      </w:pPr>
      <w:bookmarkStart w:id="5" w:name="_Toc12636640"/>
      <w:r w:rsidRPr="005E433D">
        <w:lastRenderedPageBreak/>
        <w:t>3.5. Pedir Orçamentos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636641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46562AB8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26120C">
        <w:t xml:space="preserve"> </w:t>
      </w:r>
      <w:r w:rsidR="0096402A">
        <w:t xml:space="preserve">usuário do </w:t>
      </w:r>
      <w:r w:rsidR="005E433D">
        <w:t>tipo “Cliente”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636642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1BBE41C8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 xml:space="preserve">de </w:t>
      </w:r>
      <w:r w:rsidR="005E433D">
        <w:t>Poder solicitar orçamentos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636643"/>
      <w:proofErr w:type="gramStart"/>
      <w:r>
        <w:t>Por que</w:t>
      </w:r>
      <w:proofErr w:type="gramEnd"/>
      <w:r>
        <w:t>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063709B7" w:rsidR="00FC0A5E" w:rsidRDefault="004940B7" w:rsidP="00BD4A16">
      <w:pPr>
        <w:spacing w:line="360" w:lineRule="auto"/>
      </w:pPr>
      <w:r>
        <w:tab/>
      </w:r>
      <w:r w:rsidR="005E433D">
        <w:t>Para fazer uma festa infantil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636644"/>
      <w:r>
        <w:lastRenderedPageBreak/>
        <w:t>Confirmação</w:t>
      </w:r>
      <w:bookmarkEnd w:id="9"/>
    </w:p>
    <w:p w14:paraId="18552654" w14:textId="17855FA2" w:rsid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B11BF" w14:paraId="02F561BE" w14:textId="77777777" w:rsidTr="00D4048C">
        <w:tc>
          <w:tcPr>
            <w:tcW w:w="9061" w:type="dxa"/>
            <w:gridSpan w:val="2"/>
          </w:tcPr>
          <w:p w14:paraId="46FA149B" w14:textId="0B6A7ACD" w:rsidR="005B11BF" w:rsidRPr="0013279D" w:rsidRDefault="005B11BF" w:rsidP="00D4048C">
            <w:pPr>
              <w:pStyle w:val="Ttulo2"/>
              <w:outlineLvl w:val="1"/>
            </w:pPr>
            <w:bookmarkStart w:id="10" w:name="_Toc12613525"/>
            <w:bookmarkStart w:id="11" w:name="_Toc12636645"/>
            <w:r>
              <w:t xml:space="preserve">C1 – </w:t>
            </w:r>
            <w:bookmarkEnd w:id="10"/>
            <w:r w:rsidR="005E433D">
              <w:t>Solicitar Orçamentos</w:t>
            </w:r>
            <w:r w:rsidR="00F65509">
              <w:t xml:space="preserve"> – Cliente Logado</w:t>
            </w:r>
            <w:bookmarkEnd w:id="11"/>
          </w:p>
        </w:tc>
      </w:tr>
      <w:tr w:rsidR="005B11BF" w14:paraId="3CB6B753" w14:textId="77777777" w:rsidTr="00D4048C">
        <w:tc>
          <w:tcPr>
            <w:tcW w:w="1555" w:type="dxa"/>
          </w:tcPr>
          <w:p w14:paraId="1AB36AED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019C2B7" w14:textId="77777777" w:rsidR="005B11BF" w:rsidRPr="00AA60F6" w:rsidRDefault="005B11BF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74FD54D" w14:textId="72E6E9D7" w:rsidR="005B11BF" w:rsidRDefault="00EE7438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Tenho </w:t>
            </w:r>
            <w:r w:rsidR="00F65509">
              <w:t>Cliente</w:t>
            </w:r>
            <w:r>
              <w:t xml:space="preserve"> Cadastrado</w:t>
            </w:r>
          </w:p>
        </w:tc>
      </w:tr>
      <w:tr w:rsidR="005B11BF" w14:paraId="75492F29" w14:textId="77777777" w:rsidTr="00D4048C">
        <w:tc>
          <w:tcPr>
            <w:tcW w:w="1555" w:type="dxa"/>
          </w:tcPr>
          <w:p w14:paraId="48A3C883" w14:textId="77777777" w:rsidR="005B11BF" w:rsidRPr="00447DD7" w:rsidRDefault="005B11BF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E502FDE" w14:textId="4FCC9DB2" w:rsidR="005B11BF" w:rsidRDefault="00F65509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Logado Como Cliente</w:t>
            </w:r>
          </w:p>
        </w:tc>
      </w:tr>
      <w:tr w:rsidR="005B11BF" w14:paraId="1AEB565A" w14:textId="77777777" w:rsidTr="00D4048C">
        <w:tc>
          <w:tcPr>
            <w:tcW w:w="1555" w:type="dxa"/>
          </w:tcPr>
          <w:p w14:paraId="13A33E18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891DE7B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F1104A1" w14:textId="2034D005" w:rsidR="005B11BF" w:rsidRDefault="00F65509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solicitar um Orçamento</w:t>
            </w:r>
            <w:r w:rsidR="005B11BF">
              <w:t xml:space="preserve"> </w:t>
            </w:r>
          </w:p>
        </w:tc>
      </w:tr>
      <w:tr w:rsidR="005B11BF" w14:paraId="5F5FF732" w14:textId="77777777" w:rsidTr="00D4048C">
        <w:tc>
          <w:tcPr>
            <w:tcW w:w="1555" w:type="dxa"/>
          </w:tcPr>
          <w:p w14:paraId="515C8792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5C9D3D0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CFC25C" w14:textId="1FCBB6D0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F65509">
              <w:t>cria um orçamento para o Fornecedor escolhido visualizar</w:t>
            </w:r>
          </w:p>
        </w:tc>
      </w:tr>
      <w:tr w:rsidR="00F65509" w14:paraId="4DDE4C8F" w14:textId="77777777" w:rsidTr="00D4048C">
        <w:tc>
          <w:tcPr>
            <w:tcW w:w="1555" w:type="dxa"/>
          </w:tcPr>
          <w:p w14:paraId="2B15B2ED" w14:textId="642BF745" w:rsidR="00F65509" w:rsidRPr="00447DD7" w:rsidRDefault="00F65509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A7DF99F" w14:textId="3409940D" w:rsidR="00F65509" w:rsidRDefault="00F65509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Avisa para aguardar o contato do fornecedor</w:t>
            </w:r>
          </w:p>
        </w:tc>
      </w:tr>
    </w:tbl>
    <w:p w14:paraId="2FD677BC" w14:textId="7BD0A976" w:rsidR="005B11BF" w:rsidRDefault="005B11BF" w:rsidP="00EE7438"/>
    <w:p w14:paraId="0F0216EC" w14:textId="77777777" w:rsidR="00F65509" w:rsidRDefault="00F65509" w:rsidP="00EE7438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65509" w14:paraId="5BAAB391" w14:textId="77777777" w:rsidTr="00D4048C">
        <w:tc>
          <w:tcPr>
            <w:tcW w:w="9061" w:type="dxa"/>
            <w:gridSpan w:val="2"/>
          </w:tcPr>
          <w:p w14:paraId="5E5E1DD1" w14:textId="4577318C" w:rsidR="00F65509" w:rsidRPr="0013279D" w:rsidRDefault="00F65509" w:rsidP="00F65509">
            <w:pPr>
              <w:pStyle w:val="Ttulo2"/>
              <w:outlineLvl w:val="1"/>
            </w:pPr>
            <w:bookmarkStart w:id="12" w:name="_Toc12636646"/>
            <w:r>
              <w:t>C2 – Solicitar Orçamentos – Cliente Não Logado</w:t>
            </w:r>
            <w:bookmarkEnd w:id="12"/>
          </w:p>
        </w:tc>
      </w:tr>
      <w:tr w:rsidR="00F65509" w14:paraId="15DF48D0" w14:textId="77777777" w:rsidTr="00D4048C">
        <w:tc>
          <w:tcPr>
            <w:tcW w:w="1555" w:type="dxa"/>
          </w:tcPr>
          <w:p w14:paraId="3EB796F2" w14:textId="77777777" w:rsidR="00F65509" w:rsidRDefault="00F65509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4269084" w14:textId="77777777" w:rsidR="00F65509" w:rsidRPr="00AA60F6" w:rsidRDefault="00F65509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682E02E" w14:textId="77777777" w:rsidR="00F65509" w:rsidRDefault="00F65509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Cliente Cadastrado</w:t>
            </w:r>
          </w:p>
        </w:tc>
      </w:tr>
      <w:tr w:rsidR="00F65509" w14:paraId="1005189C" w14:textId="77777777" w:rsidTr="00D4048C">
        <w:tc>
          <w:tcPr>
            <w:tcW w:w="1555" w:type="dxa"/>
          </w:tcPr>
          <w:p w14:paraId="31F91008" w14:textId="77777777" w:rsidR="00F65509" w:rsidRPr="00447DD7" w:rsidRDefault="00F65509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AE8CCC9" w14:textId="6AF67350" w:rsidR="00F65509" w:rsidRDefault="00BC70BB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Não </w:t>
            </w:r>
            <w:r w:rsidR="00F65509">
              <w:t>Estou Logado Como Cliente</w:t>
            </w:r>
          </w:p>
        </w:tc>
      </w:tr>
      <w:tr w:rsidR="00F65509" w14:paraId="34C8EAC2" w14:textId="77777777" w:rsidTr="00D4048C">
        <w:tc>
          <w:tcPr>
            <w:tcW w:w="1555" w:type="dxa"/>
          </w:tcPr>
          <w:p w14:paraId="2E8DC721" w14:textId="77777777" w:rsidR="00F65509" w:rsidRDefault="00F65509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101D0825" w14:textId="77777777" w:rsidR="00F65509" w:rsidRPr="00AA60F6" w:rsidRDefault="00F65509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4CE2E09" w14:textId="77777777" w:rsidR="00F65509" w:rsidRDefault="00F65509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solicitar um Orçamento </w:t>
            </w:r>
          </w:p>
        </w:tc>
      </w:tr>
      <w:tr w:rsidR="00F65509" w14:paraId="717764AC" w14:textId="77777777" w:rsidTr="00D4048C">
        <w:tc>
          <w:tcPr>
            <w:tcW w:w="1555" w:type="dxa"/>
          </w:tcPr>
          <w:p w14:paraId="1AE2E600" w14:textId="77777777" w:rsidR="00F65509" w:rsidRDefault="00F65509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D9E5975" w14:textId="77777777" w:rsidR="00F65509" w:rsidRPr="00AA60F6" w:rsidRDefault="00F65509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EDA8D9C" w14:textId="4DBEE3D1" w:rsidR="00F65509" w:rsidRDefault="00F65509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</w:t>
            </w:r>
            <w:r w:rsidR="00BC70BB">
              <w:t>sistema pede para o usuário efetuar o login</w:t>
            </w:r>
          </w:p>
        </w:tc>
      </w:tr>
    </w:tbl>
    <w:p w14:paraId="276B6713" w14:textId="00C27174" w:rsidR="00F65509" w:rsidRDefault="00F65509" w:rsidP="00EE7438"/>
    <w:p w14:paraId="3E8728C3" w14:textId="77777777" w:rsidR="00BC70BB" w:rsidRDefault="00BC70BB" w:rsidP="00EE7438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C70BB" w14:paraId="3F5943F1" w14:textId="77777777" w:rsidTr="00D4048C">
        <w:tc>
          <w:tcPr>
            <w:tcW w:w="9061" w:type="dxa"/>
            <w:gridSpan w:val="2"/>
          </w:tcPr>
          <w:p w14:paraId="554B2863" w14:textId="2B128699" w:rsidR="00BC70BB" w:rsidRPr="0013279D" w:rsidRDefault="00BC70BB" w:rsidP="00BC70BB">
            <w:pPr>
              <w:pStyle w:val="Ttulo2"/>
              <w:outlineLvl w:val="1"/>
            </w:pPr>
            <w:bookmarkStart w:id="13" w:name="_Toc12636647"/>
            <w:r>
              <w:t>C3 – Solicitar Orçamentos – Cliente Não Cadastrado</w:t>
            </w:r>
            <w:bookmarkEnd w:id="13"/>
          </w:p>
        </w:tc>
      </w:tr>
      <w:tr w:rsidR="00BC70BB" w14:paraId="202709A8" w14:textId="77777777" w:rsidTr="00D4048C">
        <w:tc>
          <w:tcPr>
            <w:tcW w:w="1555" w:type="dxa"/>
          </w:tcPr>
          <w:p w14:paraId="5E90568E" w14:textId="77777777" w:rsidR="00BC70BB" w:rsidRDefault="00BC70BB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25575E7" w14:textId="77777777" w:rsidR="00BC70BB" w:rsidRPr="00AA60F6" w:rsidRDefault="00BC70BB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399037A" w14:textId="13A98475" w:rsidR="00BC70BB" w:rsidRDefault="00BC70BB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</w:t>
            </w:r>
            <w:r w:rsidR="00D42C81">
              <w:t xml:space="preserve"> </w:t>
            </w:r>
            <w:r>
              <w:t>Tenho Cliente Cadastrado</w:t>
            </w:r>
          </w:p>
        </w:tc>
      </w:tr>
      <w:tr w:rsidR="00BC70BB" w14:paraId="7965C0D8" w14:textId="77777777" w:rsidTr="00D4048C">
        <w:tc>
          <w:tcPr>
            <w:tcW w:w="1555" w:type="dxa"/>
          </w:tcPr>
          <w:p w14:paraId="14AA3D90" w14:textId="77777777" w:rsidR="00BC70BB" w:rsidRPr="00447DD7" w:rsidRDefault="00BC70BB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2087462" w14:textId="77777777" w:rsidR="00BC70BB" w:rsidRDefault="00BC70BB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Estou Logado Como Cliente</w:t>
            </w:r>
          </w:p>
        </w:tc>
      </w:tr>
      <w:tr w:rsidR="00BC70BB" w14:paraId="46BFAD6A" w14:textId="77777777" w:rsidTr="00D4048C">
        <w:tc>
          <w:tcPr>
            <w:tcW w:w="1555" w:type="dxa"/>
          </w:tcPr>
          <w:p w14:paraId="4FA4183A" w14:textId="77777777" w:rsidR="00BC70BB" w:rsidRDefault="00BC70BB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542495A" w14:textId="77777777" w:rsidR="00BC70BB" w:rsidRPr="00AA60F6" w:rsidRDefault="00BC70BB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B04EB32" w14:textId="77777777" w:rsidR="00BC70BB" w:rsidRDefault="00BC70BB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solicitar um Orçamento </w:t>
            </w:r>
          </w:p>
        </w:tc>
      </w:tr>
      <w:tr w:rsidR="00BC70BB" w14:paraId="2DAE6E49" w14:textId="77777777" w:rsidTr="00D4048C">
        <w:tc>
          <w:tcPr>
            <w:tcW w:w="1555" w:type="dxa"/>
          </w:tcPr>
          <w:p w14:paraId="426C8397" w14:textId="77777777" w:rsidR="00BC70BB" w:rsidRDefault="00BC70BB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580107A7" w14:textId="77777777" w:rsidR="00BC70BB" w:rsidRPr="00AA60F6" w:rsidRDefault="00BC70BB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A8F7CAB" w14:textId="10024C50" w:rsidR="00BC70BB" w:rsidRDefault="00BC70BB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pede para o Se cadastrar</w:t>
            </w:r>
          </w:p>
        </w:tc>
      </w:tr>
    </w:tbl>
    <w:p w14:paraId="2DE214F8" w14:textId="3A611F89" w:rsidR="00BC70BB" w:rsidRDefault="00BC70BB" w:rsidP="00EE7438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D42C81" w14:paraId="48CC00B9" w14:textId="77777777" w:rsidTr="00D4048C">
        <w:tc>
          <w:tcPr>
            <w:tcW w:w="9061" w:type="dxa"/>
            <w:gridSpan w:val="2"/>
          </w:tcPr>
          <w:p w14:paraId="1333E45A" w14:textId="4516D168" w:rsidR="00D42C81" w:rsidRPr="0013279D" w:rsidRDefault="00D42C81" w:rsidP="00D42C81">
            <w:pPr>
              <w:pStyle w:val="Ttulo2"/>
              <w:outlineLvl w:val="1"/>
            </w:pPr>
            <w:bookmarkStart w:id="14" w:name="_Toc12636648"/>
            <w:r>
              <w:t>C4 – Solicitar Orçamentos – Usuário diferente de Cliente</w:t>
            </w:r>
            <w:bookmarkEnd w:id="14"/>
          </w:p>
        </w:tc>
      </w:tr>
      <w:tr w:rsidR="00D42C81" w14:paraId="2F2AB7A6" w14:textId="77777777" w:rsidTr="00D4048C">
        <w:tc>
          <w:tcPr>
            <w:tcW w:w="1555" w:type="dxa"/>
          </w:tcPr>
          <w:p w14:paraId="5544A39B" w14:textId="77777777" w:rsidR="00D42C81" w:rsidRDefault="00D42C81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45454873" w14:textId="77777777" w:rsidR="00D42C81" w:rsidRPr="00AA60F6" w:rsidRDefault="00D42C81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DF94723" w14:textId="41062F00" w:rsidR="00D42C81" w:rsidRDefault="00D42C81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com usuário diferente de Cliente</w:t>
            </w:r>
          </w:p>
        </w:tc>
      </w:tr>
      <w:tr w:rsidR="00D42C81" w14:paraId="16123F02" w14:textId="77777777" w:rsidTr="00D4048C">
        <w:tc>
          <w:tcPr>
            <w:tcW w:w="1555" w:type="dxa"/>
          </w:tcPr>
          <w:p w14:paraId="40793965" w14:textId="77777777" w:rsidR="00D42C81" w:rsidRDefault="00D42C81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59BC05F" w14:textId="77777777" w:rsidR="00D42C81" w:rsidRPr="00AA60F6" w:rsidRDefault="00D42C81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32FA679" w14:textId="77777777" w:rsidR="00D42C81" w:rsidRDefault="00D42C81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solicitar um Orçamento </w:t>
            </w:r>
          </w:p>
        </w:tc>
      </w:tr>
      <w:tr w:rsidR="00D42C81" w14:paraId="05FA7D1D" w14:textId="77777777" w:rsidTr="00D4048C">
        <w:tc>
          <w:tcPr>
            <w:tcW w:w="1555" w:type="dxa"/>
          </w:tcPr>
          <w:p w14:paraId="5507FB67" w14:textId="77777777" w:rsidR="00D42C81" w:rsidRDefault="00D42C81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4489CB" w14:textId="77777777" w:rsidR="00D42C81" w:rsidRPr="00AA60F6" w:rsidRDefault="00D42C81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666EF64" w14:textId="0C466CF9" w:rsidR="00D42C81" w:rsidRDefault="00D42C81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não permite</w:t>
            </w:r>
          </w:p>
        </w:tc>
      </w:tr>
    </w:tbl>
    <w:p w14:paraId="3B03933A" w14:textId="77777777" w:rsidR="00D42C81" w:rsidRDefault="00D42C81" w:rsidP="00EE7438"/>
    <w:sectPr w:rsidR="00D42C81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5C7D1" w14:textId="77777777" w:rsidR="00730970" w:rsidRDefault="00730970" w:rsidP="00E33422">
      <w:pPr>
        <w:spacing w:after="0" w:line="240" w:lineRule="auto"/>
      </w:pPr>
      <w:r>
        <w:separator/>
      </w:r>
    </w:p>
  </w:endnote>
  <w:endnote w:type="continuationSeparator" w:id="0">
    <w:p w14:paraId="1D81928E" w14:textId="77777777" w:rsidR="00730970" w:rsidRDefault="00730970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14ACF" w14:textId="77777777" w:rsidR="00730970" w:rsidRDefault="00730970" w:rsidP="00E33422">
      <w:pPr>
        <w:spacing w:after="0" w:line="240" w:lineRule="auto"/>
      </w:pPr>
      <w:r>
        <w:separator/>
      </w:r>
    </w:p>
  </w:footnote>
  <w:footnote w:type="continuationSeparator" w:id="0">
    <w:p w14:paraId="4985B2A5" w14:textId="77777777" w:rsidR="00730970" w:rsidRDefault="00730970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26B5B067" w:rsidR="00357068" w:rsidRPr="00E33422" w:rsidRDefault="005E433D" w:rsidP="00E33422">
    <w:pPr>
      <w:jc w:val="right"/>
      <w:rPr>
        <w:szCs w:val="32"/>
      </w:rPr>
    </w:pPr>
    <w:r w:rsidRPr="005E433D">
      <w:rPr>
        <w:b/>
        <w:szCs w:val="32"/>
      </w:rPr>
      <w:t>3.5. Pedir Orçamentos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0350"/>
    <w:rsid w:val="0013279D"/>
    <w:rsid w:val="001618E2"/>
    <w:rsid w:val="0017668F"/>
    <w:rsid w:val="001921E4"/>
    <w:rsid w:val="001926D6"/>
    <w:rsid w:val="00196679"/>
    <w:rsid w:val="001A0C70"/>
    <w:rsid w:val="001B1385"/>
    <w:rsid w:val="001C1B5E"/>
    <w:rsid w:val="001D43F9"/>
    <w:rsid w:val="001D71F1"/>
    <w:rsid w:val="001E3A40"/>
    <w:rsid w:val="001E5615"/>
    <w:rsid w:val="0021022C"/>
    <w:rsid w:val="00252DCC"/>
    <w:rsid w:val="0026120C"/>
    <w:rsid w:val="002A05E5"/>
    <w:rsid w:val="002A7FF0"/>
    <w:rsid w:val="002C2412"/>
    <w:rsid w:val="002E3957"/>
    <w:rsid w:val="002E60BF"/>
    <w:rsid w:val="002E73F6"/>
    <w:rsid w:val="002F3370"/>
    <w:rsid w:val="00352433"/>
    <w:rsid w:val="00355245"/>
    <w:rsid w:val="00357068"/>
    <w:rsid w:val="003742DA"/>
    <w:rsid w:val="00392810"/>
    <w:rsid w:val="003F40C1"/>
    <w:rsid w:val="0041029F"/>
    <w:rsid w:val="00412A27"/>
    <w:rsid w:val="00430BE9"/>
    <w:rsid w:val="00435481"/>
    <w:rsid w:val="004515B2"/>
    <w:rsid w:val="004763B6"/>
    <w:rsid w:val="004828A6"/>
    <w:rsid w:val="004940B7"/>
    <w:rsid w:val="004A1518"/>
    <w:rsid w:val="004A41EF"/>
    <w:rsid w:val="004B5A39"/>
    <w:rsid w:val="004B63CC"/>
    <w:rsid w:val="004C5DF7"/>
    <w:rsid w:val="004D55FD"/>
    <w:rsid w:val="004E0725"/>
    <w:rsid w:val="004E1AC3"/>
    <w:rsid w:val="004F7D59"/>
    <w:rsid w:val="00503DCF"/>
    <w:rsid w:val="00505675"/>
    <w:rsid w:val="005167B6"/>
    <w:rsid w:val="00546331"/>
    <w:rsid w:val="00560C41"/>
    <w:rsid w:val="005617C9"/>
    <w:rsid w:val="00564E21"/>
    <w:rsid w:val="005A4825"/>
    <w:rsid w:val="005B11BF"/>
    <w:rsid w:val="005B2AF4"/>
    <w:rsid w:val="005B3313"/>
    <w:rsid w:val="005C25DC"/>
    <w:rsid w:val="005E41C1"/>
    <w:rsid w:val="005E433D"/>
    <w:rsid w:val="00635606"/>
    <w:rsid w:val="0063773E"/>
    <w:rsid w:val="00641872"/>
    <w:rsid w:val="00664011"/>
    <w:rsid w:val="00696615"/>
    <w:rsid w:val="006D5194"/>
    <w:rsid w:val="00706BE2"/>
    <w:rsid w:val="00730970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8E571B"/>
    <w:rsid w:val="00917ED1"/>
    <w:rsid w:val="0092002B"/>
    <w:rsid w:val="0093294B"/>
    <w:rsid w:val="0096402A"/>
    <w:rsid w:val="00997F9B"/>
    <w:rsid w:val="009A1B09"/>
    <w:rsid w:val="009A26D5"/>
    <w:rsid w:val="00A35FE4"/>
    <w:rsid w:val="00A67094"/>
    <w:rsid w:val="00A82886"/>
    <w:rsid w:val="00AA60F6"/>
    <w:rsid w:val="00AD28DF"/>
    <w:rsid w:val="00B375D1"/>
    <w:rsid w:val="00B56B9D"/>
    <w:rsid w:val="00B60B38"/>
    <w:rsid w:val="00B75304"/>
    <w:rsid w:val="00B85A24"/>
    <w:rsid w:val="00BB1DD7"/>
    <w:rsid w:val="00BC70BB"/>
    <w:rsid w:val="00BD4A16"/>
    <w:rsid w:val="00BE5159"/>
    <w:rsid w:val="00BE5684"/>
    <w:rsid w:val="00C11E2D"/>
    <w:rsid w:val="00C41587"/>
    <w:rsid w:val="00C44FE9"/>
    <w:rsid w:val="00C45639"/>
    <w:rsid w:val="00C46A97"/>
    <w:rsid w:val="00C75C95"/>
    <w:rsid w:val="00C842BC"/>
    <w:rsid w:val="00CA3284"/>
    <w:rsid w:val="00CB5F0C"/>
    <w:rsid w:val="00CC7A34"/>
    <w:rsid w:val="00D074BA"/>
    <w:rsid w:val="00D13A4C"/>
    <w:rsid w:val="00D337A7"/>
    <w:rsid w:val="00D36168"/>
    <w:rsid w:val="00D42C81"/>
    <w:rsid w:val="00D520B7"/>
    <w:rsid w:val="00D7789A"/>
    <w:rsid w:val="00D923B4"/>
    <w:rsid w:val="00D93A4C"/>
    <w:rsid w:val="00DF37A1"/>
    <w:rsid w:val="00DF3ED2"/>
    <w:rsid w:val="00E023FA"/>
    <w:rsid w:val="00E13743"/>
    <w:rsid w:val="00E33422"/>
    <w:rsid w:val="00E36C84"/>
    <w:rsid w:val="00E847AA"/>
    <w:rsid w:val="00ED0AF9"/>
    <w:rsid w:val="00EE7438"/>
    <w:rsid w:val="00F516B8"/>
    <w:rsid w:val="00F6023F"/>
    <w:rsid w:val="00F65509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DAF9-2CD5-4345-B35E-5EE646B5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610</TotalTime>
  <Pages>5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72</cp:revision>
  <dcterms:created xsi:type="dcterms:W3CDTF">2018-08-03T23:00:00Z</dcterms:created>
  <dcterms:modified xsi:type="dcterms:W3CDTF">2019-06-28T20:50:00Z</dcterms:modified>
</cp:coreProperties>
</file>