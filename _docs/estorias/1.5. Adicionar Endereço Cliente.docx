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231DD73E" w:rsidR="00F8148B" w:rsidRPr="00F8148B" w:rsidRDefault="00A4570B" w:rsidP="00F8148B">
      <w:pPr>
        <w:jc w:val="right"/>
        <w:rPr>
          <w:sz w:val="32"/>
          <w:szCs w:val="32"/>
        </w:rPr>
      </w:pPr>
      <w:r w:rsidRPr="00A4570B">
        <w:rPr>
          <w:b/>
          <w:sz w:val="32"/>
          <w:szCs w:val="32"/>
        </w:rPr>
        <w:t>1.5. Adicionar Endereço Cliente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47B86261" w:rsidR="00013867" w:rsidRPr="00D13A4C" w:rsidRDefault="004515B2" w:rsidP="00013867">
      <w:pPr>
        <w:jc w:val="right"/>
        <w:rPr>
          <w:b/>
          <w:szCs w:val="32"/>
        </w:rPr>
      </w:pPr>
      <w:r w:rsidRPr="00D86FA7">
        <w:rPr>
          <w:b/>
          <w:sz w:val="28"/>
          <w:szCs w:val="32"/>
        </w:rPr>
        <w:t xml:space="preserve">1. </w:t>
      </w:r>
      <w:r w:rsidR="002A7FF0" w:rsidRPr="002A7FF0">
        <w:rPr>
          <w:b/>
          <w:sz w:val="28"/>
          <w:szCs w:val="32"/>
        </w:rPr>
        <w:t>Gerenciamento de Clientes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6DD02BC2" w14:textId="66FD998B" w:rsidR="00DD7EA9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DD7EA9" w:rsidRPr="00570263">
            <w:rPr>
              <w:rStyle w:val="Hyperlink"/>
              <w:noProof/>
            </w:rPr>
            <w:fldChar w:fldCharType="begin"/>
          </w:r>
          <w:r w:rsidR="00DD7EA9" w:rsidRPr="00570263">
            <w:rPr>
              <w:rStyle w:val="Hyperlink"/>
              <w:noProof/>
            </w:rPr>
            <w:instrText xml:space="preserve"> </w:instrText>
          </w:r>
          <w:r w:rsidR="00DD7EA9">
            <w:rPr>
              <w:noProof/>
            </w:rPr>
            <w:instrText>HYPERLINK \l "_Toc12467808"</w:instrText>
          </w:r>
          <w:r w:rsidR="00DD7EA9" w:rsidRPr="00570263">
            <w:rPr>
              <w:rStyle w:val="Hyperlink"/>
              <w:noProof/>
            </w:rPr>
            <w:instrText xml:space="preserve"> </w:instrText>
          </w:r>
          <w:r w:rsidR="00DD7EA9" w:rsidRPr="00570263">
            <w:rPr>
              <w:rStyle w:val="Hyperlink"/>
              <w:noProof/>
            </w:rPr>
          </w:r>
          <w:r w:rsidR="00DD7EA9" w:rsidRPr="00570263">
            <w:rPr>
              <w:rStyle w:val="Hyperlink"/>
              <w:noProof/>
            </w:rPr>
            <w:fldChar w:fldCharType="separate"/>
          </w:r>
          <w:r w:rsidR="00DD7EA9" w:rsidRPr="00570263">
            <w:rPr>
              <w:rStyle w:val="Hyperlink"/>
              <w:noProof/>
            </w:rPr>
            <w:t>1.</w:t>
          </w:r>
          <w:r w:rsidR="00DD7EA9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 w:rsidR="00DD7EA9" w:rsidRPr="00570263">
            <w:rPr>
              <w:rStyle w:val="Hyperlink"/>
              <w:noProof/>
            </w:rPr>
            <w:t>Opções Gerais</w:t>
          </w:r>
          <w:r w:rsidR="00DD7EA9">
            <w:rPr>
              <w:noProof/>
              <w:webHidden/>
            </w:rPr>
            <w:tab/>
          </w:r>
          <w:r w:rsidR="00DD7EA9">
            <w:rPr>
              <w:noProof/>
              <w:webHidden/>
            </w:rPr>
            <w:fldChar w:fldCharType="begin"/>
          </w:r>
          <w:r w:rsidR="00DD7EA9">
            <w:rPr>
              <w:noProof/>
              <w:webHidden/>
            </w:rPr>
            <w:instrText xml:space="preserve"> PAGEREF _Toc12467808 \h </w:instrText>
          </w:r>
          <w:r w:rsidR="00DD7EA9">
            <w:rPr>
              <w:noProof/>
              <w:webHidden/>
            </w:rPr>
          </w:r>
          <w:r w:rsidR="00DD7EA9">
            <w:rPr>
              <w:noProof/>
              <w:webHidden/>
            </w:rPr>
            <w:fldChar w:fldCharType="separate"/>
          </w:r>
          <w:r w:rsidR="00DD7EA9">
            <w:rPr>
              <w:noProof/>
              <w:webHidden/>
            </w:rPr>
            <w:t>3</w:t>
          </w:r>
          <w:r w:rsidR="00DD7EA9">
            <w:rPr>
              <w:noProof/>
              <w:webHidden/>
            </w:rPr>
            <w:fldChar w:fldCharType="end"/>
          </w:r>
          <w:r w:rsidR="00DD7EA9" w:rsidRPr="00570263">
            <w:rPr>
              <w:rStyle w:val="Hyperlink"/>
              <w:noProof/>
            </w:rPr>
            <w:fldChar w:fldCharType="end"/>
          </w:r>
        </w:p>
        <w:p w14:paraId="662B96DA" w14:textId="4807707D" w:rsidR="00DD7EA9" w:rsidRDefault="00DD7E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09" w:history="1">
            <w:r w:rsidRPr="0057026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72042" w14:textId="5EA5F4EE" w:rsidR="00DD7EA9" w:rsidRDefault="00DD7E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10" w:history="1">
            <w:r w:rsidRPr="0057026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4F82" w14:textId="4A85B300" w:rsidR="00DD7EA9" w:rsidRDefault="00DD7EA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11" w:history="1">
            <w:r w:rsidRPr="0057026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1.5. Adicionar Endereço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FE54C" w14:textId="3A79E197" w:rsidR="00DD7EA9" w:rsidRDefault="00DD7E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12" w:history="1">
            <w:r w:rsidRPr="0057026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81DB" w14:textId="27835DB8" w:rsidR="00DD7EA9" w:rsidRDefault="00DD7E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13" w:history="1">
            <w:r w:rsidRPr="0057026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E81F4" w14:textId="2356ECF0" w:rsidR="00DD7EA9" w:rsidRDefault="00DD7E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14" w:history="1">
            <w:r w:rsidRPr="0057026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C4DD9" w14:textId="5FC58339" w:rsidR="00DD7EA9" w:rsidRDefault="00DD7EA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15" w:history="1">
            <w:r w:rsidRPr="0057026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605C" w14:textId="18A2D060" w:rsidR="00DD7EA9" w:rsidRDefault="00DD7E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16" w:history="1">
            <w:r w:rsidRPr="00570263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C1 – Busca por CEP 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A428" w14:textId="507CB661" w:rsidR="00DD7EA9" w:rsidRDefault="00DD7E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17" w:history="1">
            <w:r w:rsidRPr="00570263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C2 – Salvar Endereço com CEP Válido e com dados preenchidos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5A64" w14:textId="4897F958" w:rsidR="00DD7EA9" w:rsidRDefault="00DD7E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18" w:history="1">
            <w:r w:rsidRPr="00570263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C3 – Salvar Endereço com CEP Válido e sem dados preenchidos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A6938" w14:textId="2CEF83A8" w:rsidR="00DD7EA9" w:rsidRDefault="00DD7E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19" w:history="1">
            <w:r w:rsidRPr="00570263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C4 – Salvar Endereço com CEP Válido e sem Complemento com menos de três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80B4" w14:textId="174DE6B5" w:rsidR="00DD7EA9" w:rsidRDefault="00DD7E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20" w:history="1">
            <w:r w:rsidRPr="00570263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C5 – Salvar Endereço com CEP Válido e sem Complemento com mais de oitenta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D60DE" w14:textId="7CEE65DF" w:rsidR="00DD7EA9" w:rsidRDefault="00DD7E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21" w:history="1">
            <w:r w:rsidRPr="00570263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C6 – Busca por CEP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9F892" w14:textId="6807785A" w:rsidR="00DD7EA9" w:rsidRDefault="00DD7E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22" w:history="1">
            <w:r w:rsidRPr="00570263">
              <w:rPr>
                <w:rStyle w:val="Hyperlink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C7 – Salvar Endereço com CEP inválido e com dados preenchidos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1BD4C" w14:textId="7556ADBA" w:rsidR="00DD7EA9" w:rsidRDefault="00DD7E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23" w:history="1">
            <w:r w:rsidRPr="00570263">
              <w:rPr>
                <w:rStyle w:val="Hyperlink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C8 – Salvar Endereço com CEP inválido - Com dados preenchidos e Rua com menos de três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F8A8" w14:textId="2CB7ACF7" w:rsidR="00DD7EA9" w:rsidRDefault="00DD7E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24" w:history="1">
            <w:r w:rsidRPr="00570263">
              <w:rPr>
                <w:rStyle w:val="Hyperlink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C9 – Salvar Endereço com CEP inválido - Com dados preenchidos e Rua com mais de oitenta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1C2C" w14:textId="5DFFA6D1" w:rsidR="00DD7EA9" w:rsidRDefault="00DD7EA9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25" w:history="1">
            <w:r w:rsidRPr="00570263">
              <w:rPr>
                <w:rStyle w:val="Hyperlink"/>
                <w:noProof/>
              </w:rPr>
              <w:t>3.10.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C10 – Salvar Endereço com CEP inválido - Com dados preenchidos e Bairro com menos de três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A758" w14:textId="220133A2" w:rsidR="00DD7EA9" w:rsidRDefault="00DD7EA9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26" w:history="1">
            <w:r w:rsidRPr="00570263">
              <w:rPr>
                <w:rStyle w:val="Hyperlink"/>
                <w:noProof/>
              </w:rPr>
              <w:t>3.11.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C11 – Salvar Endereço com CEP inválido - Com dados preenchidos e Bairro com mais de oitenta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88E6" w14:textId="18E26001" w:rsidR="00DD7EA9" w:rsidRDefault="00DD7EA9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27" w:history="1">
            <w:r w:rsidRPr="00570263">
              <w:rPr>
                <w:rStyle w:val="Hyperlink"/>
                <w:noProof/>
              </w:rPr>
              <w:t>3.12.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C12 – Salvar Endereço com CEP inválido - Com dados preenchidos e Cidade com menos de três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C6A7" w14:textId="0A663B73" w:rsidR="00DD7EA9" w:rsidRDefault="00DD7EA9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28" w:history="1">
            <w:r w:rsidRPr="00570263">
              <w:rPr>
                <w:rStyle w:val="Hyperlink"/>
                <w:noProof/>
              </w:rPr>
              <w:t>3.13.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C13 – Salvar Endereço com CEP inválido - Com dados preenchidos e Cidade com mais de oitenta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5F27A" w14:textId="7BC8CA79" w:rsidR="00DD7EA9" w:rsidRDefault="00DD7EA9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829" w:history="1">
            <w:r w:rsidRPr="00570263">
              <w:rPr>
                <w:rStyle w:val="Hyperlink"/>
                <w:noProof/>
              </w:rPr>
              <w:t>3.14.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0263">
              <w:rPr>
                <w:rStyle w:val="Hyperlink"/>
                <w:noProof/>
              </w:rPr>
              <w:t>C14 – Salvar Endereço com CEP inválido - Com dados preenchidos e Estado diferentes de 2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2346CA6B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467808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467809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467810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37F0B18C" w:rsidR="00CC7A34" w:rsidRDefault="004515B2" w:rsidP="00BB1DD7">
            <w:r w:rsidRPr="004515B2">
              <w:t xml:space="preserve">1. </w:t>
            </w:r>
            <w:r w:rsidR="002A7FF0" w:rsidRPr="002A7FF0">
              <w:t>Gerenciamento de Clientes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012CCCC3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761EFEFA" w:rsidR="006D5194" w:rsidRPr="00352433" w:rsidRDefault="00A4570B" w:rsidP="006D5194">
            <w:r w:rsidRPr="00A4570B">
              <w:t>1.5. Adicionar Endereço Cliente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7E0C06DF" w:rsidR="002E73F6" w:rsidRDefault="00A4570B" w:rsidP="007F0CCC">
      <w:pPr>
        <w:pStyle w:val="Ttulo1"/>
      </w:pPr>
      <w:bookmarkStart w:id="4" w:name="_Toc12467811"/>
      <w:r w:rsidRPr="00A4570B">
        <w:lastRenderedPageBreak/>
        <w:t>1.5. Adicionar Endereço Cliente</w:t>
      </w:r>
      <w:bookmarkEnd w:id="4"/>
    </w:p>
    <w:p w14:paraId="0186CFDE" w14:textId="77777777" w:rsidR="000F1DDE" w:rsidRDefault="00FC0A5E" w:rsidP="00BD4A16">
      <w:pPr>
        <w:pStyle w:val="Ttulo2"/>
      </w:pPr>
      <w:bookmarkStart w:id="5" w:name="_Toc12467812"/>
      <w:r>
        <w:t>Quem?</w:t>
      </w:r>
      <w:bookmarkEnd w:id="5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570BD2F9" w:rsidR="00FC0A5E" w:rsidRDefault="00732E92" w:rsidP="00BD4A16">
      <w:pPr>
        <w:spacing w:line="360" w:lineRule="auto"/>
      </w:pPr>
      <w:r>
        <w:tab/>
        <w:t>Sendo um</w:t>
      </w:r>
      <w:r w:rsidR="0026120C">
        <w:t xml:space="preserve"> usuário</w:t>
      </w:r>
      <w:r>
        <w:t xml:space="preserve"> </w:t>
      </w:r>
      <w:r w:rsidR="00A82886">
        <w:t>do tipo “Cliente”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6" w:name="_Toc12467813"/>
      <w:r>
        <w:t>O que?</w:t>
      </w:r>
      <w:bookmarkEnd w:id="6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4BB8C16" w14:textId="5709D9F1" w:rsidR="00BD4A16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BE5159">
        <w:t>de</w:t>
      </w:r>
      <w:r w:rsidR="00A4570B">
        <w:t xml:space="preserve"> adicionar um endereço ao</w:t>
      </w:r>
      <w:r w:rsidR="0026120C">
        <w:t xml:space="preserve"> meu usuário</w:t>
      </w:r>
    </w:p>
    <w:p w14:paraId="2FFACC64" w14:textId="03D0EFCD" w:rsidR="00B31F67" w:rsidRDefault="00B31F67" w:rsidP="00B31F67">
      <w:pPr>
        <w:spacing w:line="360" w:lineRule="auto"/>
        <w:ind w:firstLine="708"/>
      </w:pPr>
      <w:r>
        <w:t>Com os campos:</w:t>
      </w:r>
    </w:p>
    <w:p w14:paraId="018C4266" w14:textId="23ABB704" w:rsidR="00B31F67" w:rsidRDefault="00B31F67" w:rsidP="00B31F67">
      <w:pPr>
        <w:pStyle w:val="PargrafodaLista"/>
        <w:numPr>
          <w:ilvl w:val="0"/>
          <w:numId w:val="22"/>
        </w:numPr>
        <w:spacing w:line="360" w:lineRule="auto"/>
      </w:pPr>
      <w:r>
        <w:t>CEP</w:t>
      </w:r>
    </w:p>
    <w:p w14:paraId="0D98D2B9" w14:textId="0D025F3A" w:rsidR="00B31F67" w:rsidRDefault="00B31F67" w:rsidP="00B31F67">
      <w:pPr>
        <w:pStyle w:val="PargrafodaLista"/>
        <w:numPr>
          <w:ilvl w:val="0"/>
          <w:numId w:val="22"/>
        </w:numPr>
        <w:spacing w:line="360" w:lineRule="auto"/>
      </w:pPr>
      <w:r>
        <w:t>Número</w:t>
      </w:r>
    </w:p>
    <w:p w14:paraId="5A492648" w14:textId="2F0BDE8F" w:rsidR="00B31F67" w:rsidRDefault="00B31F67" w:rsidP="00B31F67">
      <w:pPr>
        <w:pStyle w:val="PargrafodaLista"/>
        <w:numPr>
          <w:ilvl w:val="0"/>
          <w:numId w:val="22"/>
        </w:numPr>
        <w:spacing w:line="360" w:lineRule="auto"/>
      </w:pPr>
      <w:r>
        <w:t>Complemento</w:t>
      </w:r>
    </w:p>
    <w:p w14:paraId="7565DE0A" w14:textId="5E6C31E3" w:rsidR="00B31F67" w:rsidRDefault="00B31F67" w:rsidP="00B31F67">
      <w:pPr>
        <w:pStyle w:val="PargrafodaLista"/>
        <w:numPr>
          <w:ilvl w:val="0"/>
          <w:numId w:val="22"/>
        </w:numPr>
        <w:spacing w:line="360" w:lineRule="auto"/>
      </w:pPr>
      <w:r>
        <w:t>Bairro</w:t>
      </w:r>
    </w:p>
    <w:p w14:paraId="77C2B80A" w14:textId="5E7C684E" w:rsidR="00B31F67" w:rsidRDefault="00B31F67" w:rsidP="00B31F67">
      <w:pPr>
        <w:pStyle w:val="PargrafodaLista"/>
        <w:numPr>
          <w:ilvl w:val="0"/>
          <w:numId w:val="22"/>
        </w:numPr>
        <w:spacing w:line="360" w:lineRule="auto"/>
      </w:pPr>
      <w:r>
        <w:t>Cidade</w:t>
      </w:r>
    </w:p>
    <w:p w14:paraId="65BA6C66" w14:textId="518954B3" w:rsidR="00B31F67" w:rsidRDefault="00B31F67" w:rsidP="00B31F67">
      <w:pPr>
        <w:pStyle w:val="PargrafodaLista"/>
        <w:numPr>
          <w:ilvl w:val="0"/>
          <w:numId w:val="22"/>
        </w:numPr>
        <w:spacing w:line="360" w:lineRule="auto"/>
      </w:pPr>
      <w:r>
        <w:t>Estado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7" w:name="_Toc12467814"/>
      <w:r>
        <w:t>Por que?</w:t>
      </w:r>
      <w:bookmarkEnd w:id="7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3A4811A5" w:rsidR="00FC0A5E" w:rsidRDefault="004940B7" w:rsidP="00BD4A16">
      <w:pPr>
        <w:spacing w:line="360" w:lineRule="auto"/>
      </w:pPr>
      <w:r>
        <w:tab/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8" w:name="_Toc12467815"/>
      <w:r>
        <w:lastRenderedPageBreak/>
        <w:t>Confirmação</w:t>
      </w:r>
      <w:bookmarkEnd w:id="8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1A4E9A28" w:rsidR="00AA60F6" w:rsidRPr="0013279D" w:rsidRDefault="00875DF5" w:rsidP="007F0CCC">
            <w:pPr>
              <w:pStyle w:val="Ttulo2"/>
              <w:outlineLvl w:val="1"/>
            </w:pPr>
            <w:bookmarkStart w:id="9" w:name="_Toc12467816"/>
            <w:r>
              <w:t>C1 –</w:t>
            </w:r>
            <w:r w:rsidR="004940B7">
              <w:t xml:space="preserve"> </w:t>
            </w:r>
            <w:r w:rsidR="00A4570B">
              <w:t>Busca por CEP Válido</w:t>
            </w:r>
            <w:bookmarkEnd w:id="9"/>
          </w:p>
        </w:tc>
      </w:tr>
      <w:tr w:rsidR="00A4570B" w14:paraId="12375A60" w14:textId="77777777" w:rsidTr="00517952">
        <w:tc>
          <w:tcPr>
            <w:tcW w:w="1555" w:type="dxa"/>
          </w:tcPr>
          <w:p w14:paraId="3204038F" w14:textId="77777777" w:rsidR="00A4570B" w:rsidRDefault="00A4570B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F094C5B" w14:textId="77777777" w:rsidR="00A4570B" w:rsidRPr="00AA60F6" w:rsidRDefault="00A4570B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2C31CDF" w14:textId="77777777" w:rsidR="00A4570B" w:rsidRDefault="00A4570B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A4570B" w14:paraId="631F3B53" w14:textId="77777777" w:rsidTr="00517952">
        <w:tc>
          <w:tcPr>
            <w:tcW w:w="1555" w:type="dxa"/>
          </w:tcPr>
          <w:p w14:paraId="7092D3AA" w14:textId="77777777" w:rsidR="00A4570B" w:rsidRPr="00447DD7" w:rsidRDefault="00A4570B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BCF19D7" w14:textId="77777777" w:rsidR="00A4570B" w:rsidRDefault="00A4570B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778183" w14:textId="4597584C" w:rsidR="004940B7" w:rsidRDefault="00A4570B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Digito um CEP válido</w:t>
            </w:r>
          </w:p>
        </w:tc>
      </w:tr>
      <w:tr w:rsidR="00A4570B" w14:paraId="247525E4" w14:textId="77777777" w:rsidTr="00875DF5">
        <w:tc>
          <w:tcPr>
            <w:tcW w:w="1555" w:type="dxa"/>
          </w:tcPr>
          <w:p w14:paraId="0CA7AD86" w14:textId="3D3B5C0B" w:rsidR="00A4570B" w:rsidRPr="00447DD7" w:rsidRDefault="00A4570B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7B8B7F0" w14:textId="5D54B350" w:rsidR="00A4570B" w:rsidRDefault="00A4570B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Busco por endereços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7A37784" w14:textId="77777777" w:rsidR="00AA60F6" w:rsidRDefault="004940B7" w:rsidP="00F516B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</w:t>
            </w:r>
            <w:r w:rsidR="00A4570B">
              <w:t>preenche os campos:</w:t>
            </w:r>
          </w:p>
          <w:p w14:paraId="50593A2E" w14:textId="77777777" w:rsidR="00A4570B" w:rsidRDefault="00A4570B" w:rsidP="00A4570B">
            <w:pPr>
              <w:pStyle w:val="PargrafodaLista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Rua</w:t>
            </w:r>
          </w:p>
          <w:p w14:paraId="7B671A1F" w14:textId="77777777" w:rsidR="00A4570B" w:rsidRDefault="00A4570B" w:rsidP="00A4570B">
            <w:pPr>
              <w:pStyle w:val="PargrafodaLista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Bairro</w:t>
            </w:r>
          </w:p>
          <w:p w14:paraId="0F9B7FD3" w14:textId="77777777" w:rsidR="00A4570B" w:rsidRDefault="00A4570B" w:rsidP="00A4570B">
            <w:pPr>
              <w:pStyle w:val="PargrafodaLista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</w:t>
            </w:r>
          </w:p>
          <w:p w14:paraId="0A8945FC" w14:textId="5D97CF86" w:rsidR="00A4570B" w:rsidRDefault="00A4570B" w:rsidP="00A4570B">
            <w:pPr>
              <w:pStyle w:val="PargrafodaLista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</w:tbl>
    <w:p w14:paraId="00AF6C85" w14:textId="39C0B684" w:rsidR="00503DCF" w:rsidRDefault="00503DCF" w:rsidP="00C44FE9"/>
    <w:p w14:paraId="3126B0CF" w14:textId="77777777" w:rsidR="008973F2" w:rsidRDefault="008973F2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4570B" w14:paraId="4A41CC38" w14:textId="77777777" w:rsidTr="00517952">
        <w:tc>
          <w:tcPr>
            <w:tcW w:w="9061" w:type="dxa"/>
            <w:gridSpan w:val="2"/>
          </w:tcPr>
          <w:p w14:paraId="3E291CC7" w14:textId="72F3C10E" w:rsidR="00A4570B" w:rsidRPr="0013279D" w:rsidRDefault="00A4570B" w:rsidP="00517952">
            <w:pPr>
              <w:pStyle w:val="Ttulo2"/>
              <w:outlineLvl w:val="1"/>
            </w:pPr>
            <w:bookmarkStart w:id="10" w:name="_Toc12467817"/>
            <w:r>
              <w:t>C</w:t>
            </w:r>
            <w:r>
              <w:t>2</w:t>
            </w:r>
            <w:r>
              <w:t xml:space="preserve"> – </w:t>
            </w:r>
            <w:r>
              <w:t>Salvar Endereço com CEP Válido</w:t>
            </w:r>
            <w:r w:rsidR="00F33FFA">
              <w:t xml:space="preserve"> e com dados preenchidos</w:t>
            </w:r>
            <w:bookmarkEnd w:id="10"/>
          </w:p>
        </w:tc>
      </w:tr>
      <w:tr w:rsidR="00A4570B" w14:paraId="6565ACC9" w14:textId="77777777" w:rsidTr="00517952">
        <w:tc>
          <w:tcPr>
            <w:tcW w:w="1555" w:type="dxa"/>
          </w:tcPr>
          <w:p w14:paraId="59445696" w14:textId="77777777" w:rsidR="00A4570B" w:rsidRDefault="00A4570B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DBA94F5" w14:textId="77777777" w:rsidR="00A4570B" w:rsidRPr="00AA60F6" w:rsidRDefault="00A4570B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9F13406" w14:textId="77777777" w:rsidR="00A4570B" w:rsidRDefault="00A4570B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A4570B" w14:paraId="274CFF6C" w14:textId="77777777" w:rsidTr="00517952">
        <w:tc>
          <w:tcPr>
            <w:tcW w:w="1555" w:type="dxa"/>
          </w:tcPr>
          <w:p w14:paraId="08A2765C" w14:textId="77777777" w:rsidR="00A4570B" w:rsidRPr="00447DD7" w:rsidRDefault="00A4570B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BA36B01" w14:textId="77777777" w:rsidR="00A4570B" w:rsidRDefault="00A4570B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A4570B" w14:paraId="510F79E3" w14:textId="77777777" w:rsidTr="00517952">
        <w:tc>
          <w:tcPr>
            <w:tcW w:w="1555" w:type="dxa"/>
          </w:tcPr>
          <w:p w14:paraId="24DF18F2" w14:textId="59C3D660" w:rsidR="00A4570B" w:rsidRDefault="00A4570B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DCCB383" w14:textId="2A75A118" w:rsidR="00A4570B" w:rsidRDefault="00F33FFA" w:rsidP="00517952">
            <w:pPr>
              <w:pStyle w:val="SemEspaamento"/>
              <w:spacing w:line="276" w:lineRule="auto"/>
            </w:pPr>
            <w:r>
              <w:t>Busquei por um Cep Válido</w:t>
            </w:r>
          </w:p>
        </w:tc>
      </w:tr>
      <w:tr w:rsidR="00A4570B" w14:paraId="268E34D2" w14:textId="77777777" w:rsidTr="00517952">
        <w:tc>
          <w:tcPr>
            <w:tcW w:w="1555" w:type="dxa"/>
          </w:tcPr>
          <w:p w14:paraId="4FEFA7F4" w14:textId="77777777" w:rsidR="00A4570B" w:rsidRDefault="00A4570B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80B0DB0" w14:textId="77777777" w:rsidR="00A4570B" w:rsidRPr="00AA60F6" w:rsidRDefault="00A4570B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54EF961" w14:textId="77777777" w:rsidR="00A4570B" w:rsidRDefault="00F33FFA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2FF1D157" w14:textId="62C6C099" w:rsidR="00F33FFA" w:rsidRDefault="00F33FFA" w:rsidP="00F33FFA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1B18EECF" w14:textId="02A5C088" w:rsidR="00F33FFA" w:rsidRDefault="00F33FFA" w:rsidP="00F33FFA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</w:tc>
      </w:tr>
      <w:tr w:rsidR="00A4570B" w14:paraId="4E73FD9B" w14:textId="77777777" w:rsidTr="00517952">
        <w:tc>
          <w:tcPr>
            <w:tcW w:w="1555" w:type="dxa"/>
          </w:tcPr>
          <w:p w14:paraId="388D29EA" w14:textId="77777777" w:rsidR="00A4570B" w:rsidRPr="00447DD7" w:rsidRDefault="00A4570B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A8DD6BE" w14:textId="216AF017" w:rsidR="00A4570B" w:rsidRDefault="00F33FFA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A4570B" w14:paraId="52B52FD1" w14:textId="77777777" w:rsidTr="00517952">
        <w:tc>
          <w:tcPr>
            <w:tcW w:w="1555" w:type="dxa"/>
          </w:tcPr>
          <w:p w14:paraId="52D50131" w14:textId="77777777" w:rsidR="00A4570B" w:rsidRDefault="00A4570B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509BA57E" w14:textId="77777777" w:rsidR="00A4570B" w:rsidRPr="00AA60F6" w:rsidRDefault="00A4570B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FFCDCF2" w14:textId="038AEE2F" w:rsidR="00A4570B" w:rsidRDefault="00A4570B" w:rsidP="00F33FF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</w:t>
            </w:r>
            <w:r w:rsidR="00F33FFA">
              <w:t>alerta que o telefone foi cadastrado com sucesso.</w:t>
            </w:r>
          </w:p>
        </w:tc>
      </w:tr>
    </w:tbl>
    <w:p w14:paraId="46943103" w14:textId="5E2B00BB" w:rsidR="00A4570B" w:rsidRDefault="00A4570B" w:rsidP="00C44FE9"/>
    <w:p w14:paraId="32C7E59E" w14:textId="77777777" w:rsidR="008973F2" w:rsidRDefault="008973F2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F33FFA" w14:paraId="217B2669" w14:textId="77777777" w:rsidTr="00517952">
        <w:tc>
          <w:tcPr>
            <w:tcW w:w="9061" w:type="dxa"/>
            <w:gridSpan w:val="2"/>
          </w:tcPr>
          <w:p w14:paraId="26C6536C" w14:textId="0FD651AC" w:rsidR="00F33FFA" w:rsidRPr="0013279D" w:rsidRDefault="00F33FFA" w:rsidP="00517952">
            <w:pPr>
              <w:pStyle w:val="Ttulo2"/>
              <w:outlineLvl w:val="1"/>
            </w:pPr>
            <w:bookmarkStart w:id="11" w:name="_Toc12467818"/>
            <w:r>
              <w:t>C</w:t>
            </w:r>
            <w:r>
              <w:t>3</w:t>
            </w:r>
            <w:r>
              <w:t xml:space="preserve"> – Salvar Endereço com CEP Válido e</w:t>
            </w:r>
            <w:r>
              <w:t xml:space="preserve"> sem</w:t>
            </w:r>
            <w:r>
              <w:t xml:space="preserve"> dados preenchidos</w:t>
            </w:r>
            <w:bookmarkEnd w:id="11"/>
          </w:p>
        </w:tc>
      </w:tr>
      <w:tr w:rsidR="00F33FFA" w14:paraId="0311AC9D" w14:textId="77777777" w:rsidTr="00517952">
        <w:tc>
          <w:tcPr>
            <w:tcW w:w="1555" w:type="dxa"/>
          </w:tcPr>
          <w:p w14:paraId="0C7D4B43" w14:textId="77777777" w:rsidR="00F33FFA" w:rsidRDefault="00F33FFA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3DBCF6E6" w14:textId="77777777" w:rsidR="00F33FFA" w:rsidRPr="00AA60F6" w:rsidRDefault="00F33FFA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55899D1" w14:textId="77777777" w:rsidR="00F33FFA" w:rsidRDefault="00F33FFA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F33FFA" w14:paraId="5E7AEFE3" w14:textId="77777777" w:rsidTr="00517952">
        <w:tc>
          <w:tcPr>
            <w:tcW w:w="1555" w:type="dxa"/>
          </w:tcPr>
          <w:p w14:paraId="5817B3AA" w14:textId="77777777" w:rsidR="00F33FFA" w:rsidRPr="00447DD7" w:rsidRDefault="00F33FFA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054562E" w14:textId="77777777" w:rsidR="00F33FFA" w:rsidRDefault="00F33FFA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F33FFA" w14:paraId="5AB86016" w14:textId="77777777" w:rsidTr="00517952">
        <w:tc>
          <w:tcPr>
            <w:tcW w:w="1555" w:type="dxa"/>
          </w:tcPr>
          <w:p w14:paraId="2D51B4C1" w14:textId="77777777" w:rsidR="00F33FFA" w:rsidRDefault="00F33FFA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290090F" w14:textId="77777777" w:rsidR="00F33FFA" w:rsidRDefault="00F33FFA" w:rsidP="00517952">
            <w:pPr>
              <w:pStyle w:val="SemEspaamento"/>
              <w:spacing w:line="276" w:lineRule="auto"/>
            </w:pPr>
            <w:r>
              <w:t>Busquei por um Cep Válido</w:t>
            </w:r>
          </w:p>
        </w:tc>
      </w:tr>
      <w:tr w:rsidR="00F33FFA" w14:paraId="5620B161" w14:textId="77777777" w:rsidTr="00517952">
        <w:tc>
          <w:tcPr>
            <w:tcW w:w="1555" w:type="dxa"/>
          </w:tcPr>
          <w:p w14:paraId="6E4B0B73" w14:textId="77777777" w:rsidR="00F33FFA" w:rsidRDefault="00F33FFA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5003245A" w14:textId="77777777" w:rsidR="00F33FFA" w:rsidRPr="00AA60F6" w:rsidRDefault="00F33FFA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39667FD" w14:textId="33CC7DE7" w:rsidR="00F33FFA" w:rsidRDefault="00F33FFA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p</w:t>
            </w:r>
            <w:r>
              <w:t>reencho os campos:</w:t>
            </w:r>
          </w:p>
          <w:p w14:paraId="5C201FD6" w14:textId="77777777" w:rsidR="00F33FFA" w:rsidRDefault="00F33FFA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57724728" w14:textId="77777777" w:rsidR="00F33FFA" w:rsidRDefault="00F33FFA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</w:tc>
      </w:tr>
      <w:tr w:rsidR="00F33FFA" w14:paraId="087E3A60" w14:textId="77777777" w:rsidTr="00517952">
        <w:tc>
          <w:tcPr>
            <w:tcW w:w="1555" w:type="dxa"/>
          </w:tcPr>
          <w:p w14:paraId="3F41CD00" w14:textId="77777777" w:rsidR="00F33FFA" w:rsidRPr="00447DD7" w:rsidRDefault="00F33FFA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A624F04" w14:textId="77777777" w:rsidR="00F33FFA" w:rsidRDefault="00F33FFA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F33FFA" w14:paraId="37FE15B1" w14:textId="77777777" w:rsidTr="00517952">
        <w:tc>
          <w:tcPr>
            <w:tcW w:w="1555" w:type="dxa"/>
          </w:tcPr>
          <w:p w14:paraId="6D923A42" w14:textId="77777777" w:rsidR="00F33FFA" w:rsidRDefault="00F33FFA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1DD1D776" w14:textId="77777777" w:rsidR="00F33FFA" w:rsidRPr="00AA60F6" w:rsidRDefault="00F33FFA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643897C" w14:textId="77777777" w:rsidR="00F33FFA" w:rsidRDefault="00F33FFA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que o telefone foi cadastrado com sucesso.</w:t>
            </w:r>
          </w:p>
        </w:tc>
      </w:tr>
    </w:tbl>
    <w:p w14:paraId="422529ED" w14:textId="2AA5BA56" w:rsidR="00F33FFA" w:rsidRDefault="00F33FFA" w:rsidP="00C44FE9"/>
    <w:p w14:paraId="32EA4DBC" w14:textId="61B4ECA0" w:rsidR="00B31F67" w:rsidRDefault="00B31F67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B31F67" w14:paraId="6F3E5B18" w14:textId="77777777" w:rsidTr="00517952">
        <w:tc>
          <w:tcPr>
            <w:tcW w:w="9061" w:type="dxa"/>
            <w:gridSpan w:val="2"/>
          </w:tcPr>
          <w:p w14:paraId="716C9FE0" w14:textId="12308BA0" w:rsidR="00B31F67" w:rsidRPr="0013279D" w:rsidRDefault="00B31F67" w:rsidP="00517952">
            <w:pPr>
              <w:pStyle w:val="Ttulo2"/>
              <w:outlineLvl w:val="1"/>
            </w:pPr>
            <w:bookmarkStart w:id="12" w:name="_Toc12467819"/>
            <w:r>
              <w:lastRenderedPageBreak/>
              <w:t>C</w:t>
            </w:r>
            <w:r>
              <w:t>4</w:t>
            </w:r>
            <w:r>
              <w:t xml:space="preserve"> – Salvar Endereço com CEP Válido e sem </w:t>
            </w:r>
            <w:r>
              <w:t>Complemento com menos de três caracteres</w:t>
            </w:r>
            <w:bookmarkEnd w:id="12"/>
          </w:p>
        </w:tc>
      </w:tr>
      <w:tr w:rsidR="00B31F67" w14:paraId="784722EC" w14:textId="77777777" w:rsidTr="00517952">
        <w:tc>
          <w:tcPr>
            <w:tcW w:w="1555" w:type="dxa"/>
          </w:tcPr>
          <w:p w14:paraId="46399856" w14:textId="77777777" w:rsidR="00B31F6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A95F562" w14:textId="77777777" w:rsidR="00B31F67" w:rsidRPr="00AA60F6" w:rsidRDefault="00B31F67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5F377C8" w14:textId="77777777" w:rsidR="00B31F67" w:rsidRDefault="00B31F6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B31F67" w14:paraId="750A5112" w14:textId="77777777" w:rsidTr="00517952">
        <w:tc>
          <w:tcPr>
            <w:tcW w:w="1555" w:type="dxa"/>
          </w:tcPr>
          <w:p w14:paraId="5C13ADD2" w14:textId="77777777" w:rsidR="00B31F67" w:rsidRPr="00447DD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A003551" w14:textId="77777777" w:rsidR="00B31F67" w:rsidRDefault="00B31F67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B31F67" w14:paraId="3A73E97A" w14:textId="77777777" w:rsidTr="00517952">
        <w:tc>
          <w:tcPr>
            <w:tcW w:w="1555" w:type="dxa"/>
          </w:tcPr>
          <w:p w14:paraId="27D50811" w14:textId="77777777" w:rsidR="00B31F6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2A336A3" w14:textId="77777777" w:rsidR="00B31F67" w:rsidRDefault="00B31F67" w:rsidP="00517952">
            <w:pPr>
              <w:pStyle w:val="SemEspaamento"/>
              <w:spacing w:line="276" w:lineRule="auto"/>
            </w:pPr>
            <w:r>
              <w:t>Busquei por um Cep Válido</w:t>
            </w:r>
          </w:p>
        </w:tc>
      </w:tr>
      <w:tr w:rsidR="00B31F67" w14:paraId="114E0FCE" w14:textId="77777777" w:rsidTr="00517952">
        <w:tc>
          <w:tcPr>
            <w:tcW w:w="1555" w:type="dxa"/>
          </w:tcPr>
          <w:p w14:paraId="0BD0B422" w14:textId="77777777" w:rsidR="00B31F6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609B226A" w14:textId="77777777" w:rsidR="00B31F67" w:rsidRPr="00AA60F6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A8420D6" w14:textId="3169DBAC" w:rsidR="00B31F67" w:rsidRDefault="00B31F6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</w:t>
            </w:r>
            <w:r>
              <w:t>reencho os campos:</w:t>
            </w:r>
          </w:p>
          <w:p w14:paraId="03F2B673" w14:textId="0704B721" w:rsidR="00B31F67" w:rsidRDefault="00B31F67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  <w:r>
              <w:t xml:space="preserve"> (Com menos de três caracteres)</w:t>
            </w:r>
          </w:p>
        </w:tc>
      </w:tr>
      <w:tr w:rsidR="00B31F67" w14:paraId="0FC3ECD8" w14:textId="77777777" w:rsidTr="00517952">
        <w:tc>
          <w:tcPr>
            <w:tcW w:w="1555" w:type="dxa"/>
          </w:tcPr>
          <w:p w14:paraId="7AC103E3" w14:textId="77777777" w:rsidR="00B31F67" w:rsidRPr="00447DD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9BF0231" w14:textId="77777777" w:rsidR="00B31F67" w:rsidRDefault="00B31F6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B31F67" w14:paraId="63A4217E" w14:textId="77777777" w:rsidTr="00517952">
        <w:tc>
          <w:tcPr>
            <w:tcW w:w="1555" w:type="dxa"/>
          </w:tcPr>
          <w:p w14:paraId="6A61C22E" w14:textId="77777777" w:rsidR="00B31F6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436342E4" w14:textId="77777777" w:rsidR="00B31F67" w:rsidRPr="00AA60F6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209F90C" w14:textId="2BA8FCF0" w:rsidR="00B31F67" w:rsidRDefault="00B31F6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que o </w:t>
            </w:r>
            <w:r>
              <w:t>complemento deve ter mais de três caracteres</w:t>
            </w:r>
            <w:r>
              <w:t>.</w:t>
            </w:r>
          </w:p>
        </w:tc>
      </w:tr>
    </w:tbl>
    <w:p w14:paraId="1085A08B" w14:textId="043DBFA0" w:rsidR="00B31F67" w:rsidRDefault="00B31F67" w:rsidP="00C44FE9"/>
    <w:p w14:paraId="4FED20A2" w14:textId="77777777" w:rsidR="00B31F67" w:rsidRDefault="00B31F67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B31F67" w14:paraId="0DCA88E1" w14:textId="77777777" w:rsidTr="00517952">
        <w:tc>
          <w:tcPr>
            <w:tcW w:w="9061" w:type="dxa"/>
            <w:gridSpan w:val="2"/>
          </w:tcPr>
          <w:p w14:paraId="3F03BF31" w14:textId="09110BAE" w:rsidR="00B31F67" w:rsidRPr="0013279D" w:rsidRDefault="00B31F67" w:rsidP="00517952">
            <w:pPr>
              <w:pStyle w:val="Ttulo2"/>
              <w:outlineLvl w:val="1"/>
            </w:pPr>
            <w:bookmarkStart w:id="13" w:name="_Toc12467820"/>
            <w:r>
              <w:t>C</w:t>
            </w:r>
            <w:r>
              <w:t>5</w:t>
            </w:r>
            <w:r>
              <w:t xml:space="preserve"> – Salvar Endereço com CEP Válido e sem Complemento com </w:t>
            </w:r>
            <w:r>
              <w:t>mais</w:t>
            </w:r>
            <w:r>
              <w:t xml:space="preserve"> de </w:t>
            </w:r>
            <w:r>
              <w:t xml:space="preserve">oitenta </w:t>
            </w:r>
            <w:r>
              <w:t>caracteres</w:t>
            </w:r>
            <w:bookmarkEnd w:id="13"/>
          </w:p>
        </w:tc>
      </w:tr>
      <w:tr w:rsidR="00B31F67" w14:paraId="1A618FA9" w14:textId="77777777" w:rsidTr="00517952">
        <w:tc>
          <w:tcPr>
            <w:tcW w:w="1555" w:type="dxa"/>
          </w:tcPr>
          <w:p w14:paraId="2DF1DD8E" w14:textId="77777777" w:rsidR="00B31F6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32CD64CE" w14:textId="77777777" w:rsidR="00B31F67" w:rsidRPr="00AA60F6" w:rsidRDefault="00B31F67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CA112F9" w14:textId="77777777" w:rsidR="00B31F67" w:rsidRDefault="00B31F6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B31F67" w14:paraId="0CCFEDEF" w14:textId="77777777" w:rsidTr="00517952">
        <w:tc>
          <w:tcPr>
            <w:tcW w:w="1555" w:type="dxa"/>
          </w:tcPr>
          <w:p w14:paraId="2BD0F886" w14:textId="77777777" w:rsidR="00B31F67" w:rsidRPr="00447DD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0ADAF404" w14:textId="77777777" w:rsidR="00B31F67" w:rsidRDefault="00B31F67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B31F67" w14:paraId="42B45823" w14:textId="77777777" w:rsidTr="00517952">
        <w:tc>
          <w:tcPr>
            <w:tcW w:w="1555" w:type="dxa"/>
          </w:tcPr>
          <w:p w14:paraId="1FE7B14F" w14:textId="77777777" w:rsidR="00B31F6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689E21E" w14:textId="77777777" w:rsidR="00B31F67" w:rsidRDefault="00B31F67" w:rsidP="00517952">
            <w:pPr>
              <w:pStyle w:val="SemEspaamento"/>
              <w:spacing w:line="276" w:lineRule="auto"/>
            </w:pPr>
            <w:r>
              <w:t>Busquei por um Cep Válido</w:t>
            </w:r>
          </w:p>
        </w:tc>
      </w:tr>
      <w:tr w:rsidR="00B31F67" w14:paraId="36543231" w14:textId="77777777" w:rsidTr="00517952">
        <w:tc>
          <w:tcPr>
            <w:tcW w:w="1555" w:type="dxa"/>
          </w:tcPr>
          <w:p w14:paraId="1BA61C3F" w14:textId="77777777" w:rsidR="00B31F6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4E965515" w14:textId="77777777" w:rsidR="00B31F67" w:rsidRPr="00AA60F6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84AE94E" w14:textId="77777777" w:rsidR="00B31F67" w:rsidRDefault="00B31F6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6CE55E01" w14:textId="4656B6FA" w:rsidR="00B31F67" w:rsidRDefault="00B31F67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Complemento (Com </w:t>
            </w:r>
            <w:r>
              <w:t>mais</w:t>
            </w:r>
            <w:r>
              <w:t xml:space="preserve"> de </w:t>
            </w:r>
            <w:r>
              <w:t>oitenta</w:t>
            </w:r>
            <w:r>
              <w:t xml:space="preserve"> caracteres)</w:t>
            </w:r>
          </w:p>
        </w:tc>
      </w:tr>
      <w:tr w:rsidR="00B31F67" w14:paraId="0E7F24F4" w14:textId="77777777" w:rsidTr="00517952">
        <w:tc>
          <w:tcPr>
            <w:tcW w:w="1555" w:type="dxa"/>
          </w:tcPr>
          <w:p w14:paraId="571655F2" w14:textId="77777777" w:rsidR="00B31F67" w:rsidRPr="00447DD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0EEBFE15" w14:textId="77777777" w:rsidR="00B31F67" w:rsidRDefault="00B31F6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B31F67" w14:paraId="19822F86" w14:textId="77777777" w:rsidTr="00517952">
        <w:tc>
          <w:tcPr>
            <w:tcW w:w="1555" w:type="dxa"/>
          </w:tcPr>
          <w:p w14:paraId="3EB95665" w14:textId="77777777" w:rsidR="00B31F67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7342B8B" w14:textId="77777777" w:rsidR="00B31F67" w:rsidRPr="00AA60F6" w:rsidRDefault="00B31F67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7775EF1" w14:textId="374F794A" w:rsidR="00B31F67" w:rsidRDefault="00B31F6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que o complemento deve ter </w:t>
            </w:r>
            <w:r>
              <w:t>menos</w:t>
            </w:r>
            <w:r>
              <w:t xml:space="preserve"> de </w:t>
            </w:r>
            <w:r>
              <w:t>oitenta</w:t>
            </w:r>
            <w:r>
              <w:t xml:space="preserve"> caracteres.</w:t>
            </w:r>
          </w:p>
        </w:tc>
      </w:tr>
    </w:tbl>
    <w:p w14:paraId="39850453" w14:textId="57846720" w:rsidR="00B31F67" w:rsidRDefault="00B31F67" w:rsidP="00C44FE9"/>
    <w:p w14:paraId="0D750AC6" w14:textId="77777777" w:rsidR="008973F2" w:rsidRDefault="008973F2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623BBC" w14:paraId="770411F5" w14:textId="77777777" w:rsidTr="00517952">
        <w:tc>
          <w:tcPr>
            <w:tcW w:w="9061" w:type="dxa"/>
            <w:gridSpan w:val="2"/>
          </w:tcPr>
          <w:p w14:paraId="2C092CAF" w14:textId="7842C6AB" w:rsidR="00623BBC" w:rsidRPr="0013279D" w:rsidRDefault="00623BBC" w:rsidP="00517952">
            <w:pPr>
              <w:pStyle w:val="Ttulo2"/>
              <w:outlineLvl w:val="1"/>
            </w:pPr>
            <w:bookmarkStart w:id="14" w:name="_Toc12467821"/>
            <w:r>
              <w:t>C</w:t>
            </w:r>
            <w:r>
              <w:t>6</w:t>
            </w:r>
            <w:r>
              <w:t xml:space="preserve"> – Busca por CEP </w:t>
            </w:r>
            <w:r>
              <w:t>Inv</w:t>
            </w:r>
            <w:r>
              <w:t>álido</w:t>
            </w:r>
            <w:bookmarkEnd w:id="14"/>
          </w:p>
        </w:tc>
      </w:tr>
      <w:tr w:rsidR="00623BBC" w14:paraId="607804BA" w14:textId="77777777" w:rsidTr="00517952">
        <w:tc>
          <w:tcPr>
            <w:tcW w:w="1555" w:type="dxa"/>
          </w:tcPr>
          <w:p w14:paraId="7231E2C8" w14:textId="77777777" w:rsidR="00623BBC" w:rsidRDefault="00623BBC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7ED5F961" w14:textId="77777777" w:rsidR="00623BBC" w:rsidRPr="00AA60F6" w:rsidRDefault="00623BBC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1CCFFA3" w14:textId="77777777" w:rsidR="00623BBC" w:rsidRDefault="00623BBC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623BBC" w14:paraId="7D4FB018" w14:textId="77777777" w:rsidTr="00517952">
        <w:tc>
          <w:tcPr>
            <w:tcW w:w="1555" w:type="dxa"/>
          </w:tcPr>
          <w:p w14:paraId="775A3ECA" w14:textId="77777777" w:rsidR="00623BBC" w:rsidRPr="00447DD7" w:rsidRDefault="00623BBC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C27C8D0" w14:textId="77777777" w:rsidR="00623BBC" w:rsidRDefault="00623BBC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623BBC" w14:paraId="50B34DCC" w14:textId="77777777" w:rsidTr="00517952">
        <w:tc>
          <w:tcPr>
            <w:tcW w:w="1555" w:type="dxa"/>
          </w:tcPr>
          <w:p w14:paraId="7523956E" w14:textId="77777777" w:rsidR="00623BBC" w:rsidRDefault="00623BBC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7128A1F5" w14:textId="77777777" w:rsidR="00623BBC" w:rsidRPr="00AA60F6" w:rsidRDefault="00623BBC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EDA1DBA" w14:textId="6B56EB98" w:rsidR="00623BBC" w:rsidRDefault="00623BBC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Digito um CEP </w:t>
            </w:r>
            <w:r w:rsidR="003D3506">
              <w:t>I</w:t>
            </w:r>
            <w:r>
              <w:t>n</w:t>
            </w:r>
            <w:r>
              <w:t>válido</w:t>
            </w:r>
          </w:p>
        </w:tc>
      </w:tr>
      <w:tr w:rsidR="00623BBC" w14:paraId="136A2E79" w14:textId="77777777" w:rsidTr="00517952">
        <w:tc>
          <w:tcPr>
            <w:tcW w:w="1555" w:type="dxa"/>
          </w:tcPr>
          <w:p w14:paraId="09BC742A" w14:textId="77777777" w:rsidR="00623BBC" w:rsidRPr="00447DD7" w:rsidRDefault="00623BBC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DC115B3" w14:textId="77777777" w:rsidR="00623BBC" w:rsidRDefault="00623BBC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Busco por endereços</w:t>
            </w:r>
          </w:p>
        </w:tc>
      </w:tr>
      <w:tr w:rsidR="00623BBC" w14:paraId="766FB4CA" w14:textId="77777777" w:rsidTr="00517952">
        <w:tc>
          <w:tcPr>
            <w:tcW w:w="1555" w:type="dxa"/>
          </w:tcPr>
          <w:p w14:paraId="6B85A581" w14:textId="77777777" w:rsidR="00623BBC" w:rsidRDefault="00623BBC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12B45FF" w14:textId="77777777" w:rsidR="00623BBC" w:rsidRPr="00AA60F6" w:rsidRDefault="00623BBC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428EC20" w14:textId="56B6CA13" w:rsidR="00623BBC" w:rsidRDefault="00623BBC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</w:t>
            </w:r>
            <w:r>
              <w:t>libera para edição</w:t>
            </w:r>
            <w:r>
              <w:t xml:space="preserve"> os campos:</w:t>
            </w:r>
          </w:p>
          <w:p w14:paraId="60F77312" w14:textId="77777777" w:rsidR="00623BBC" w:rsidRDefault="00623BBC" w:rsidP="00517952">
            <w:pPr>
              <w:pStyle w:val="PargrafodaLista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Rua</w:t>
            </w:r>
          </w:p>
          <w:p w14:paraId="1006710E" w14:textId="77777777" w:rsidR="00623BBC" w:rsidRDefault="00623BBC" w:rsidP="00517952">
            <w:pPr>
              <w:pStyle w:val="PargrafodaLista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Bairro</w:t>
            </w:r>
          </w:p>
          <w:p w14:paraId="622BCEB2" w14:textId="77777777" w:rsidR="00623BBC" w:rsidRDefault="00623BBC" w:rsidP="00517952">
            <w:pPr>
              <w:pStyle w:val="PargrafodaLista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</w:t>
            </w:r>
          </w:p>
          <w:p w14:paraId="45A56DBD" w14:textId="77777777" w:rsidR="00623BBC" w:rsidRDefault="00623BBC" w:rsidP="00517952">
            <w:pPr>
              <w:pStyle w:val="PargrafodaLista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</w:tbl>
    <w:p w14:paraId="11455637" w14:textId="2B4B4C02" w:rsidR="00127A55" w:rsidRDefault="00127A55" w:rsidP="00C44FE9"/>
    <w:p w14:paraId="02AFAC51" w14:textId="77777777" w:rsidR="00127A55" w:rsidRDefault="00127A55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127A55" w14:paraId="760CFC76" w14:textId="77777777" w:rsidTr="00517952">
        <w:tc>
          <w:tcPr>
            <w:tcW w:w="9061" w:type="dxa"/>
            <w:gridSpan w:val="2"/>
          </w:tcPr>
          <w:p w14:paraId="755C6EA1" w14:textId="07D918C9" w:rsidR="00127A55" w:rsidRPr="0013279D" w:rsidRDefault="00127A55" w:rsidP="00517952">
            <w:pPr>
              <w:pStyle w:val="Ttulo2"/>
              <w:outlineLvl w:val="1"/>
            </w:pPr>
            <w:bookmarkStart w:id="15" w:name="_Toc12467822"/>
            <w:r>
              <w:lastRenderedPageBreak/>
              <w:t>C</w:t>
            </w:r>
            <w:r>
              <w:t>7</w:t>
            </w:r>
            <w:r>
              <w:t xml:space="preserve"> – Salvar Endereço com CEP </w:t>
            </w:r>
            <w:r>
              <w:t>inv</w:t>
            </w:r>
            <w:r>
              <w:t>álido e com dados preenchidos</w:t>
            </w:r>
            <w:bookmarkEnd w:id="15"/>
          </w:p>
        </w:tc>
      </w:tr>
      <w:tr w:rsidR="00127A55" w14:paraId="6D743304" w14:textId="77777777" w:rsidTr="00517952">
        <w:tc>
          <w:tcPr>
            <w:tcW w:w="1555" w:type="dxa"/>
          </w:tcPr>
          <w:p w14:paraId="6B3E434F" w14:textId="77777777" w:rsidR="00127A55" w:rsidRDefault="00127A55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4EA9250F" w14:textId="77777777" w:rsidR="00127A55" w:rsidRPr="00AA60F6" w:rsidRDefault="00127A55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9FF97ED" w14:textId="77777777" w:rsidR="00127A55" w:rsidRDefault="00127A55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127A55" w14:paraId="6F33F823" w14:textId="77777777" w:rsidTr="00517952">
        <w:tc>
          <w:tcPr>
            <w:tcW w:w="1555" w:type="dxa"/>
          </w:tcPr>
          <w:p w14:paraId="1DD60B14" w14:textId="77777777" w:rsidR="00127A55" w:rsidRPr="00447DD7" w:rsidRDefault="00127A55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773C406" w14:textId="77777777" w:rsidR="00127A55" w:rsidRDefault="00127A55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127A55" w14:paraId="2A5C02B9" w14:textId="77777777" w:rsidTr="00517952">
        <w:tc>
          <w:tcPr>
            <w:tcW w:w="1555" w:type="dxa"/>
          </w:tcPr>
          <w:p w14:paraId="37C34E60" w14:textId="77777777" w:rsidR="00127A55" w:rsidRDefault="00127A55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AA295DC" w14:textId="41D7AF73" w:rsidR="00127A55" w:rsidRDefault="003D3506" w:rsidP="00517952">
            <w:pPr>
              <w:pStyle w:val="SemEspaamento"/>
              <w:spacing w:line="276" w:lineRule="auto"/>
            </w:pPr>
            <w:r>
              <w:t>Busquei por um Cep Inválido</w:t>
            </w:r>
          </w:p>
        </w:tc>
      </w:tr>
      <w:tr w:rsidR="00127A55" w14:paraId="6F9F0E2F" w14:textId="77777777" w:rsidTr="00517952">
        <w:tc>
          <w:tcPr>
            <w:tcW w:w="1555" w:type="dxa"/>
          </w:tcPr>
          <w:p w14:paraId="26E138F8" w14:textId="77777777" w:rsidR="00127A55" w:rsidRDefault="00127A55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95339B1" w14:textId="77777777" w:rsidR="00127A55" w:rsidRPr="00AA60F6" w:rsidRDefault="00127A55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8D90C98" w14:textId="77777777" w:rsidR="00127A55" w:rsidRDefault="00127A55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39C5267E" w14:textId="77777777" w:rsidR="00127A55" w:rsidRDefault="00127A55" w:rsidP="00127A55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1F380D8C" w14:textId="77777777" w:rsidR="00127A55" w:rsidRDefault="00127A55" w:rsidP="00127A55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  <w:p w14:paraId="446C7F76" w14:textId="77777777" w:rsidR="00127A55" w:rsidRDefault="00127A55" w:rsidP="00127A55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Rua</w:t>
            </w:r>
          </w:p>
          <w:p w14:paraId="1162B646" w14:textId="77777777" w:rsidR="00127A55" w:rsidRDefault="00127A55" w:rsidP="00127A55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Bairro</w:t>
            </w:r>
          </w:p>
          <w:p w14:paraId="12F75E32" w14:textId="77777777" w:rsidR="00127A55" w:rsidRDefault="00127A55" w:rsidP="00127A55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</w:t>
            </w:r>
          </w:p>
          <w:p w14:paraId="5B62929A" w14:textId="36E55192" w:rsidR="00127A55" w:rsidRDefault="00127A55" w:rsidP="00127A55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  <w:tr w:rsidR="00127A55" w14:paraId="36ACA706" w14:textId="77777777" w:rsidTr="00517952">
        <w:tc>
          <w:tcPr>
            <w:tcW w:w="1555" w:type="dxa"/>
          </w:tcPr>
          <w:p w14:paraId="43F02506" w14:textId="77777777" w:rsidR="00127A55" w:rsidRPr="00447DD7" w:rsidRDefault="00127A55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EC92C12" w14:textId="77777777" w:rsidR="00127A55" w:rsidRDefault="00127A55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127A55" w14:paraId="19A6C2E3" w14:textId="77777777" w:rsidTr="00517952">
        <w:tc>
          <w:tcPr>
            <w:tcW w:w="1555" w:type="dxa"/>
          </w:tcPr>
          <w:p w14:paraId="18906E05" w14:textId="77777777" w:rsidR="00127A55" w:rsidRDefault="00127A55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77D96B50" w14:textId="77777777" w:rsidR="00127A55" w:rsidRPr="00AA60F6" w:rsidRDefault="00127A55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AF6D06D" w14:textId="77777777" w:rsidR="00127A55" w:rsidRDefault="00127A55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que o telefone foi cadastrado com sucesso.</w:t>
            </w:r>
          </w:p>
        </w:tc>
      </w:tr>
    </w:tbl>
    <w:p w14:paraId="7B61E35D" w14:textId="7C4BEBE1" w:rsidR="00127A55" w:rsidRDefault="00127A55" w:rsidP="00C44FE9"/>
    <w:p w14:paraId="07A520AF" w14:textId="77777777" w:rsidR="003D3506" w:rsidRDefault="003D3506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8973F2" w:rsidRPr="0013279D" w14:paraId="4AC5098A" w14:textId="77777777" w:rsidTr="00517952">
        <w:tc>
          <w:tcPr>
            <w:tcW w:w="9061" w:type="dxa"/>
            <w:gridSpan w:val="2"/>
          </w:tcPr>
          <w:p w14:paraId="27322BBF" w14:textId="5158C6F7" w:rsidR="008973F2" w:rsidRPr="0013279D" w:rsidRDefault="008973F2" w:rsidP="00517952">
            <w:pPr>
              <w:pStyle w:val="Ttulo2"/>
              <w:outlineLvl w:val="1"/>
            </w:pPr>
            <w:bookmarkStart w:id="16" w:name="_Toc12467823"/>
            <w:r>
              <w:t>C</w:t>
            </w:r>
            <w:r w:rsidR="003D3506">
              <w:t>8</w:t>
            </w:r>
            <w:r>
              <w:t xml:space="preserve"> – Salvar Endereço com CEP inválido </w:t>
            </w:r>
            <w:r w:rsidR="003D3506">
              <w:t>-</w:t>
            </w:r>
            <w:r>
              <w:t xml:space="preserve"> </w:t>
            </w:r>
            <w:r w:rsidR="003D3506">
              <w:t>C</w:t>
            </w:r>
            <w:r>
              <w:t>om dados preenchidos</w:t>
            </w:r>
            <w:r w:rsidR="003D3506">
              <w:t xml:space="preserve"> e Rua com menos de três caracteres</w:t>
            </w:r>
            <w:bookmarkEnd w:id="16"/>
          </w:p>
        </w:tc>
      </w:tr>
      <w:tr w:rsidR="008973F2" w14:paraId="791787B9" w14:textId="77777777" w:rsidTr="00517952">
        <w:tc>
          <w:tcPr>
            <w:tcW w:w="1555" w:type="dxa"/>
          </w:tcPr>
          <w:p w14:paraId="040BD418" w14:textId="77777777" w:rsidR="008973F2" w:rsidRDefault="008973F2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4D451D8" w14:textId="77777777" w:rsidR="008973F2" w:rsidRPr="00AA60F6" w:rsidRDefault="008973F2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549CFD" w14:textId="77777777" w:rsidR="008973F2" w:rsidRDefault="008973F2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8973F2" w14:paraId="2BDDF500" w14:textId="77777777" w:rsidTr="00517952">
        <w:tc>
          <w:tcPr>
            <w:tcW w:w="1555" w:type="dxa"/>
          </w:tcPr>
          <w:p w14:paraId="16BEC11E" w14:textId="77777777" w:rsidR="008973F2" w:rsidRPr="00447DD7" w:rsidRDefault="008973F2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F034795" w14:textId="77777777" w:rsidR="008973F2" w:rsidRDefault="008973F2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8973F2" w14:paraId="41A03DB3" w14:textId="77777777" w:rsidTr="00517952">
        <w:tc>
          <w:tcPr>
            <w:tcW w:w="1555" w:type="dxa"/>
          </w:tcPr>
          <w:p w14:paraId="7D0CBA9E" w14:textId="77777777" w:rsidR="008973F2" w:rsidRDefault="008973F2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C603363" w14:textId="619B9014" w:rsidR="008973F2" w:rsidRDefault="008973F2" w:rsidP="00517952">
            <w:pPr>
              <w:pStyle w:val="SemEspaamento"/>
              <w:spacing w:line="276" w:lineRule="auto"/>
            </w:pPr>
            <w:r>
              <w:t xml:space="preserve">Busquei por um Cep </w:t>
            </w:r>
            <w:r w:rsidR="003D3506">
              <w:t>Inv</w:t>
            </w:r>
            <w:r>
              <w:t>álido</w:t>
            </w:r>
          </w:p>
        </w:tc>
      </w:tr>
      <w:tr w:rsidR="008973F2" w14:paraId="61FF1871" w14:textId="77777777" w:rsidTr="00517952">
        <w:tc>
          <w:tcPr>
            <w:tcW w:w="1555" w:type="dxa"/>
          </w:tcPr>
          <w:p w14:paraId="3B6BC2AF" w14:textId="77777777" w:rsidR="008973F2" w:rsidRDefault="008973F2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018986E" w14:textId="77777777" w:rsidR="008973F2" w:rsidRPr="00AA60F6" w:rsidRDefault="008973F2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A9C7A2B" w14:textId="77777777" w:rsidR="008973F2" w:rsidRDefault="008973F2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2007A508" w14:textId="77777777" w:rsidR="008973F2" w:rsidRDefault="008973F2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6052DC7A" w14:textId="77777777" w:rsidR="008973F2" w:rsidRDefault="008973F2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  <w:p w14:paraId="65E1137A" w14:textId="5D706F52" w:rsidR="008973F2" w:rsidRDefault="008973F2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Rua</w:t>
            </w:r>
            <w:r w:rsidR="003D3506">
              <w:t xml:space="preserve"> (Com menos de três caracteres)</w:t>
            </w:r>
          </w:p>
          <w:p w14:paraId="06B52363" w14:textId="77777777" w:rsidR="008973F2" w:rsidRDefault="008973F2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Bairro</w:t>
            </w:r>
          </w:p>
          <w:p w14:paraId="6E1B4E4D" w14:textId="77777777" w:rsidR="008973F2" w:rsidRDefault="008973F2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</w:t>
            </w:r>
          </w:p>
          <w:p w14:paraId="2897C8CD" w14:textId="77777777" w:rsidR="008973F2" w:rsidRDefault="008973F2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  <w:tr w:rsidR="008973F2" w14:paraId="22EA4384" w14:textId="77777777" w:rsidTr="00517952">
        <w:tc>
          <w:tcPr>
            <w:tcW w:w="1555" w:type="dxa"/>
          </w:tcPr>
          <w:p w14:paraId="12599B31" w14:textId="77777777" w:rsidR="008973F2" w:rsidRPr="00447DD7" w:rsidRDefault="008973F2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2A36F1C" w14:textId="77777777" w:rsidR="008973F2" w:rsidRDefault="008973F2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8973F2" w14:paraId="173154BA" w14:textId="77777777" w:rsidTr="00517952">
        <w:tc>
          <w:tcPr>
            <w:tcW w:w="1555" w:type="dxa"/>
          </w:tcPr>
          <w:p w14:paraId="102CD73A" w14:textId="77777777" w:rsidR="008973F2" w:rsidRDefault="008973F2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3498F5C" w14:textId="77777777" w:rsidR="008973F2" w:rsidRPr="00AA60F6" w:rsidRDefault="008973F2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80D743E" w14:textId="2AA4B505" w:rsidR="008973F2" w:rsidRDefault="008973F2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que </w:t>
            </w:r>
            <w:r w:rsidR="003D3506">
              <w:t xml:space="preserve"> Rua deve ter mais de três caracteres</w:t>
            </w:r>
            <w:r>
              <w:t>.</w:t>
            </w:r>
          </w:p>
        </w:tc>
      </w:tr>
    </w:tbl>
    <w:p w14:paraId="75E9D8E1" w14:textId="0CBD50F9" w:rsidR="008973F2" w:rsidRDefault="008973F2" w:rsidP="00C44FE9"/>
    <w:p w14:paraId="55D81E59" w14:textId="21EAF002" w:rsidR="00C14F12" w:rsidRDefault="00C14F12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3D3506" w:rsidRPr="0013279D" w14:paraId="1C828969" w14:textId="77777777" w:rsidTr="00517952">
        <w:tc>
          <w:tcPr>
            <w:tcW w:w="9061" w:type="dxa"/>
            <w:gridSpan w:val="2"/>
          </w:tcPr>
          <w:p w14:paraId="753C11C4" w14:textId="3D8C90CA" w:rsidR="003D3506" w:rsidRPr="0013279D" w:rsidRDefault="003D3506" w:rsidP="00517952">
            <w:pPr>
              <w:pStyle w:val="Ttulo2"/>
              <w:outlineLvl w:val="1"/>
            </w:pPr>
            <w:bookmarkStart w:id="17" w:name="_Toc12467824"/>
            <w:r>
              <w:lastRenderedPageBreak/>
              <w:t>C</w:t>
            </w:r>
            <w:r>
              <w:t>9</w:t>
            </w:r>
            <w:r>
              <w:t xml:space="preserve"> – Salvar Endereço com CEP inválido - Com dados preenchidos e Rua com </w:t>
            </w:r>
            <w:r>
              <w:t>mais</w:t>
            </w:r>
            <w:r>
              <w:t xml:space="preserve"> de </w:t>
            </w:r>
            <w:r>
              <w:t>oitenta</w:t>
            </w:r>
            <w:r>
              <w:t xml:space="preserve"> caracteres</w:t>
            </w:r>
            <w:bookmarkEnd w:id="17"/>
          </w:p>
        </w:tc>
      </w:tr>
      <w:tr w:rsidR="003D3506" w14:paraId="6891710B" w14:textId="77777777" w:rsidTr="00517952">
        <w:tc>
          <w:tcPr>
            <w:tcW w:w="1555" w:type="dxa"/>
          </w:tcPr>
          <w:p w14:paraId="56DE48B3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897E6C7" w14:textId="77777777" w:rsidR="003D3506" w:rsidRPr="00AA60F6" w:rsidRDefault="003D3506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67D1B69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3D3506" w14:paraId="169B852C" w14:textId="77777777" w:rsidTr="00517952">
        <w:tc>
          <w:tcPr>
            <w:tcW w:w="1555" w:type="dxa"/>
          </w:tcPr>
          <w:p w14:paraId="2EAAB466" w14:textId="77777777" w:rsidR="003D3506" w:rsidRPr="00447DD7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5D77B21" w14:textId="77777777" w:rsidR="003D3506" w:rsidRDefault="003D3506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3D3506" w14:paraId="330B7DB9" w14:textId="77777777" w:rsidTr="00517952">
        <w:tc>
          <w:tcPr>
            <w:tcW w:w="1555" w:type="dxa"/>
          </w:tcPr>
          <w:p w14:paraId="675096D7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9B7963E" w14:textId="77777777" w:rsidR="003D3506" w:rsidRDefault="003D3506" w:rsidP="00517952">
            <w:pPr>
              <w:pStyle w:val="SemEspaamento"/>
              <w:spacing w:line="276" w:lineRule="auto"/>
            </w:pPr>
            <w:r>
              <w:t>Busquei por um Cep Válido</w:t>
            </w:r>
          </w:p>
        </w:tc>
      </w:tr>
      <w:tr w:rsidR="003D3506" w14:paraId="46F08FDE" w14:textId="77777777" w:rsidTr="00517952">
        <w:tc>
          <w:tcPr>
            <w:tcW w:w="1555" w:type="dxa"/>
          </w:tcPr>
          <w:p w14:paraId="5AE2FAB2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50B86C5C" w14:textId="77777777" w:rsidR="003D3506" w:rsidRPr="00AA60F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E21DC43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040BE430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573DC3DA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  <w:p w14:paraId="778F67CC" w14:textId="72263344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Rua (Com </w:t>
            </w:r>
            <w:r>
              <w:t>mais</w:t>
            </w:r>
            <w:r>
              <w:t xml:space="preserve"> de </w:t>
            </w:r>
            <w:r>
              <w:t>oitenta</w:t>
            </w:r>
            <w:r>
              <w:t xml:space="preserve"> caracteres)</w:t>
            </w:r>
          </w:p>
          <w:p w14:paraId="538DE2A3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Bairro</w:t>
            </w:r>
          </w:p>
          <w:p w14:paraId="053C65DA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</w:t>
            </w:r>
          </w:p>
          <w:p w14:paraId="791C1F7A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  <w:tr w:rsidR="003D3506" w14:paraId="1AE33ADF" w14:textId="77777777" w:rsidTr="00517952">
        <w:tc>
          <w:tcPr>
            <w:tcW w:w="1555" w:type="dxa"/>
          </w:tcPr>
          <w:p w14:paraId="15CC1DEE" w14:textId="77777777" w:rsidR="003D3506" w:rsidRPr="00447DD7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2A4E49D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3D3506" w14:paraId="1C5BE718" w14:textId="77777777" w:rsidTr="00517952">
        <w:tc>
          <w:tcPr>
            <w:tcW w:w="1555" w:type="dxa"/>
          </w:tcPr>
          <w:p w14:paraId="1A563CB4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79638800" w14:textId="77777777" w:rsidR="003D3506" w:rsidRPr="00AA60F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A655431" w14:textId="6D45D261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que </w:t>
            </w:r>
            <w:r>
              <w:t>R</w:t>
            </w:r>
            <w:r>
              <w:t xml:space="preserve">ua deve ter </w:t>
            </w:r>
            <w:r>
              <w:t>menos</w:t>
            </w:r>
            <w:r>
              <w:t xml:space="preserve"> de </w:t>
            </w:r>
            <w:r>
              <w:t>oitenta</w:t>
            </w:r>
            <w:r>
              <w:t xml:space="preserve"> caracteres.</w:t>
            </w:r>
          </w:p>
        </w:tc>
      </w:tr>
    </w:tbl>
    <w:p w14:paraId="5EF4ED2F" w14:textId="4C099E14" w:rsidR="003D3506" w:rsidRDefault="003D3506" w:rsidP="00C44FE9"/>
    <w:p w14:paraId="28024361" w14:textId="77777777" w:rsidR="00C14F12" w:rsidRDefault="00C14F12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3D3506" w:rsidRPr="0013279D" w14:paraId="70E54AAF" w14:textId="77777777" w:rsidTr="00517952">
        <w:tc>
          <w:tcPr>
            <w:tcW w:w="9061" w:type="dxa"/>
            <w:gridSpan w:val="2"/>
          </w:tcPr>
          <w:p w14:paraId="66C36422" w14:textId="1E9E0241" w:rsidR="003D3506" w:rsidRPr="0013279D" w:rsidRDefault="003D3506" w:rsidP="00517952">
            <w:pPr>
              <w:pStyle w:val="Ttulo2"/>
              <w:outlineLvl w:val="1"/>
            </w:pPr>
            <w:bookmarkStart w:id="18" w:name="_Toc12467825"/>
            <w:r>
              <w:t>C</w:t>
            </w:r>
            <w:r>
              <w:t>10</w:t>
            </w:r>
            <w:r>
              <w:t xml:space="preserve"> – Salvar Endereço com CEP inválido - Com dados preenchidos e </w:t>
            </w:r>
            <w:r>
              <w:t>Bairro</w:t>
            </w:r>
            <w:r>
              <w:t xml:space="preserve"> com menos de três caracteres</w:t>
            </w:r>
            <w:bookmarkEnd w:id="18"/>
          </w:p>
        </w:tc>
      </w:tr>
      <w:tr w:rsidR="003D3506" w14:paraId="6B9FA19F" w14:textId="77777777" w:rsidTr="00517952">
        <w:tc>
          <w:tcPr>
            <w:tcW w:w="1555" w:type="dxa"/>
          </w:tcPr>
          <w:p w14:paraId="276F0FB7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ABAA7EF" w14:textId="77777777" w:rsidR="003D3506" w:rsidRPr="00AA60F6" w:rsidRDefault="003D3506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5C96E78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3D3506" w14:paraId="77611B9F" w14:textId="77777777" w:rsidTr="00517952">
        <w:tc>
          <w:tcPr>
            <w:tcW w:w="1555" w:type="dxa"/>
          </w:tcPr>
          <w:p w14:paraId="66083B28" w14:textId="77777777" w:rsidR="003D3506" w:rsidRPr="00447DD7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4D26B09" w14:textId="77777777" w:rsidR="003D3506" w:rsidRDefault="003D3506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3D3506" w14:paraId="612B1FC4" w14:textId="77777777" w:rsidTr="00517952">
        <w:tc>
          <w:tcPr>
            <w:tcW w:w="1555" w:type="dxa"/>
          </w:tcPr>
          <w:p w14:paraId="636D9D6B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F3CF90B" w14:textId="77777777" w:rsidR="003D3506" w:rsidRDefault="003D3506" w:rsidP="00517952">
            <w:pPr>
              <w:pStyle w:val="SemEspaamento"/>
              <w:spacing w:line="276" w:lineRule="auto"/>
            </w:pPr>
            <w:r>
              <w:t>Busquei por um Cep Inválido</w:t>
            </w:r>
          </w:p>
        </w:tc>
      </w:tr>
      <w:tr w:rsidR="003D3506" w14:paraId="453B694A" w14:textId="77777777" w:rsidTr="00517952">
        <w:tc>
          <w:tcPr>
            <w:tcW w:w="1555" w:type="dxa"/>
          </w:tcPr>
          <w:p w14:paraId="4E6E9D4F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0495CA40" w14:textId="77777777" w:rsidR="003D3506" w:rsidRPr="00AA60F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17CB7F8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28AA59D8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2A458884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  <w:p w14:paraId="4892F526" w14:textId="7AA6D852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Rua </w:t>
            </w:r>
          </w:p>
          <w:p w14:paraId="48D3960C" w14:textId="57750AE8" w:rsidR="003D3506" w:rsidRDefault="003D3506" w:rsidP="003D3506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Bairro</w:t>
            </w:r>
            <w:r>
              <w:t xml:space="preserve"> </w:t>
            </w:r>
            <w:r>
              <w:t>(Com menos de três caracteres)</w:t>
            </w:r>
          </w:p>
          <w:p w14:paraId="7830276B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</w:t>
            </w:r>
          </w:p>
          <w:p w14:paraId="6A6524A3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  <w:tr w:rsidR="003D3506" w14:paraId="36A67966" w14:textId="77777777" w:rsidTr="00517952">
        <w:tc>
          <w:tcPr>
            <w:tcW w:w="1555" w:type="dxa"/>
          </w:tcPr>
          <w:p w14:paraId="13432130" w14:textId="77777777" w:rsidR="003D3506" w:rsidRPr="00447DD7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15CF818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3D3506" w14:paraId="538A4EF1" w14:textId="77777777" w:rsidTr="00517952">
        <w:tc>
          <w:tcPr>
            <w:tcW w:w="1555" w:type="dxa"/>
          </w:tcPr>
          <w:p w14:paraId="2B8C1F3D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9973131" w14:textId="77777777" w:rsidR="003D3506" w:rsidRPr="00AA60F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846E9F5" w14:textId="7F7B6BF8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</w:t>
            </w:r>
            <w:r w:rsidR="00E74B03">
              <w:t>que Bairro</w:t>
            </w:r>
            <w:r>
              <w:t xml:space="preserve"> deve ter mais de três caracteres.</w:t>
            </w:r>
          </w:p>
        </w:tc>
      </w:tr>
    </w:tbl>
    <w:p w14:paraId="7C0365F7" w14:textId="77777777" w:rsidR="003D3506" w:rsidRDefault="003D3506" w:rsidP="003D3506"/>
    <w:p w14:paraId="296B9C95" w14:textId="79DF991B" w:rsidR="00C14F12" w:rsidRDefault="00C14F12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3D3506" w:rsidRPr="0013279D" w14:paraId="09EC60CE" w14:textId="77777777" w:rsidTr="00517952">
        <w:tc>
          <w:tcPr>
            <w:tcW w:w="9061" w:type="dxa"/>
            <w:gridSpan w:val="2"/>
          </w:tcPr>
          <w:p w14:paraId="2062D0AE" w14:textId="5033383C" w:rsidR="003D3506" w:rsidRPr="0013279D" w:rsidRDefault="003D3506" w:rsidP="00517952">
            <w:pPr>
              <w:pStyle w:val="Ttulo2"/>
              <w:outlineLvl w:val="1"/>
            </w:pPr>
            <w:bookmarkStart w:id="19" w:name="_Toc12467826"/>
            <w:r>
              <w:lastRenderedPageBreak/>
              <w:t>C</w:t>
            </w:r>
            <w:r w:rsidR="00E74B03">
              <w:t>11</w:t>
            </w:r>
            <w:r>
              <w:t xml:space="preserve"> – Salvar Endereço com CEP inválido - Com dados preenchidos e Bairro com mais de oitenta caracteres</w:t>
            </w:r>
            <w:bookmarkEnd w:id="19"/>
          </w:p>
        </w:tc>
      </w:tr>
      <w:tr w:rsidR="003D3506" w14:paraId="7DF97732" w14:textId="77777777" w:rsidTr="00517952">
        <w:tc>
          <w:tcPr>
            <w:tcW w:w="1555" w:type="dxa"/>
          </w:tcPr>
          <w:p w14:paraId="4C4A7E26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0D6644D" w14:textId="77777777" w:rsidR="003D3506" w:rsidRPr="00AA60F6" w:rsidRDefault="003D3506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BD2B86A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3D3506" w14:paraId="365AAA55" w14:textId="77777777" w:rsidTr="00517952">
        <w:tc>
          <w:tcPr>
            <w:tcW w:w="1555" w:type="dxa"/>
          </w:tcPr>
          <w:p w14:paraId="665EBE4F" w14:textId="77777777" w:rsidR="003D3506" w:rsidRPr="00447DD7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BB7D45C" w14:textId="77777777" w:rsidR="003D3506" w:rsidRDefault="003D3506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3D3506" w14:paraId="4010B039" w14:textId="77777777" w:rsidTr="00517952">
        <w:tc>
          <w:tcPr>
            <w:tcW w:w="1555" w:type="dxa"/>
          </w:tcPr>
          <w:p w14:paraId="4F4561B5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3C24CFF" w14:textId="77777777" w:rsidR="003D3506" w:rsidRDefault="003D3506" w:rsidP="00517952">
            <w:pPr>
              <w:pStyle w:val="SemEspaamento"/>
              <w:spacing w:line="276" w:lineRule="auto"/>
            </w:pPr>
            <w:r>
              <w:t>Busquei por um Cep Válido</w:t>
            </w:r>
          </w:p>
        </w:tc>
      </w:tr>
      <w:tr w:rsidR="003D3506" w14:paraId="3DA9392F" w14:textId="77777777" w:rsidTr="00517952">
        <w:tc>
          <w:tcPr>
            <w:tcW w:w="1555" w:type="dxa"/>
          </w:tcPr>
          <w:p w14:paraId="5B454F86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0D08B933" w14:textId="77777777" w:rsidR="003D3506" w:rsidRPr="00AA60F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2B59420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2B0044C0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445A4B46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  <w:p w14:paraId="570687E2" w14:textId="3CF3D084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Rua </w:t>
            </w:r>
          </w:p>
          <w:p w14:paraId="3097BF92" w14:textId="59DBC211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Bairro</w:t>
            </w:r>
            <w:r>
              <w:t xml:space="preserve"> </w:t>
            </w:r>
            <w:r>
              <w:t>(Com mais de oitenta caracteres)</w:t>
            </w:r>
          </w:p>
          <w:p w14:paraId="489D0F0B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</w:t>
            </w:r>
          </w:p>
          <w:p w14:paraId="4C56EC04" w14:textId="77777777" w:rsidR="003D3506" w:rsidRDefault="003D3506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  <w:tr w:rsidR="003D3506" w14:paraId="69981AD4" w14:textId="77777777" w:rsidTr="00517952">
        <w:tc>
          <w:tcPr>
            <w:tcW w:w="1555" w:type="dxa"/>
          </w:tcPr>
          <w:p w14:paraId="200390D9" w14:textId="77777777" w:rsidR="003D3506" w:rsidRPr="00447DD7" w:rsidRDefault="003D3506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3D8A754" w14:textId="77777777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3D3506" w14:paraId="7AFE5D68" w14:textId="77777777" w:rsidTr="00517952">
        <w:tc>
          <w:tcPr>
            <w:tcW w:w="1555" w:type="dxa"/>
          </w:tcPr>
          <w:p w14:paraId="0B4A24A4" w14:textId="77777777" w:rsidR="003D350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66C5117" w14:textId="77777777" w:rsidR="003D3506" w:rsidRPr="00AA60F6" w:rsidRDefault="003D3506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46FAAF5" w14:textId="155F2A65" w:rsidR="003D3506" w:rsidRDefault="003D3506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</w:t>
            </w:r>
            <w:r w:rsidR="00E74B03">
              <w:t>que Bairro</w:t>
            </w:r>
            <w:r>
              <w:t xml:space="preserve"> deve ter menos de oitenta caracteres.</w:t>
            </w:r>
          </w:p>
        </w:tc>
      </w:tr>
    </w:tbl>
    <w:p w14:paraId="0B5247E9" w14:textId="77777777" w:rsidR="003D3506" w:rsidRDefault="003D3506" w:rsidP="003D3506"/>
    <w:p w14:paraId="1EB0268B" w14:textId="3A9A5FC3" w:rsidR="003D3506" w:rsidRDefault="003D3506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E74B03" w:rsidRPr="0013279D" w14:paraId="0E654C0C" w14:textId="77777777" w:rsidTr="00517952">
        <w:tc>
          <w:tcPr>
            <w:tcW w:w="9061" w:type="dxa"/>
            <w:gridSpan w:val="2"/>
          </w:tcPr>
          <w:p w14:paraId="119EA67A" w14:textId="4781234B" w:rsidR="00E74B03" w:rsidRPr="0013279D" w:rsidRDefault="00E74B03" w:rsidP="00517952">
            <w:pPr>
              <w:pStyle w:val="Ttulo2"/>
              <w:outlineLvl w:val="1"/>
            </w:pPr>
            <w:bookmarkStart w:id="20" w:name="_Toc12467827"/>
            <w:r>
              <w:t>C1</w:t>
            </w:r>
            <w:r>
              <w:t>2</w:t>
            </w:r>
            <w:r>
              <w:t xml:space="preserve"> – Salvar Endereço com CEP inválido - Com dados preenchidos e Cidade com menos de três caracteres</w:t>
            </w:r>
            <w:bookmarkEnd w:id="20"/>
          </w:p>
        </w:tc>
      </w:tr>
      <w:tr w:rsidR="00E74B03" w14:paraId="280FDF51" w14:textId="77777777" w:rsidTr="00517952">
        <w:tc>
          <w:tcPr>
            <w:tcW w:w="1555" w:type="dxa"/>
          </w:tcPr>
          <w:p w14:paraId="5F2324E6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24B82C4" w14:textId="77777777" w:rsidR="00E74B03" w:rsidRPr="00AA60F6" w:rsidRDefault="00E74B03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5E472AC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E74B03" w14:paraId="27DB72D6" w14:textId="77777777" w:rsidTr="00517952">
        <w:tc>
          <w:tcPr>
            <w:tcW w:w="1555" w:type="dxa"/>
          </w:tcPr>
          <w:p w14:paraId="03F6EE10" w14:textId="77777777" w:rsidR="00E74B03" w:rsidRPr="00447DD7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31781CD" w14:textId="77777777" w:rsidR="00E74B03" w:rsidRDefault="00E74B03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E74B03" w14:paraId="265FA1B2" w14:textId="77777777" w:rsidTr="00517952">
        <w:tc>
          <w:tcPr>
            <w:tcW w:w="1555" w:type="dxa"/>
          </w:tcPr>
          <w:p w14:paraId="28D13BA8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DEA738B" w14:textId="77777777" w:rsidR="00E74B03" w:rsidRDefault="00E74B03" w:rsidP="00517952">
            <w:pPr>
              <w:pStyle w:val="SemEspaamento"/>
              <w:spacing w:line="276" w:lineRule="auto"/>
            </w:pPr>
            <w:r>
              <w:t>Busquei por um Cep Inválido</w:t>
            </w:r>
          </w:p>
        </w:tc>
      </w:tr>
      <w:tr w:rsidR="00E74B03" w14:paraId="25D4AD4C" w14:textId="77777777" w:rsidTr="00517952">
        <w:tc>
          <w:tcPr>
            <w:tcW w:w="1555" w:type="dxa"/>
          </w:tcPr>
          <w:p w14:paraId="3DCAE96E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C69EA8B" w14:textId="77777777" w:rsidR="00E74B03" w:rsidRPr="00AA60F6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6579835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19770E8F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07764D9C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  <w:p w14:paraId="608BFBFD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Rua </w:t>
            </w:r>
          </w:p>
          <w:p w14:paraId="754EFA17" w14:textId="09B99C8B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Bairro </w:t>
            </w:r>
          </w:p>
          <w:p w14:paraId="71DD34BF" w14:textId="01D86C09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</w:t>
            </w:r>
            <w:r>
              <w:t xml:space="preserve"> </w:t>
            </w:r>
            <w:r>
              <w:t>(Com menos de três caracteres)</w:t>
            </w:r>
          </w:p>
          <w:p w14:paraId="4E3D6EE9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  <w:tr w:rsidR="00E74B03" w14:paraId="04C29C6A" w14:textId="77777777" w:rsidTr="00517952">
        <w:tc>
          <w:tcPr>
            <w:tcW w:w="1555" w:type="dxa"/>
          </w:tcPr>
          <w:p w14:paraId="6B090F7A" w14:textId="77777777" w:rsidR="00E74B03" w:rsidRPr="00447DD7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5A3B77A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E74B03" w14:paraId="1FC9B27C" w14:textId="77777777" w:rsidTr="00517952">
        <w:tc>
          <w:tcPr>
            <w:tcW w:w="1555" w:type="dxa"/>
          </w:tcPr>
          <w:p w14:paraId="38F740DC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080142A" w14:textId="77777777" w:rsidR="00E74B03" w:rsidRPr="00AA60F6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C92335F" w14:textId="29FF87A0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que a</w:t>
            </w:r>
            <w:r>
              <w:t xml:space="preserve"> </w:t>
            </w:r>
            <w:r>
              <w:t>Cidade deve ter mais de três caracteres.</w:t>
            </w:r>
          </w:p>
        </w:tc>
      </w:tr>
    </w:tbl>
    <w:p w14:paraId="17D0FE5D" w14:textId="77777777" w:rsidR="00E74B03" w:rsidRDefault="00E74B03" w:rsidP="00E74B03"/>
    <w:p w14:paraId="47BAFBEB" w14:textId="62C46AD5" w:rsidR="00C14F12" w:rsidRDefault="00C14F12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E74B03" w:rsidRPr="0013279D" w14:paraId="40462841" w14:textId="77777777" w:rsidTr="00517952">
        <w:tc>
          <w:tcPr>
            <w:tcW w:w="9061" w:type="dxa"/>
            <w:gridSpan w:val="2"/>
          </w:tcPr>
          <w:p w14:paraId="6B5F40CF" w14:textId="7EF731BF" w:rsidR="00E74B03" w:rsidRPr="0013279D" w:rsidRDefault="00E74B03" w:rsidP="00517952">
            <w:pPr>
              <w:pStyle w:val="Ttulo2"/>
              <w:outlineLvl w:val="1"/>
            </w:pPr>
            <w:bookmarkStart w:id="21" w:name="_Toc12467828"/>
            <w:r>
              <w:lastRenderedPageBreak/>
              <w:t>C1</w:t>
            </w:r>
            <w:r>
              <w:t>3</w:t>
            </w:r>
            <w:r>
              <w:t xml:space="preserve"> – Salvar Endereço com CEP inválido - Com dados preenchidos e Cidade com mais de oitenta caracteres</w:t>
            </w:r>
            <w:bookmarkEnd w:id="21"/>
          </w:p>
        </w:tc>
      </w:tr>
      <w:tr w:rsidR="00E74B03" w14:paraId="5C30C6A7" w14:textId="77777777" w:rsidTr="00517952">
        <w:tc>
          <w:tcPr>
            <w:tcW w:w="1555" w:type="dxa"/>
          </w:tcPr>
          <w:p w14:paraId="5E83248C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81DEE04" w14:textId="77777777" w:rsidR="00E74B03" w:rsidRPr="00AA60F6" w:rsidRDefault="00E74B03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F410384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E74B03" w14:paraId="68F66513" w14:textId="77777777" w:rsidTr="00517952">
        <w:tc>
          <w:tcPr>
            <w:tcW w:w="1555" w:type="dxa"/>
          </w:tcPr>
          <w:p w14:paraId="5641DD7E" w14:textId="77777777" w:rsidR="00E74B03" w:rsidRPr="00447DD7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7DB0909" w14:textId="77777777" w:rsidR="00E74B03" w:rsidRDefault="00E74B03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E74B03" w14:paraId="7A2FE0A4" w14:textId="77777777" w:rsidTr="00517952">
        <w:tc>
          <w:tcPr>
            <w:tcW w:w="1555" w:type="dxa"/>
          </w:tcPr>
          <w:p w14:paraId="4F907CB1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50C76A0" w14:textId="77777777" w:rsidR="00E74B03" w:rsidRDefault="00E74B03" w:rsidP="00517952">
            <w:pPr>
              <w:pStyle w:val="SemEspaamento"/>
              <w:spacing w:line="276" w:lineRule="auto"/>
            </w:pPr>
            <w:r>
              <w:t>Busquei por um Cep Válido</w:t>
            </w:r>
          </w:p>
        </w:tc>
      </w:tr>
      <w:tr w:rsidR="00E74B03" w14:paraId="3B48A83B" w14:textId="77777777" w:rsidTr="00517952">
        <w:tc>
          <w:tcPr>
            <w:tcW w:w="1555" w:type="dxa"/>
          </w:tcPr>
          <w:p w14:paraId="19C9F1FC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73551481" w14:textId="77777777" w:rsidR="00E74B03" w:rsidRPr="00AA60F6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2008F67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0A8A23AF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7087AC11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  <w:p w14:paraId="1FE0EA8F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Rua </w:t>
            </w:r>
          </w:p>
          <w:p w14:paraId="12933676" w14:textId="09845E0F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Bairro </w:t>
            </w:r>
          </w:p>
          <w:p w14:paraId="349CFD6C" w14:textId="502D8EA3" w:rsidR="00E74B03" w:rsidRDefault="00E74B03" w:rsidP="00E74B03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Cidade</w:t>
            </w:r>
            <w:r>
              <w:t xml:space="preserve"> </w:t>
            </w:r>
            <w:r>
              <w:t>(Com mais de oitenta caracteres)</w:t>
            </w:r>
          </w:p>
          <w:p w14:paraId="05B2E6B0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</w:p>
        </w:tc>
      </w:tr>
      <w:tr w:rsidR="00E74B03" w14:paraId="6B31B51F" w14:textId="77777777" w:rsidTr="00517952">
        <w:tc>
          <w:tcPr>
            <w:tcW w:w="1555" w:type="dxa"/>
          </w:tcPr>
          <w:p w14:paraId="6D6AC569" w14:textId="77777777" w:rsidR="00E74B03" w:rsidRPr="00447DD7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4242F27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E74B03" w14:paraId="5AD74CD4" w14:textId="77777777" w:rsidTr="00517952">
        <w:tc>
          <w:tcPr>
            <w:tcW w:w="1555" w:type="dxa"/>
          </w:tcPr>
          <w:p w14:paraId="6CFE4AD0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728904C5" w14:textId="77777777" w:rsidR="00E74B03" w:rsidRPr="00AA60F6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D88F979" w14:textId="3D580C8C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que a </w:t>
            </w:r>
            <w:r>
              <w:t>Cidade</w:t>
            </w:r>
            <w:r>
              <w:t xml:space="preserve"> deve ter menos de oitenta caracteres.</w:t>
            </w:r>
          </w:p>
        </w:tc>
      </w:tr>
    </w:tbl>
    <w:p w14:paraId="4F5882CC" w14:textId="4873EE73" w:rsidR="00E74B03" w:rsidRDefault="00E74B03" w:rsidP="00C44FE9"/>
    <w:p w14:paraId="228F8B18" w14:textId="77777777" w:rsidR="00C14F12" w:rsidRDefault="00C14F12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E74B03" w:rsidRPr="0013279D" w14:paraId="2D0C9E1B" w14:textId="77777777" w:rsidTr="00517952">
        <w:tc>
          <w:tcPr>
            <w:tcW w:w="9061" w:type="dxa"/>
            <w:gridSpan w:val="2"/>
          </w:tcPr>
          <w:p w14:paraId="2B77C6A6" w14:textId="4BB4980B" w:rsidR="00E74B03" w:rsidRPr="0013279D" w:rsidRDefault="00E74B03" w:rsidP="00517952">
            <w:pPr>
              <w:pStyle w:val="Ttulo2"/>
              <w:outlineLvl w:val="1"/>
            </w:pPr>
            <w:bookmarkStart w:id="22" w:name="_Toc12467829"/>
            <w:r>
              <w:t>C1</w:t>
            </w:r>
            <w:r>
              <w:t>4</w:t>
            </w:r>
            <w:r>
              <w:t xml:space="preserve"> – Salvar Endereço com CEP inválido - Com dados preenchidos e </w:t>
            </w:r>
            <w:r>
              <w:t>Estado</w:t>
            </w:r>
            <w:r>
              <w:t xml:space="preserve"> </w:t>
            </w:r>
            <w:r>
              <w:t xml:space="preserve">diferentes de 2 </w:t>
            </w:r>
            <w:r>
              <w:t>caracteres</w:t>
            </w:r>
            <w:bookmarkEnd w:id="22"/>
          </w:p>
        </w:tc>
      </w:tr>
      <w:tr w:rsidR="00E74B03" w14:paraId="163FBC77" w14:textId="77777777" w:rsidTr="00517952">
        <w:tc>
          <w:tcPr>
            <w:tcW w:w="1555" w:type="dxa"/>
          </w:tcPr>
          <w:p w14:paraId="581A3671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0A77594" w14:textId="77777777" w:rsidR="00E74B03" w:rsidRPr="00AA60F6" w:rsidRDefault="00E74B03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3567127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E74B03" w14:paraId="48615DF6" w14:textId="77777777" w:rsidTr="00517952">
        <w:tc>
          <w:tcPr>
            <w:tcW w:w="1555" w:type="dxa"/>
          </w:tcPr>
          <w:p w14:paraId="262DD14D" w14:textId="77777777" w:rsidR="00E74B03" w:rsidRPr="00447DD7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6C32B4F" w14:textId="77777777" w:rsidR="00E74B03" w:rsidRDefault="00E74B03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E74B03" w14:paraId="50B4B362" w14:textId="77777777" w:rsidTr="00517952">
        <w:tc>
          <w:tcPr>
            <w:tcW w:w="1555" w:type="dxa"/>
          </w:tcPr>
          <w:p w14:paraId="5A5E89DF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7DC123D" w14:textId="77777777" w:rsidR="00E74B03" w:rsidRDefault="00E74B03" w:rsidP="00517952">
            <w:pPr>
              <w:pStyle w:val="SemEspaamento"/>
              <w:spacing w:line="276" w:lineRule="auto"/>
            </w:pPr>
            <w:r>
              <w:t>Busquei por um Cep Válido</w:t>
            </w:r>
          </w:p>
        </w:tc>
      </w:tr>
      <w:tr w:rsidR="00E74B03" w14:paraId="04A0FA6C" w14:textId="77777777" w:rsidTr="00517952">
        <w:tc>
          <w:tcPr>
            <w:tcW w:w="1555" w:type="dxa"/>
          </w:tcPr>
          <w:p w14:paraId="3F528EF1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5D42934F" w14:textId="77777777" w:rsidR="00E74B03" w:rsidRPr="00AA60F6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E1A1CC8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2ACF11C1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Número</w:t>
            </w:r>
          </w:p>
          <w:p w14:paraId="64E8DE92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Complemento</w:t>
            </w:r>
          </w:p>
          <w:p w14:paraId="54AF6F7D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Rua </w:t>
            </w:r>
          </w:p>
          <w:p w14:paraId="6954F030" w14:textId="77777777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Bairro </w:t>
            </w:r>
          </w:p>
          <w:p w14:paraId="7A8F6336" w14:textId="7CFA0668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Cidade </w:t>
            </w:r>
          </w:p>
          <w:p w14:paraId="69DDFF88" w14:textId="14BDEA8B" w:rsidR="00E74B03" w:rsidRDefault="00E74B03" w:rsidP="00517952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Estado</w:t>
            </w:r>
            <w:r>
              <w:t xml:space="preserve"> </w:t>
            </w:r>
            <w:r>
              <w:t xml:space="preserve">(Com mais </w:t>
            </w:r>
            <w:r>
              <w:t xml:space="preserve">ou menos de dois </w:t>
            </w:r>
            <w:r>
              <w:t>caracteres)</w:t>
            </w:r>
          </w:p>
        </w:tc>
      </w:tr>
      <w:tr w:rsidR="00E74B03" w14:paraId="14F59713" w14:textId="77777777" w:rsidTr="00517952">
        <w:tc>
          <w:tcPr>
            <w:tcW w:w="1555" w:type="dxa"/>
          </w:tcPr>
          <w:p w14:paraId="2EB3B7EF" w14:textId="77777777" w:rsidR="00E74B03" w:rsidRPr="00447DD7" w:rsidRDefault="00E74B03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FA4163A" w14:textId="77777777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o endereço</w:t>
            </w:r>
          </w:p>
        </w:tc>
      </w:tr>
      <w:tr w:rsidR="00E74B03" w14:paraId="553DD4A9" w14:textId="77777777" w:rsidTr="00517952">
        <w:tc>
          <w:tcPr>
            <w:tcW w:w="1555" w:type="dxa"/>
          </w:tcPr>
          <w:p w14:paraId="2CB16BE0" w14:textId="77777777" w:rsidR="00E74B03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D843E27" w14:textId="77777777" w:rsidR="00E74B03" w:rsidRPr="00AA60F6" w:rsidRDefault="00E74B03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5512679" w14:textId="65C1A691" w:rsidR="00E74B03" w:rsidRDefault="00E74B03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que </w:t>
            </w:r>
            <w:r>
              <w:t>o Estado</w:t>
            </w:r>
            <w:r>
              <w:t xml:space="preserve"> deve ter </w:t>
            </w:r>
            <w:r>
              <w:t>dois</w:t>
            </w:r>
            <w:r>
              <w:t xml:space="preserve"> caracteres.</w:t>
            </w:r>
          </w:p>
        </w:tc>
      </w:tr>
    </w:tbl>
    <w:p w14:paraId="5499CDC4" w14:textId="77777777" w:rsidR="00E74B03" w:rsidRDefault="00E74B03" w:rsidP="00C44FE9"/>
    <w:sectPr w:rsidR="00E74B03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47986" w14:textId="77777777" w:rsidR="00120BF6" w:rsidRDefault="00120BF6" w:rsidP="00E33422">
      <w:pPr>
        <w:spacing w:after="0" w:line="240" w:lineRule="auto"/>
      </w:pPr>
      <w:r>
        <w:separator/>
      </w:r>
    </w:p>
  </w:endnote>
  <w:endnote w:type="continuationSeparator" w:id="0">
    <w:p w14:paraId="7AA812D9" w14:textId="77777777" w:rsidR="00120BF6" w:rsidRDefault="00120BF6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BFADD" w14:textId="77777777" w:rsidR="00120BF6" w:rsidRDefault="00120BF6" w:rsidP="00E33422">
      <w:pPr>
        <w:spacing w:after="0" w:line="240" w:lineRule="auto"/>
      </w:pPr>
      <w:r>
        <w:separator/>
      </w:r>
    </w:p>
  </w:footnote>
  <w:footnote w:type="continuationSeparator" w:id="0">
    <w:p w14:paraId="0195B6B5" w14:textId="77777777" w:rsidR="00120BF6" w:rsidRDefault="00120BF6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7C098E92" w:rsidR="00357068" w:rsidRPr="00E33422" w:rsidRDefault="00A4570B" w:rsidP="00E33422">
    <w:pPr>
      <w:jc w:val="right"/>
      <w:rPr>
        <w:szCs w:val="32"/>
      </w:rPr>
    </w:pPr>
    <w:r w:rsidRPr="00A4570B">
      <w:rPr>
        <w:b/>
        <w:szCs w:val="32"/>
      </w:rPr>
      <w:t>1.5. Adicionar Endereço Cliente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37134"/>
    <w:multiLevelType w:val="hybridMultilevel"/>
    <w:tmpl w:val="6026FFF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D71042"/>
    <w:multiLevelType w:val="hybridMultilevel"/>
    <w:tmpl w:val="DA20A3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61BBF"/>
    <w:multiLevelType w:val="hybridMultilevel"/>
    <w:tmpl w:val="42D664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A063B"/>
    <w:rsid w:val="000F1DDE"/>
    <w:rsid w:val="001046E4"/>
    <w:rsid w:val="00120BF6"/>
    <w:rsid w:val="00127A55"/>
    <w:rsid w:val="0013279D"/>
    <w:rsid w:val="001618E2"/>
    <w:rsid w:val="0017668F"/>
    <w:rsid w:val="00196679"/>
    <w:rsid w:val="001B1385"/>
    <w:rsid w:val="001C1B5E"/>
    <w:rsid w:val="001D43F9"/>
    <w:rsid w:val="001E3A40"/>
    <w:rsid w:val="001E5615"/>
    <w:rsid w:val="0026120C"/>
    <w:rsid w:val="002A05E5"/>
    <w:rsid w:val="002A7FF0"/>
    <w:rsid w:val="002E60BF"/>
    <w:rsid w:val="002E73F6"/>
    <w:rsid w:val="00352433"/>
    <w:rsid w:val="00355245"/>
    <w:rsid w:val="00357068"/>
    <w:rsid w:val="003742DA"/>
    <w:rsid w:val="00392810"/>
    <w:rsid w:val="003A5C90"/>
    <w:rsid w:val="003D3506"/>
    <w:rsid w:val="0041029F"/>
    <w:rsid w:val="00412A27"/>
    <w:rsid w:val="00430BE9"/>
    <w:rsid w:val="004515B2"/>
    <w:rsid w:val="004828A6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46331"/>
    <w:rsid w:val="00560C41"/>
    <w:rsid w:val="005617C9"/>
    <w:rsid w:val="00564E21"/>
    <w:rsid w:val="005B2AF4"/>
    <w:rsid w:val="005B3313"/>
    <w:rsid w:val="005C25DC"/>
    <w:rsid w:val="005E41C1"/>
    <w:rsid w:val="00623BBC"/>
    <w:rsid w:val="00664011"/>
    <w:rsid w:val="006D5194"/>
    <w:rsid w:val="00706BE2"/>
    <w:rsid w:val="00732E92"/>
    <w:rsid w:val="00780CFE"/>
    <w:rsid w:val="00791EE9"/>
    <w:rsid w:val="007A139B"/>
    <w:rsid w:val="007C2F4B"/>
    <w:rsid w:val="007F0CCC"/>
    <w:rsid w:val="00807CA9"/>
    <w:rsid w:val="008544AD"/>
    <w:rsid w:val="008610F7"/>
    <w:rsid w:val="00875DF5"/>
    <w:rsid w:val="00894ECA"/>
    <w:rsid w:val="008973F2"/>
    <w:rsid w:val="008B3CA0"/>
    <w:rsid w:val="008C0D9D"/>
    <w:rsid w:val="008E40C1"/>
    <w:rsid w:val="00917ED1"/>
    <w:rsid w:val="00997F9B"/>
    <w:rsid w:val="009A1B09"/>
    <w:rsid w:val="009A26D5"/>
    <w:rsid w:val="00A4570B"/>
    <w:rsid w:val="00A67094"/>
    <w:rsid w:val="00A82886"/>
    <w:rsid w:val="00AA60F6"/>
    <w:rsid w:val="00AD28DF"/>
    <w:rsid w:val="00B31F67"/>
    <w:rsid w:val="00B375D1"/>
    <w:rsid w:val="00B56B9D"/>
    <w:rsid w:val="00B60B38"/>
    <w:rsid w:val="00B75304"/>
    <w:rsid w:val="00B85A24"/>
    <w:rsid w:val="00BB1DD7"/>
    <w:rsid w:val="00BD4A16"/>
    <w:rsid w:val="00BE5159"/>
    <w:rsid w:val="00C11E2D"/>
    <w:rsid w:val="00C14F12"/>
    <w:rsid w:val="00C44FE9"/>
    <w:rsid w:val="00C45639"/>
    <w:rsid w:val="00C46A97"/>
    <w:rsid w:val="00C75C95"/>
    <w:rsid w:val="00C842BC"/>
    <w:rsid w:val="00CB5F0C"/>
    <w:rsid w:val="00CC7A34"/>
    <w:rsid w:val="00D13A4C"/>
    <w:rsid w:val="00D520B7"/>
    <w:rsid w:val="00DD7EA9"/>
    <w:rsid w:val="00DF37A1"/>
    <w:rsid w:val="00DF3ED2"/>
    <w:rsid w:val="00E023FA"/>
    <w:rsid w:val="00E13743"/>
    <w:rsid w:val="00E33422"/>
    <w:rsid w:val="00E36C84"/>
    <w:rsid w:val="00E74B03"/>
    <w:rsid w:val="00E847AA"/>
    <w:rsid w:val="00ED0AF9"/>
    <w:rsid w:val="00F33FFA"/>
    <w:rsid w:val="00F516B8"/>
    <w:rsid w:val="00F6023F"/>
    <w:rsid w:val="00F8148B"/>
    <w:rsid w:val="00FA5C19"/>
    <w:rsid w:val="00FB7A3B"/>
    <w:rsid w:val="00FC0A5E"/>
    <w:rsid w:val="00FD5B01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90359-635F-4811-96D6-BEA8CB36E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453</TotalTime>
  <Pages>10</Pages>
  <Words>1385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56</cp:revision>
  <dcterms:created xsi:type="dcterms:W3CDTF">2018-08-03T23:00:00Z</dcterms:created>
  <dcterms:modified xsi:type="dcterms:W3CDTF">2019-06-26T21:56:00Z</dcterms:modified>
</cp:coreProperties>
</file>