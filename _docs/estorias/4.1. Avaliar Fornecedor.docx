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5D01" w14:textId="77777777" w:rsidR="00791EE9" w:rsidRDefault="00791EE9"/>
    <w:p w14:paraId="02FDE5D4" w14:textId="77777777" w:rsidR="00F8148B" w:rsidRDefault="00F8148B"/>
    <w:p w14:paraId="6166B03C" w14:textId="77777777" w:rsidR="00F8148B" w:rsidRDefault="00F8148B"/>
    <w:p w14:paraId="3B83CCCF" w14:textId="77777777" w:rsidR="00F8148B" w:rsidRDefault="00F8148B"/>
    <w:p w14:paraId="4A54F7F7" w14:textId="77777777" w:rsidR="00F8148B" w:rsidRDefault="00F8148B"/>
    <w:p w14:paraId="38B9A59C" w14:textId="77777777" w:rsidR="00F8148B" w:rsidRDefault="00F8148B"/>
    <w:p w14:paraId="45131435" w14:textId="77777777" w:rsidR="00F8148B" w:rsidRDefault="00F8148B"/>
    <w:p w14:paraId="07FB1A7C" w14:textId="77777777" w:rsidR="00F8148B" w:rsidRDefault="00F8148B"/>
    <w:p w14:paraId="4733C9BC" w14:textId="77777777" w:rsidR="00F8148B" w:rsidRDefault="00F8148B"/>
    <w:p w14:paraId="28CEFE1A" w14:textId="77777777" w:rsidR="00F8148B" w:rsidRDefault="00F8148B"/>
    <w:p w14:paraId="27F6E5E4" w14:textId="77777777" w:rsidR="00F8148B" w:rsidRDefault="00F8148B"/>
    <w:p w14:paraId="45DE2961" w14:textId="77777777" w:rsidR="00F8148B" w:rsidRDefault="00F8148B"/>
    <w:p w14:paraId="76E64800" w14:textId="29AEDA27" w:rsidR="00F8148B" w:rsidRPr="00F8148B" w:rsidRDefault="00E209D2" w:rsidP="00F8148B">
      <w:pPr>
        <w:jc w:val="right"/>
        <w:rPr>
          <w:sz w:val="32"/>
          <w:szCs w:val="32"/>
        </w:rPr>
      </w:pPr>
      <w:r w:rsidRPr="00E209D2">
        <w:rPr>
          <w:b/>
          <w:sz w:val="32"/>
          <w:szCs w:val="32"/>
        </w:rPr>
        <w:t>4.1. Avaliar Fornecedor</w:t>
      </w:r>
      <w:r w:rsidR="002A7FF0" w:rsidRPr="002A7FF0">
        <w:rPr>
          <w:b/>
          <w:sz w:val="32"/>
          <w:szCs w:val="32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14:paraId="7B651910" w14:textId="4612A348" w:rsidR="00013867" w:rsidRPr="00D13A4C" w:rsidRDefault="008E5DB6" w:rsidP="00013867">
      <w:pPr>
        <w:jc w:val="right"/>
        <w:rPr>
          <w:b/>
          <w:szCs w:val="32"/>
        </w:rPr>
      </w:pPr>
      <w:r>
        <w:rPr>
          <w:b/>
          <w:sz w:val="28"/>
          <w:szCs w:val="32"/>
        </w:rPr>
        <w:t>4</w:t>
      </w:r>
      <w:r w:rsidR="00D337A7" w:rsidRPr="00D337A7">
        <w:rPr>
          <w:b/>
          <w:sz w:val="28"/>
          <w:szCs w:val="32"/>
        </w:rPr>
        <w:t xml:space="preserve">. </w:t>
      </w:r>
      <w:r w:rsidRPr="008E5DB6">
        <w:rPr>
          <w:b/>
          <w:sz w:val="28"/>
          <w:szCs w:val="32"/>
        </w:rPr>
        <w:t>Avaliações Fornecedor</w:t>
      </w:r>
    </w:p>
    <w:p w14:paraId="662ED3BB" w14:textId="77777777" w:rsidR="00013867" w:rsidRPr="00E847AA" w:rsidRDefault="00013867" w:rsidP="00013867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proofErr w:type="spellStart"/>
      <w:r w:rsidR="001C1B5E">
        <w:rPr>
          <w:b/>
          <w:i/>
          <w:sz w:val="20"/>
        </w:rPr>
        <w:t>FestINF</w:t>
      </w:r>
      <w:proofErr w:type="spellEnd"/>
      <w:r w:rsidRPr="00E847AA">
        <w:rPr>
          <w:sz w:val="20"/>
        </w:rPr>
        <w:t xml:space="preserve"> </w:t>
      </w:r>
    </w:p>
    <w:p w14:paraId="2D7DA57F" w14:textId="77777777"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2B694" w14:textId="77777777"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14:paraId="16540752" w14:textId="561DC379" w:rsidR="00AF7683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637212" w:history="1">
            <w:r w:rsidR="00AF7683" w:rsidRPr="009A1684">
              <w:rPr>
                <w:rStyle w:val="Hyperlink"/>
                <w:noProof/>
              </w:rPr>
              <w:t>1.</w:t>
            </w:r>
            <w:r w:rsidR="00AF768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F7683" w:rsidRPr="009A1684">
              <w:rPr>
                <w:rStyle w:val="Hyperlink"/>
                <w:noProof/>
              </w:rPr>
              <w:t>Opções Gerais</w:t>
            </w:r>
            <w:r w:rsidR="00AF7683">
              <w:rPr>
                <w:noProof/>
                <w:webHidden/>
              </w:rPr>
              <w:tab/>
            </w:r>
            <w:r w:rsidR="00AF7683">
              <w:rPr>
                <w:noProof/>
                <w:webHidden/>
              </w:rPr>
              <w:fldChar w:fldCharType="begin"/>
            </w:r>
            <w:r w:rsidR="00AF7683">
              <w:rPr>
                <w:noProof/>
                <w:webHidden/>
              </w:rPr>
              <w:instrText xml:space="preserve"> PAGEREF _Toc12637212 \h </w:instrText>
            </w:r>
            <w:r w:rsidR="00AF7683">
              <w:rPr>
                <w:noProof/>
                <w:webHidden/>
              </w:rPr>
            </w:r>
            <w:r w:rsidR="00AF7683">
              <w:rPr>
                <w:noProof/>
                <w:webHidden/>
              </w:rPr>
              <w:fldChar w:fldCharType="separate"/>
            </w:r>
            <w:r w:rsidR="00AF7683">
              <w:rPr>
                <w:noProof/>
                <w:webHidden/>
              </w:rPr>
              <w:t>3</w:t>
            </w:r>
            <w:r w:rsidR="00AF7683">
              <w:rPr>
                <w:noProof/>
                <w:webHidden/>
              </w:rPr>
              <w:fldChar w:fldCharType="end"/>
            </w:r>
          </w:hyperlink>
        </w:p>
        <w:p w14:paraId="30A997C7" w14:textId="2109B877" w:rsidR="00AF7683" w:rsidRDefault="00AF768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7213" w:history="1">
            <w:r w:rsidRPr="009A1684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A1684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06F9A" w14:textId="0760DE5D" w:rsidR="00AF7683" w:rsidRDefault="00AF768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7214" w:history="1">
            <w:r w:rsidRPr="009A1684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A1684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65DA1" w14:textId="0406715F" w:rsidR="00AF7683" w:rsidRDefault="00AF768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7215" w:history="1">
            <w:r w:rsidRPr="009A168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A1684">
              <w:rPr>
                <w:rStyle w:val="Hyperlink"/>
                <w:noProof/>
              </w:rPr>
              <w:t>4.1. Avaliar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2DEE6" w14:textId="1B43B832" w:rsidR="00AF7683" w:rsidRDefault="00AF768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7216" w:history="1">
            <w:r w:rsidRPr="009A1684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A1684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E0F98" w14:textId="18B9330D" w:rsidR="00AF7683" w:rsidRDefault="00AF768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7217" w:history="1">
            <w:r w:rsidRPr="009A1684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A1684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92597" w14:textId="1BD9FB65" w:rsidR="00AF7683" w:rsidRDefault="00AF768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7218" w:history="1">
            <w:r w:rsidRPr="009A1684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A1684">
              <w:rPr>
                <w:rStyle w:val="Hyperlink"/>
                <w:noProof/>
              </w:rPr>
              <w:t>Por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3F6EF" w14:textId="7E3577CE" w:rsidR="00AF7683" w:rsidRDefault="00AF768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7219" w:history="1">
            <w:r w:rsidRPr="009A168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A1684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509EF" w14:textId="19BE1C8E" w:rsidR="00AF7683" w:rsidRDefault="00AF768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7220" w:history="1">
            <w:r w:rsidRPr="009A1684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A1684">
              <w:rPr>
                <w:rStyle w:val="Hyperlink"/>
                <w:noProof/>
              </w:rPr>
              <w:t>C1 – Avaliar Fornecedor – Cliente Logado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B113B" w14:textId="4F99BFBB" w:rsidR="00AF7683" w:rsidRDefault="00AF768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7221" w:history="1">
            <w:r w:rsidRPr="009A1684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bookmarkStart w:id="0" w:name="_GoBack"/>
            <w:r w:rsidRPr="009A1684">
              <w:rPr>
                <w:rStyle w:val="Hyperlink"/>
                <w:noProof/>
              </w:rPr>
              <w:t>C2 – Avaliar Fornecedor – Usuário diferente de Cliente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1C33" w14:textId="5B603EBF" w:rsidR="00FF12A3" w:rsidRDefault="00FF12A3">
          <w:r>
            <w:rPr>
              <w:b/>
              <w:bCs/>
            </w:rPr>
            <w:fldChar w:fldCharType="end"/>
          </w:r>
        </w:p>
      </w:sdtContent>
    </w:sdt>
    <w:p w14:paraId="5679C929" w14:textId="77777777" w:rsidR="00E33422" w:rsidRDefault="00E33422">
      <w:r>
        <w:br w:type="page"/>
      </w:r>
    </w:p>
    <w:p w14:paraId="192714AC" w14:textId="77777777" w:rsidR="00F8148B" w:rsidRPr="00D520B7" w:rsidRDefault="00D520B7" w:rsidP="00BD4A16">
      <w:pPr>
        <w:pStyle w:val="Ttulo1"/>
      </w:pPr>
      <w:bookmarkStart w:id="1" w:name="_Toc12637212"/>
      <w:r w:rsidRPr="00D520B7">
        <w:lastRenderedPageBreak/>
        <w:t xml:space="preserve">Opções </w:t>
      </w:r>
      <w:r w:rsidRPr="00BD4A16">
        <w:t>Gerais</w:t>
      </w:r>
      <w:bookmarkEnd w:id="1"/>
    </w:p>
    <w:p w14:paraId="0B50B7BF" w14:textId="77777777" w:rsidR="00D520B7" w:rsidRDefault="00D520B7" w:rsidP="00BD4A16">
      <w:pPr>
        <w:pStyle w:val="Ttulo2"/>
      </w:pPr>
      <w:bookmarkStart w:id="2" w:name="_Toc12637213"/>
      <w:r w:rsidRPr="00D520B7">
        <w:t xml:space="preserve">Sobre o </w:t>
      </w:r>
      <w:r w:rsidRPr="00BD4A16">
        <w:t>documento</w:t>
      </w:r>
      <w:bookmarkEnd w:id="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14:paraId="3CA8C883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2C6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2DFC1A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2D2094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78AE7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14:paraId="1A1CB299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12886" w14:textId="77777777" w:rsidR="00D520B7" w:rsidRDefault="00D520B7" w:rsidP="005B3313">
            <w:pPr>
              <w:pStyle w:val="Tabletext"/>
              <w:jc w:val="center"/>
            </w:pP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C7BD7" w14:textId="77777777" w:rsidR="00D520B7" w:rsidRDefault="00D520B7" w:rsidP="00FD5B01">
            <w:pPr>
              <w:pStyle w:val="Tabletext"/>
              <w:jc w:val="center"/>
            </w:pPr>
            <w:r>
              <w:t>1.0</w:t>
            </w:r>
            <w:r w:rsidR="004A41EF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7B4CF" w14:textId="77777777" w:rsidR="00D520B7" w:rsidRDefault="004A41EF" w:rsidP="00FD5B01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02A89" w14:textId="77777777" w:rsidR="00D520B7" w:rsidRDefault="00D520B7" w:rsidP="00FD5B01">
            <w:pPr>
              <w:pStyle w:val="Tabletext"/>
            </w:pPr>
          </w:p>
        </w:tc>
      </w:tr>
    </w:tbl>
    <w:p w14:paraId="59FC4F8D" w14:textId="77777777" w:rsidR="00D520B7" w:rsidRDefault="00D520B7" w:rsidP="00D520B7"/>
    <w:p w14:paraId="3F84C85D" w14:textId="77777777" w:rsidR="00355245" w:rsidRPr="00D520B7" w:rsidRDefault="00355245" w:rsidP="00D520B7"/>
    <w:p w14:paraId="64076017" w14:textId="77777777" w:rsidR="00355245" w:rsidRDefault="00D520B7" w:rsidP="00BD4A16">
      <w:pPr>
        <w:pStyle w:val="Ttulo2"/>
      </w:pPr>
      <w:bookmarkStart w:id="3" w:name="_Toc12637214"/>
      <w:r>
        <w:t>Sobre a Etapa</w:t>
      </w:r>
      <w:bookmarkEnd w:id="3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CC7A34" w14:paraId="6CC5EA55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5082" w14:textId="77777777"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6FEE" w14:textId="2AB17B6C" w:rsidR="00CC7A34" w:rsidRPr="00150C48" w:rsidRDefault="002A7FF0" w:rsidP="00CC7A34">
            <w:pPr>
              <w:rPr>
                <w:b/>
              </w:rPr>
            </w:pPr>
            <w:proofErr w:type="spellStart"/>
            <w:r>
              <w:rPr>
                <w:b/>
              </w:rPr>
              <w:t>Feature</w:t>
            </w:r>
            <w:proofErr w:type="spellEnd"/>
            <w:r w:rsidR="00CC7A34" w:rsidRPr="00150C48">
              <w:rPr>
                <w:b/>
              </w:rPr>
              <w:t>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DC18" w14:textId="752668CA" w:rsidR="00CC7A34" w:rsidRDefault="008E5DB6" w:rsidP="00BB1DD7">
            <w:bookmarkStart w:id="4" w:name="_Hlk12563053"/>
            <w:r>
              <w:t>4</w:t>
            </w:r>
            <w:r w:rsidR="00D337A7">
              <w:t xml:space="preserve">. </w:t>
            </w:r>
            <w:r w:rsidRPr="00D522E4">
              <w:t>Avaliações Fornecedor</w:t>
            </w:r>
            <w:bookmarkEnd w:id="4"/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6E5D" w14:textId="77777777" w:rsidR="00CC7A34" w:rsidRDefault="00CC7A34" w:rsidP="00CC7A34"/>
        </w:tc>
      </w:tr>
      <w:tr w:rsidR="006D5194" w14:paraId="53CC6643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A527" w14:textId="77777777"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C71F" w14:textId="3C2B42E0"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D724" w14:textId="486D68EC" w:rsidR="006D5194" w:rsidRPr="00352433" w:rsidRDefault="00E209D2" w:rsidP="006D5194">
            <w:r w:rsidRPr="00E209D2">
              <w:t>4.1. Avaliar Fornecedor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429D" w14:textId="77777777"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14:paraId="637C0176" w14:textId="77777777" w:rsidR="00355245" w:rsidRDefault="00355245" w:rsidP="00355245"/>
    <w:p w14:paraId="27510601" w14:textId="77777777" w:rsidR="004A1518" w:rsidRDefault="004A1518">
      <w:r>
        <w:br w:type="page"/>
      </w:r>
    </w:p>
    <w:p w14:paraId="6A600AAF" w14:textId="0F3D03BE" w:rsidR="002E73F6" w:rsidRDefault="00E209D2" w:rsidP="007F0CCC">
      <w:pPr>
        <w:pStyle w:val="Ttulo1"/>
      </w:pPr>
      <w:bookmarkStart w:id="5" w:name="_Toc12637215"/>
      <w:r w:rsidRPr="00E209D2">
        <w:lastRenderedPageBreak/>
        <w:t>4.1. Avaliar Fornecedor</w:t>
      </w:r>
      <w:bookmarkEnd w:id="5"/>
    </w:p>
    <w:p w14:paraId="0186CFDE" w14:textId="77777777" w:rsidR="000F1DDE" w:rsidRDefault="00FC0A5E" w:rsidP="00BD4A16">
      <w:pPr>
        <w:pStyle w:val="Ttulo2"/>
      </w:pPr>
      <w:bookmarkStart w:id="6" w:name="_Toc12637216"/>
      <w:r>
        <w:t>Quem?</w:t>
      </w:r>
      <w:bookmarkEnd w:id="6"/>
    </w:p>
    <w:p w14:paraId="2BE12787" w14:textId="77777777"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14:paraId="77B64281" w14:textId="403BA7FC" w:rsidR="00FC0A5E" w:rsidRDefault="00732E92" w:rsidP="00BD4A16">
      <w:pPr>
        <w:spacing w:line="360" w:lineRule="auto"/>
      </w:pPr>
      <w:r>
        <w:tab/>
        <w:t xml:space="preserve">Sendo </w:t>
      </w:r>
      <w:r w:rsidR="00130350">
        <w:t>um</w:t>
      </w:r>
      <w:r w:rsidR="0026120C">
        <w:t xml:space="preserve"> </w:t>
      </w:r>
      <w:r w:rsidR="0096402A">
        <w:t xml:space="preserve">usuário do </w:t>
      </w:r>
      <w:r w:rsidR="005E433D">
        <w:t>tipo “</w:t>
      </w:r>
      <w:r w:rsidR="008E5DB6">
        <w:t>Cliente</w:t>
      </w:r>
      <w:r w:rsidR="005E433D">
        <w:t>”</w:t>
      </w:r>
    </w:p>
    <w:p w14:paraId="262239C0" w14:textId="77777777" w:rsidR="00BD4A16" w:rsidRDefault="00BD4A16" w:rsidP="00355245"/>
    <w:p w14:paraId="0A0E45C2" w14:textId="77777777" w:rsidR="00FC0A5E" w:rsidRDefault="00FC0A5E" w:rsidP="00BD4A16">
      <w:pPr>
        <w:pStyle w:val="Ttulo2"/>
      </w:pPr>
      <w:bookmarkStart w:id="7" w:name="_Toc12637217"/>
      <w:r>
        <w:t>O que?</w:t>
      </w:r>
      <w:bookmarkEnd w:id="7"/>
    </w:p>
    <w:p w14:paraId="6096D022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14:paraId="119F256C" w14:textId="0AFA9C4E" w:rsidR="00FF0F34" w:rsidRDefault="00732E92" w:rsidP="00130350">
      <w:pPr>
        <w:spacing w:line="360" w:lineRule="auto"/>
      </w:pPr>
      <w:r>
        <w:tab/>
        <w:t xml:space="preserve">Eu </w:t>
      </w:r>
      <w:r w:rsidR="00BE5159">
        <w:t>gostaria</w:t>
      </w:r>
      <w:r>
        <w:t xml:space="preserve"> </w:t>
      </w:r>
      <w:r w:rsidR="00130350">
        <w:t xml:space="preserve">de </w:t>
      </w:r>
      <w:r w:rsidR="005E433D">
        <w:t xml:space="preserve">Poder </w:t>
      </w:r>
      <w:r w:rsidR="008E5DB6">
        <w:t>Avaliar o Fornecedor</w:t>
      </w:r>
    </w:p>
    <w:p w14:paraId="79F9D266" w14:textId="77777777" w:rsidR="00F516B8" w:rsidRDefault="00F516B8" w:rsidP="00F516B8">
      <w:pPr>
        <w:spacing w:line="360" w:lineRule="auto"/>
      </w:pPr>
    </w:p>
    <w:p w14:paraId="00098BEB" w14:textId="77777777" w:rsidR="00FC0A5E" w:rsidRDefault="00FC0A5E" w:rsidP="00BD4A16">
      <w:pPr>
        <w:pStyle w:val="Ttulo2"/>
      </w:pPr>
      <w:bookmarkStart w:id="8" w:name="_Toc12637218"/>
      <w:proofErr w:type="gramStart"/>
      <w:r>
        <w:t>Por que</w:t>
      </w:r>
      <w:proofErr w:type="gramEnd"/>
      <w:r>
        <w:t>?</w:t>
      </w:r>
      <w:bookmarkEnd w:id="8"/>
    </w:p>
    <w:p w14:paraId="09496967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14:paraId="605D3C48" w14:textId="1A863107" w:rsidR="00FC0A5E" w:rsidRDefault="004940B7" w:rsidP="00BD4A16">
      <w:pPr>
        <w:spacing w:line="360" w:lineRule="auto"/>
      </w:pPr>
      <w:r>
        <w:tab/>
      </w:r>
      <w:r w:rsidR="005E433D">
        <w:t xml:space="preserve">Para </w:t>
      </w:r>
      <w:r w:rsidR="00AD077C">
        <w:t xml:space="preserve">poder </w:t>
      </w:r>
      <w:r w:rsidR="007D4DA1">
        <w:t>mostrar o</w:t>
      </w:r>
      <w:r w:rsidR="00F016F0">
        <w:t xml:space="preserve"> meu nível de satisfação</w:t>
      </w:r>
    </w:p>
    <w:p w14:paraId="73DE6F90" w14:textId="77777777" w:rsidR="004C5DF7" w:rsidRDefault="004C5DF7">
      <w:r>
        <w:br w:type="page"/>
      </w:r>
    </w:p>
    <w:p w14:paraId="376AD409" w14:textId="77777777" w:rsidR="00E36C84" w:rsidRDefault="004C5DF7" w:rsidP="00875DF5">
      <w:pPr>
        <w:pStyle w:val="Ttulo1"/>
      </w:pPr>
      <w:bookmarkStart w:id="9" w:name="_Toc12637219"/>
      <w:r>
        <w:lastRenderedPageBreak/>
        <w:t>Confirmação</w:t>
      </w:r>
      <w:bookmarkEnd w:id="9"/>
    </w:p>
    <w:p w14:paraId="18552654" w14:textId="184439C2" w:rsidR="00875DF5" w:rsidRDefault="00875DF5" w:rsidP="00875DF5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5B11BF" w14:paraId="02F561BE" w14:textId="77777777" w:rsidTr="00D4048C">
        <w:tc>
          <w:tcPr>
            <w:tcW w:w="9061" w:type="dxa"/>
            <w:gridSpan w:val="2"/>
          </w:tcPr>
          <w:p w14:paraId="46FA149B" w14:textId="64BBACC9" w:rsidR="005B11BF" w:rsidRPr="0013279D" w:rsidRDefault="005B11BF" w:rsidP="00D4048C">
            <w:pPr>
              <w:pStyle w:val="Ttulo2"/>
              <w:outlineLvl w:val="1"/>
            </w:pPr>
            <w:bookmarkStart w:id="10" w:name="_Toc12613525"/>
            <w:bookmarkStart w:id="11" w:name="_Toc12637220"/>
            <w:r>
              <w:t>C</w:t>
            </w:r>
            <w:r w:rsidR="00132DA5">
              <w:t>1</w:t>
            </w:r>
            <w:r>
              <w:t xml:space="preserve"> – </w:t>
            </w:r>
            <w:bookmarkEnd w:id="10"/>
            <w:r w:rsidR="00783FD2">
              <w:t>Avaliar Fornecedor</w:t>
            </w:r>
            <w:r w:rsidR="00F65509">
              <w:t xml:space="preserve"> – </w:t>
            </w:r>
            <w:r w:rsidR="00783FD2">
              <w:t xml:space="preserve">Cliente </w:t>
            </w:r>
            <w:r w:rsidR="00F65509">
              <w:t>Logado</w:t>
            </w:r>
            <w:bookmarkEnd w:id="11"/>
          </w:p>
        </w:tc>
      </w:tr>
      <w:tr w:rsidR="005B11BF" w14:paraId="3CB6B753" w14:textId="77777777" w:rsidTr="00D4048C">
        <w:tc>
          <w:tcPr>
            <w:tcW w:w="1555" w:type="dxa"/>
          </w:tcPr>
          <w:p w14:paraId="1AB36AED" w14:textId="77777777" w:rsidR="005B11BF" w:rsidRDefault="005B11BF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7019C2B7" w14:textId="77777777" w:rsidR="005B11BF" w:rsidRPr="00AA60F6" w:rsidRDefault="005B11BF" w:rsidP="00D4048C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74FD54D" w14:textId="12726761" w:rsidR="005B11BF" w:rsidRDefault="00EE7438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Tenho </w:t>
            </w:r>
            <w:r w:rsidR="0022743D">
              <w:t>Cliente</w:t>
            </w:r>
            <w:r>
              <w:t xml:space="preserve"> Cadastrado</w:t>
            </w:r>
          </w:p>
        </w:tc>
      </w:tr>
      <w:tr w:rsidR="005B11BF" w14:paraId="75492F29" w14:textId="77777777" w:rsidTr="00D4048C">
        <w:tc>
          <w:tcPr>
            <w:tcW w:w="1555" w:type="dxa"/>
          </w:tcPr>
          <w:p w14:paraId="48A3C883" w14:textId="77777777" w:rsidR="005B11BF" w:rsidRPr="00447DD7" w:rsidRDefault="005B11BF" w:rsidP="00D4048C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4E502FDE" w14:textId="29AC6FD0" w:rsidR="005B11BF" w:rsidRDefault="00F65509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Estou Logado Como </w:t>
            </w:r>
            <w:r w:rsidR="00C2501C">
              <w:t>“</w:t>
            </w:r>
            <w:r w:rsidR="0022743D">
              <w:t>Cliente</w:t>
            </w:r>
            <w:r w:rsidR="00C2501C">
              <w:t>”</w:t>
            </w:r>
          </w:p>
        </w:tc>
      </w:tr>
      <w:tr w:rsidR="005B11BF" w14:paraId="1AEB565A" w14:textId="77777777" w:rsidTr="00D4048C">
        <w:tc>
          <w:tcPr>
            <w:tcW w:w="1555" w:type="dxa"/>
          </w:tcPr>
          <w:p w14:paraId="13A33E18" w14:textId="77777777" w:rsidR="005B11BF" w:rsidRDefault="005B11BF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7891DE7B" w14:textId="77777777" w:rsidR="005B11BF" w:rsidRPr="00AA60F6" w:rsidRDefault="005B11BF" w:rsidP="00D4048C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F1104A1" w14:textId="3663E14E" w:rsidR="005B11BF" w:rsidRDefault="0022743D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Escolho um fornecedor</w:t>
            </w:r>
          </w:p>
        </w:tc>
      </w:tr>
      <w:tr w:rsidR="0022743D" w14:paraId="0C500FDB" w14:textId="77777777" w:rsidTr="00D4048C">
        <w:tc>
          <w:tcPr>
            <w:tcW w:w="1555" w:type="dxa"/>
          </w:tcPr>
          <w:p w14:paraId="7C581910" w14:textId="767D0E23" w:rsidR="0022743D" w:rsidRPr="00447DD7" w:rsidRDefault="0022743D" w:rsidP="00D4048C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AC68102" w14:textId="72230E12" w:rsidR="0022743D" w:rsidRDefault="0022743D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Avalio com uma nota de 1 a 10</w:t>
            </w:r>
          </w:p>
        </w:tc>
      </w:tr>
      <w:tr w:rsidR="005B11BF" w14:paraId="5F5FF732" w14:textId="77777777" w:rsidTr="00D4048C">
        <w:tc>
          <w:tcPr>
            <w:tcW w:w="1555" w:type="dxa"/>
          </w:tcPr>
          <w:p w14:paraId="515C8792" w14:textId="77777777" w:rsidR="005B11BF" w:rsidRDefault="005B11BF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65C9D3D0" w14:textId="77777777" w:rsidR="005B11BF" w:rsidRPr="00AA60F6" w:rsidRDefault="005B11BF" w:rsidP="00D4048C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ACFC25C" w14:textId="701B27FC" w:rsidR="005B11BF" w:rsidRDefault="005B11BF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</w:t>
            </w:r>
            <w:r w:rsidR="0022743D">
              <w:t>atualiza a avaliação do fornecedor’</w:t>
            </w:r>
          </w:p>
        </w:tc>
      </w:tr>
    </w:tbl>
    <w:p w14:paraId="0D4541EC" w14:textId="1E21C3FE" w:rsidR="00B07E20" w:rsidRDefault="00B07E20" w:rsidP="00783FD2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C9523B" w14:paraId="7C2EA896" w14:textId="77777777" w:rsidTr="001F3582">
        <w:tc>
          <w:tcPr>
            <w:tcW w:w="9061" w:type="dxa"/>
            <w:gridSpan w:val="2"/>
          </w:tcPr>
          <w:p w14:paraId="552B60D5" w14:textId="55853B5C" w:rsidR="00C9523B" w:rsidRPr="0013279D" w:rsidRDefault="00C9523B" w:rsidP="00C9523B">
            <w:pPr>
              <w:pStyle w:val="Ttulo2"/>
              <w:outlineLvl w:val="1"/>
            </w:pPr>
            <w:bookmarkStart w:id="12" w:name="_Toc12637221"/>
            <w:r>
              <w:t>C</w:t>
            </w:r>
            <w:r w:rsidR="00132DA5">
              <w:t>2</w:t>
            </w:r>
            <w:r>
              <w:t xml:space="preserve"> – Avaliar Fornecedor – Usuário diferente de Cliente</w:t>
            </w:r>
            <w:bookmarkEnd w:id="12"/>
            <w:r>
              <w:t xml:space="preserve"> </w:t>
            </w:r>
          </w:p>
        </w:tc>
      </w:tr>
      <w:tr w:rsidR="00C9523B" w14:paraId="626EFEE9" w14:textId="77777777" w:rsidTr="001F3582">
        <w:tc>
          <w:tcPr>
            <w:tcW w:w="1555" w:type="dxa"/>
          </w:tcPr>
          <w:p w14:paraId="25068133" w14:textId="77777777" w:rsidR="00C9523B" w:rsidRDefault="00C9523B" w:rsidP="001F358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05973B00" w14:textId="77777777" w:rsidR="00C9523B" w:rsidRPr="00AA60F6" w:rsidRDefault="00C9523B" w:rsidP="001F358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5BF2EB1" w14:textId="2EC26997" w:rsidR="00C9523B" w:rsidRDefault="00C9523B" w:rsidP="001F358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Estou logado com usuário diferente de “Cliente”</w:t>
            </w:r>
          </w:p>
        </w:tc>
      </w:tr>
      <w:tr w:rsidR="00C9523B" w14:paraId="142D1E17" w14:textId="77777777" w:rsidTr="001F3582">
        <w:tc>
          <w:tcPr>
            <w:tcW w:w="1555" w:type="dxa"/>
          </w:tcPr>
          <w:p w14:paraId="5EA911B3" w14:textId="77777777" w:rsidR="00C9523B" w:rsidRDefault="00C9523B" w:rsidP="001F358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1718DF6A" w14:textId="77777777" w:rsidR="00C9523B" w:rsidRPr="00AA60F6" w:rsidRDefault="00C9523B" w:rsidP="001F358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03FA1C0" w14:textId="77777777" w:rsidR="00C9523B" w:rsidRDefault="00C9523B" w:rsidP="001F358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Escolho um fornecedor</w:t>
            </w:r>
          </w:p>
        </w:tc>
      </w:tr>
      <w:tr w:rsidR="00C9523B" w14:paraId="5FD0069A" w14:textId="77777777" w:rsidTr="001F3582">
        <w:tc>
          <w:tcPr>
            <w:tcW w:w="1555" w:type="dxa"/>
          </w:tcPr>
          <w:p w14:paraId="21E81BF1" w14:textId="77777777" w:rsidR="00C9523B" w:rsidRPr="00447DD7" w:rsidRDefault="00C9523B" w:rsidP="001F358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6084C03E" w14:textId="0A7DC1D3" w:rsidR="00C9523B" w:rsidRDefault="00C9523B" w:rsidP="001F358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avaliar o fornecedor</w:t>
            </w:r>
          </w:p>
        </w:tc>
      </w:tr>
      <w:tr w:rsidR="00C9523B" w14:paraId="452FA141" w14:textId="77777777" w:rsidTr="001F3582">
        <w:tc>
          <w:tcPr>
            <w:tcW w:w="1555" w:type="dxa"/>
          </w:tcPr>
          <w:p w14:paraId="4A9A3A5B" w14:textId="77777777" w:rsidR="00C9523B" w:rsidRDefault="00C9523B" w:rsidP="001F358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19BD8AEE" w14:textId="77777777" w:rsidR="00C9523B" w:rsidRPr="00AA60F6" w:rsidRDefault="00C9523B" w:rsidP="001F358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7878615" w14:textId="3516A154" w:rsidR="00C9523B" w:rsidRDefault="00C9523B" w:rsidP="001F358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não permite a avaliação</w:t>
            </w:r>
          </w:p>
        </w:tc>
      </w:tr>
    </w:tbl>
    <w:p w14:paraId="10689AC1" w14:textId="77777777" w:rsidR="0022743D" w:rsidRDefault="0022743D" w:rsidP="00783FD2"/>
    <w:sectPr w:rsidR="0022743D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98400" w14:textId="77777777" w:rsidR="003662BE" w:rsidRDefault="003662BE" w:rsidP="00E33422">
      <w:pPr>
        <w:spacing w:after="0" w:line="240" w:lineRule="auto"/>
      </w:pPr>
      <w:r>
        <w:separator/>
      </w:r>
    </w:p>
  </w:endnote>
  <w:endnote w:type="continuationSeparator" w:id="0">
    <w:p w14:paraId="70292CD9" w14:textId="77777777" w:rsidR="003662BE" w:rsidRDefault="003662BE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4D726A" w14:textId="77777777" w:rsidR="00357068" w:rsidRDefault="00357068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2AEE4C" w14:textId="77777777" w:rsidR="00357068" w:rsidRDefault="003570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47733" w14:textId="77777777" w:rsidR="003662BE" w:rsidRDefault="003662BE" w:rsidP="00E33422">
      <w:pPr>
        <w:spacing w:after="0" w:line="240" w:lineRule="auto"/>
      </w:pPr>
      <w:r>
        <w:separator/>
      </w:r>
    </w:p>
  </w:footnote>
  <w:footnote w:type="continuationSeparator" w:id="0">
    <w:p w14:paraId="410A624F" w14:textId="77777777" w:rsidR="003662BE" w:rsidRDefault="003662BE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146D" w14:textId="2F78590C" w:rsidR="00357068" w:rsidRPr="00E33422" w:rsidRDefault="00E209D2" w:rsidP="00E33422">
    <w:pPr>
      <w:jc w:val="right"/>
      <w:rPr>
        <w:szCs w:val="32"/>
      </w:rPr>
    </w:pPr>
    <w:r w:rsidRPr="00E209D2">
      <w:rPr>
        <w:b/>
        <w:szCs w:val="32"/>
      </w:rPr>
      <w:t>4.1. Avaliar Fornecedor</w:t>
    </w:r>
    <w:r w:rsidR="00357068" w:rsidRPr="002A7FF0">
      <w:rPr>
        <w:b/>
        <w:szCs w:val="32"/>
      </w:rPr>
      <w:t xml:space="preserve"> </w:t>
    </w:r>
    <w:r w:rsidR="00357068" w:rsidRPr="00E33422">
      <w:rPr>
        <w:rFonts w:ascii="Consolas" w:hAnsi="Consolas"/>
        <w:sz w:val="20"/>
        <w:szCs w:val="32"/>
      </w:rPr>
      <w:t>&lt;v 1.0.0&gt;</w:t>
    </w:r>
  </w:p>
  <w:p w14:paraId="77C579E1" w14:textId="77777777" w:rsidR="00357068" w:rsidRPr="005617C9" w:rsidRDefault="00357068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proofErr w:type="spellStart"/>
    <w:r>
      <w:rPr>
        <w:b/>
        <w:i/>
        <w:sz w:val="20"/>
      </w:rPr>
      <w:t>FestINF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0A1644"/>
    <w:multiLevelType w:val="hybridMultilevel"/>
    <w:tmpl w:val="C51ECB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94615"/>
    <w:multiLevelType w:val="hybridMultilevel"/>
    <w:tmpl w:val="94E233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C75A7"/>
    <w:multiLevelType w:val="hybridMultilevel"/>
    <w:tmpl w:val="F252BC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2515D"/>
    <w:multiLevelType w:val="hybridMultilevel"/>
    <w:tmpl w:val="54A23668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867"/>
    <w:rsid w:val="00013867"/>
    <w:rsid w:val="0003009D"/>
    <w:rsid w:val="00066397"/>
    <w:rsid w:val="0006738F"/>
    <w:rsid w:val="00087A5D"/>
    <w:rsid w:val="000F1DDE"/>
    <w:rsid w:val="001046E4"/>
    <w:rsid w:val="00114235"/>
    <w:rsid w:val="00130350"/>
    <w:rsid w:val="0013279D"/>
    <w:rsid w:val="00132DA5"/>
    <w:rsid w:val="001618E2"/>
    <w:rsid w:val="00176571"/>
    <w:rsid w:val="0017668F"/>
    <w:rsid w:val="00186894"/>
    <w:rsid w:val="001921E4"/>
    <w:rsid w:val="00196679"/>
    <w:rsid w:val="001A0C70"/>
    <w:rsid w:val="001B1385"/>
    <w:rsid w:val="001C1B5E"/>
    <w:rsid w:val="001D43F9"/>
    <w:rsid w:val="001D71F1"/>
    <w:rsid w:val="001E3A40"/>
    <w:rsid w:val="001E5615"/>
    <w:rsid w:val="0021022C"/>
    <w:rsid w:val="0022743D"/>
    <w:rsid w:val="00252DCC"/>
    <w:rsid w:val="0026120C"/>
    <w:rsid w:val="002A05E5"/>
    <w:rsid w:val="002A7FF0"/>
    <w:rsid w:val="002C2412"/>
    <w:rsid w:val="002E3957"/>
    <w:rsid w:val="002E60BF"/>
    <w:rsid w:val="002E73F6"/>
    <w:rsid w:val="002F3370"/>
    <w:rsid w:val="00325894"/>
    <w:rsid w:val="00352433"/>
    <w:rsid w:val="00355245"/>
    <w:rsid w:val="00357068"/>
    <w:rsid w:val="003662BE"/>
    <w:rsid w:val="003742DA"/>
    <w:rsid w:val="00392810"/>
    <w:rsid w:val="003D1222"/>
    <w:rsid w:val="003F40C1"/>
    <w:rsid w:val="0041029F"/>
    <w:rsid w:val="00412A27"/>
    <w:rsid w:val="00430BE9"/>
    <w:rsid w:val="00435481"/>
    <w:rsid w:val="004515B2"/>
    <w:rsid w:val="004763B6"/>
    <w:rsid w:val="004828A6"/>
    <w:rsid w:val="004940B7"/>
    <w:rsid w:val="00494298"/>
    <w:rsid w:val="004A1518"/>
    <w:rsid w:val="004A41EF"/>
    <w:rsid w:val="004B5A39"/>
    <w:rsid w:val="004C5DF7"/>
    <w:rsid w:val="004D55FD"/>
    <w:rsid w:val="004E0725"/>
    <w:rsid w:val="004E1AC3"/>
    <w:rsid w:val="004F7D59"/>
    <w:rsid w:val="00503DCF"/>
    <w:rsid w:val="00505675"/>
    <w:rsid w:val="00505D6D"/>
    <w:rsid w:val="005167B6"/>
    <w:rsid w:val="00546331"/>
    <w:rsid w:val="00560C41"/>
    <w:rsid w:val="00561029"/>
    <w:rsid w:val="005617C9"/>
    <w:rsid w:val="00564E21"/>
    <w:rsid w:val="005A4825"/>
    <w:rsid w:val="005B11BF"/>
    <w:rsid w:val="005B2AF4"/>
    <w:rsid w:val="005B3313"/>
    <w:rsid w:val="005C25DC"/>
    <w:rsid w:val="005E41C1"/>
    <w:rsid w:val="005E433D"/>
    <w:rsid w:val="00635606"/>
    <w:rsid w:val="00664011"/>
    <w:rsid w:val="00696615"/>
    <w:rsid w:val="006D5194"/>
    <w:rsid w:val="00706BE2"/>
    <w:rsid w:val="00732E92"/>
    <w:rsid w:val="00780CFE"/>
    <w:rsid w:val="00783FD2"/>
    <w:rsid w:val="00791EE9"/>
    <w:rsid w:val="007A139B"/>
    <w:rsid w:val="007C2F4B"/>
    <w:rsid w:val="007D4DA1"/>
    <w:rsid w:val="007F0CCC"/>
    <w:rsid w:val="00807CA9"/>
    <w:rsid w:val="008544AD"/>
    <w:rsid w:val="008610F7"/>
    <w:rsid w:val="00862FD1"/>
    <w:rsid w:val="00863E87"/>
    <w:rsid w:val="00875DF5"/>
    <w:rsid w:val="00894ECA"/>
    <w:rsid w:val="008B3CA0"/>
    <w:rsid w:val="008C0D9D"/>
    <w:rsid w:val="008E40C1"/>
    <w:rsid w:val="008E5DB6"/>
    <w:rsid w:val="00917ED1"/>
    <w:rsid w:val="0092002B"/>
    <w:rsid w:val="0093294B"/>
    <w:rsid w:val="0096402A"/>
    <w:rsid w:val="00997F9B"/>
    <w:rsid w:val="009A1B09"/>
    <w:rsid w:val="009A26D5"/>
    <w:rsid w:val="00A35FE4"/>
    <w:rsid w:val="00A67094"/>
    <w:rsid w:val="00A82886"/>
    <w:rsid w:val="00AA60F6"/>
    <w:rsid w:val="00AD077C"/>
    <w:rsid w:val="00AD28DF"/>
    <w:rsid w:val="00AF7683"/>
    <w:rsid w:val="00B07E20"/>
    <w:rsid w:val="00B3499E"/>
    <w:rsid w:val="00B375D1"/>
    <w:rsid w:val="00B56B9D"/>
    <w:rsid w:val="00B60B38"/>
    <w:rsid w:val="00B75304"/>
    <w:rsid w:val="00B85A24"/>
    <w:rsid w:val="00BB1DD7"/>
    <w:rsid w:val="00BC70BB"/>
    <w:rsid w:val="00BD4A16"/>
    <w:rsid w:val="00BE5159"/>
    <w:rsid w:val="00BE5684"/>
    <w:rsid w:val="00C11E2D"/>
    <w:rsid w:val="00C2501C"/>
    <w:rsid w:val="00C41587"/>
    <w:rsid w:val="00C44FE9"/>
    <w:rsid w:val="00C45639"/>
    <w:rsid w:val="00C46A97"/>
    <w:rsid w:val="00C75C95"/>
    <w:rsid w:val="00C842BC"/>
    <w:rsid w:val="00C9523B"/>
    <w:rsid w:val="00CB5F0C"/>
    <w:rsid w:val="00CC7A34"/>
    <w:rsid w:val="00D074BA"/>
    <w:rsid w:val="00D13A4C"/>
    <w:rsid w:val="00D337A7"/>
    <w:rsid w:val="00D36168"/>
    <w:rsid w:val="00D520B7"/>
    <w:rsid w:val="00D923B4"/>
    <w:rsid w:val="00D93A4C"/>
    <w:rsid w:val="00DA6BA2"/>
    <w:rsid w:val="00DB5CED"/>
    <w:rsid w:val="00DF37A1"/>
    <w:rsid w:val="00DF3ED2"/>
    <w:rsid w:val="00E023FA"/>
    <w:rsid w:val="00E13743"/>
    <w:rsid w:val="00E209D2"/>
    <w:rsid w:val="00E33422"/>
    <w:rsid w:val="00E36C84"/>
    <w:rsid w:val="00E847AA"/>
    <w:rsid w:val="00ED0AF9"/>
    <w:rsid w:val="00EE7438"/>
    <w:rsid w:val="00F016F0"/>
    <w:rsid w:val="00F516B8"/>
    <w:rsid w:val="00F5764C"/>
    <w:rsid w:val="00F6023F"/>
    <w:rsid w:val="00F65509"/>
    <w:rsid w:val="00F676E5"/>
    <w:rsid w:val="00F8148B"/>
    <w:rsid w:val="00F97A92"/>
    <w:rsid w:val="00FA5C19"/>
    <w:rsid w:val="00FB7A3B"/>
    <w:rsid w:val="00FC0A5E"/>
    <w:rsid w:val="00FD5B01"/>
    <w:rsid w:val="00FD7A8E"/>
    <w:rsid w:val="00FF0F34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E8AAD"/>
  <w15:chartTrackingRefBased/>
  <w15:docId w15:val="{99844143-853E-4393-B06F-B0887F6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5E665-A514-4B7D-9150-EED4599D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</Template>
  <TotalTime>740</TotalTime>
  <Pages>5</Pages>
  <Words>322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Souza</cp:lastModifiedBy>
  <cp:revision>76</cp:revision>
  <dcterms:created xsi:type="dcterms:W3CDTF">2018-08-03T23:00:00Z</dcterms:created>
  <dcterms:modified xsi:type="dcterms:W3CDTF">2019-06-28T21:00:00Z</dcterms:modified>
</cp:coreProperties>
</file>