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2378150F" w:rsidR="00F8148B" w:rsidRPr="00F8148B" w:rsidRDefault="0021022C" w:rsidP="00F8148B">
      <w:pPr>
        <w:jc w:val="right"/>
        <w:rPr>
          <w:sz w:val="32"/>
          <w:szCs w:val="32"/>
        </w:rPr>
      </w:pPr>
      <w:r w:rsidRPr="0021022C">
        <w:rPr>
          <w:b/>
          <w:sz w:val="32"/>
          <w:szCs w:val="32"/>
        </w:rPr>
        <w:t>3.3. Entrar no Site Como Cliente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6905DF94" w:rsidR="00013867" w:rsidRPr="00D13A4C" w:rsidRDefault="00D337A7" w:rsidP="00013867">
      <w:pPr>
        <w:jc w:val="right"/>
        <w:rPr>
          <w:b/>
          <w:szCs w:val="32"/>
        </w:rPr>
      </w:pPr>
      <w:r w:rsidRPr="00D337A7">
        <w:rPr>
          <w:b/>
          <w:sz w:val="28"/>
          <w:szCs w:val="32"/>
        </w:rPr>
        <w:t>3. Orçamentos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5AE35AA0" w14:textId="5F1590CC" w:rsidR="00A97CAE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36315" w:history="1">
            <w:r w:rsidR="00A97CAE" w:rsidRPr="00C858EC">
              <w:rPr>
                <w:rStyle w:val="Hyperlink"/>
                <w:noProof/>
              </w:rPr>
              <w:t>1.</w:t>
            </w:r>
            <w:r w:rsidR="00A97C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7CAE" w:rsidRPr="00C858EC">
              <w:rPr>
                <w:rStyle w:val="Hyperlink"/>
                <w:noProof/>
              </w:rPr>
              <w:t>Opções Gerais</w:t>
            </w:r>
            <w:r w:rsidR="00A97CAE">
              <w:rPr>
                <w:noProof/>
                <w:webHidden/>
              </w:rPr>
              <w:tab/>
            </w:r>
            <w:r w:rsidR="00A97CAE">
              <w:rPr>
                <w:noProof/>
                <w:webHidden/>
              </w:rPr>
              <w:fldChar w:fldCharType="begin"/>
            </w:r>
            <w:r w:rsidR="00A97CAE">
              <w:rPr>
                <w:noProof/>
                <w:webHidden/>
              </w:rPr>
              <w:instrText xml:space="preserve"> PAGEREF _Toc12636315 \h </w:instrText>
            </w:r>
            <w:r w:rsidR="00A97CAE">
              <w:rPr>
                <w:noProof/>
                <w:webHidden/>
              </w:rPr>
            </w:r>
            <w:r w:rsidR="00A97CAE">
              <w:rPr>
                <w:noProof/>
                <w:webHidden/>
              </w:rPr>
              <w:fldChar w:fldCharType="separate"/>
            </w:r>
            <w:r w:rsidR="00A97CAE">
              <w:rPr>
                <w:noProof/>
                <w:webHidden/>
              </w:rPr>
              <w:t>3</w:t>
            </w:r>
            <w:r w:rsidR="00A97CAE">
              <w:rPr>
                <w:noProof/>
                <w:webHidden/>
              </w:rPr>
              <w:fldChar w:fldCharType="end"/>
            </w:r>
          </w:hyperlink>
        </w:p>
        <w:p w14:paraId="5F188118" w14:textId="32FF8EDE" w:rsidR="00A97CAE" w:rsidRDefault="00A97C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316" w:history="1">
            <w:r w:rsidRPr="00C858E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858EC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4ECF" w14:textId="220C88D4" w:rsidR="00A97CAE" w:rsidRDefault="00A97C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317" w:history="1">
            <w:r w:rsidRPr="00C858E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858EC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33EA" w14:textId="206D1734" w:rsidR="00A97CAE" w:rsidRDefault="00A97CAE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318" w:history="1">
            <w:r w:rsidRPr="00C858E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858EC">
              <w:rPr>
                <w:rStyle w:val="Hyperlink"/>
                <w:noProof/>
              </w:rPr>
              <w:t>3.3. Entrar no Site Como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7440" w14:textId="60BA120F" w:rsidR="00A97CAE" w:rsidRDefault="00A97C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319" w:history="1">
            <w:r w:rsidRPr="00C858E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858EC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5F5D" w14:textId="105ADFA0" w:rsidR="00A97CAE" w:rsidRDefault="00A97C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320" w:history="1">
            <w:r w:rsidRPr="00C858E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858EC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61C2" w14:textId="354B1CAE" w:rsidR="00A97CAE" w:rsidRDefault="00A97C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321" w:history="1">
            <w:r w:rsidRPr="00C858E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858EC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1A55" w14:textId="530701D3" w:rsidR="00A97CAE" w:rsidRDefault="00A97CAE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322" w:history="1">
            <w:r w:rsidRPr="00C858E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858EC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F3F7" w14:textId="331A68BD" w:rsidR="00A97CAE" w:rsidRDefault="00A97C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323" w:history="1">
            <w:r w:rsidRPr="00C858E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858EC">
              <w:rPr>
                <w:rStyle w:val="Hyperlink"/>
                <w:noProof/>
              </w:rPr>
              <w:t>C1 – Entrar no site com Cliente 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1056" w14:textId="720279EB" w:rsidR="00A97CAE" w:rsidRDefault="00A97C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324" w:history="1">
            <w:r w:rsidRPr="00C858E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858EC">
              <w:rPr>
                <w:rStyle w:val="Hyperlink"/>
                <w:noProof/>
              </w:rPr>
              <w:t>C2 – Entrar no site com senha inválida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A9A1" w14:textId="3248B992" w:rsidR="00A97CAE" w:rsidRDefault="00A97C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325" w:history="1">
            <w:r w:rsidRPr="00C858EC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C858EC">
              <w:rPr>
                <w:rStyle w:val="Hyperlink"/>
                <w:noProof/>
              </w:rPr>
              <w:t>C3 – Entrar no site com E-mail de Cliente Inexistente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2C552E70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636315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636316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636317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83955F9" w:rsidR="00CC7A34" w:rsidRDefault="00D337A7" w:rsidP="00BB1DD7">
            <w:bookmarkStart w:id="4" w:name="_Hlk12563053"/>
            <w:r>
              <w:t>3. Orçamentos</w:t>
            </w:r>
            <w:bookmarkEnd w:id="4"/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7B830A2C" w:rsidR="006D5194" w:rsidRPr="00352433" w:rsidRDefault="0021022C" w:rsidP="006D5194">
            <w:r w:rsidRPr="0021022C">
              <w:t>3.3. Entrar no Site Como Cliente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362E1ED5" w:rsidR="002E73F6" w:rsidRDefault="0021022C" w:rsidP="007F0CCC">
      <w:pPr>
        <w:pStyle w:val="Ttulo1"/>
      </w:pPr>
      <w:bookmarkStart w:id="5" w:name="_Toc12636318"/>
      <w:r w:rsidRPr="0021022C">
        <w:lastRenderedPageBreak/>
        <w:t>3.3. Entrar no Site Como Cliente</w:t>
      </w:r>
      <w:bookmarkEnd w:id="5"/>
    </w:p>
    <w:p w14:paraId="0186CFDE" w14:textId="77777777" w:rsidR="000F1DDE" w:rsidRDefault="00FC0A5E" w:rsidP="00BD4A16">
      <w:pPr>
        <w:pStyle w:val="Ttulo2"/>
      </w:pPr>
      <w:bookmarkStart w:id="6" w:name="_Toc12636319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76BFAD0C" w:rsidR="00FC0A5E" w:rsidRDefault="00732E92" w:rsidP="00BD4A16">
      <w:pPr>
        <w:spacing w:line="360" w:lineRule="auto"/>
      </w:pPr>
      <w:r>
        <w:tab/>
        <w:t xml:space="preserve">Sendo </w:t>
      </w:r>
      <w:r w:rsidR="00130350">
        <w:t>um</w:t>
      </w:r>
      <w:r w:rsidR="0026120C">
        <w:t xml:space="preserve"> </w:t>
      </w:r>
      <w:r w:rsidR="00130350">
        <w:t>“</w:t>
      </w:r>
      <w:r w:rsidR="0021022C">
        <w:t>Cliente</w:t>
      </w:r>
      <w:r w:rsidR="00130350">
        <w:t>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636320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19F256C" w14:textId="6AA63D72" w:rsidR="00FF0F34" w:rsidRDefault="00732E92" w:rsidP="00130350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130350">
        <w:t>de acessar o site como usuário “</w:t>
      </w:r>
      <w:r w:rsidR="0021022C">
        <w:t>Cliente</w:t>
      </w:r>
      <w:r w:rsidR="00130350">
        <w:t>”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8" w:name="_Toc12636321"/>
      <w:proofErr w:type="gramStart"/>
      <w:r>
        <w:t>Por que</w:t>
      </w:r>
      <w:proofErr w:type="gramEnd"/>
      <w:r>
        <w:t>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21A97432" w:rsidR="00FC0A5E" w:rsidRDefault="004940B7" w:rsidP="00BD4A16">
      <w:pPr>
        <w:spacing w:line="360" w:lineRule="auto"/>
      </w:pPr>
      <w:r>
        <w:tab/>
      </w:r>
      <w:r w:rsidR="00130350">
        <w:t xml:space="preserve">Poder ter acesso as funcionalidades exclusivas de um usuário do tipo </w:t>
      </w:r>
      <w:r w:rsidR="0021022C">
        <w:t>“Cliente”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636322"/>
      <w:r>
        <w:lastRenderedPageBreak/>
        <w:t>Confirmação</w:t>
      </w:r>
      <w:bookmarkEnd w:id="9"/>
    </w:p>
    <w:p w14:paraId="18552654" w14:textId="17855FA2" w:rsid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B11BF" w14:paraId="02F561BE" w14:textId="77777777" w:rsidTr="00D4048C">
        <w:tc>
          <w:tcPr>
            <w:tcW w:w="9061" w:type="dxa"/>
            <w:gridSpan w:val="2"/>
          </w:tcPr>
          <w:p w14:paraId="46FA149B" w14:textId="2772498D" w:rsidR="005B11BF" w:rsidRPr="0013279D" w:rsidRDefault="005B11BF" w:rsidP="00D4048C">
            <w:pPr>
              <w:pStyle w:val="Ttulo2"/>
              <w:outlineLvl w:val="1"/>
            </w:pPr>
            <w:bookmarkStart w:id="10" w:name="_Toc12613525"/>
            <w:bookmarkStart w:id="11" w:name="_Toc12636323"/>
            <w:r>
              <w:t>C1 – Entrar no site com Cliente válido</w:t>
            </w:r>
            <w:bookmarkEnd w:id="10"/>
            <w:bookmarkEnd w:id="11"/>
          </w:p>
        </w:tc>
      </w:tr>
      <w:tr w:rsidR="005B11BF" w14:paraId="3CB6B753" w14:textId="77777777" w:rsidTr="00D4048C">
        <w:tc>
          <w:tcPr>
            <w:tcW w:w="1555" w:type="dxa"/>
          </w:tcPr>
          <w:p w14:paraId="1AB36AED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019C2B7" w14:textId="77777777" w:rsidR="005B11BF" w:rsidRPr="00AA60F6" w:rsidRDefault="005B11BF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74FD54D" w14:textId="16672268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 como “Cliente”</w:t>
            </w:r>
          </w:p>
        </w:tc>
      </w:tr>
      <w:tr w:rsidR="005B11BF" w14:paraId="75492F29" w14:textId="77777777" w:rsidTr="00D4048C">
        <w:tc>
          <w:tcPr>
            <w:tcW w:w="1555" w:type="dxa"/>
          </w:tcPr>
          <w:p w14:paraId="48A3C883" w14:textId="77777777" w:rsidR="005B11BF" w:rsidRPr="00447DD7" w:rsidRDefault="005B11BF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E502FDE" w14:textId="77777777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uma Senha válida para o E-mail</w:t>
            </w:r>
          </w:p>
        </w:tc>
      </w:tr>
      <w:tr w:rsidR="005B11BF" w14:paraId="1AEB565A" w14:textId="77777777" w:rsidTr="00D4048C">
        <w:tc>
          <w:tcPr>
            <w:tcW w:w="1555" w:type="dxa"/>
          </w:tcPr>
          <w:p w14:paraId="13A33E18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891DE7B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F1104A1" w14:textId="77777777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Entrar no site </w:t>
            </w:r>
          </w:p>
        </w:tc>
      </w:tr>
      <w:tr w:rsidR="005B11BF" w14:paraId="5F5FF732" w14:textId="77777777" w:rsidTr="00D4048C">
        <w:tc>
          <w:tcPr>
            <w:tcW w:w="1555" w:type="dxa"/>
          </w:tcPr>
          <w:p w14:paraId="515C8792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5C9D3D0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CFC25C" w14:textId="39A8E42C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entra na lista de Fornecedores disponíveis</w:t>
            </w:r>
          </w:p>
        </w:tc>
      </w:tr>
    </w:tbl>
    <w:p w14:paraId="7F9B26B5" w14:textId="77777777" w:rsidR="005B11BF" w:rsidRDefault="005B11BF" w:rsidP="005B11BF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B11BF" w14:paraId="00B3FEFC" w14:textId="77777777" w:rsidTr="00D4048C">
        <w:tc>
          <w:tcPr>
            <w:tcW w:w="9061" w:type="dxa"/>
            <w:gridSpan w:val="2"/>
          </w:tcPr>
          <w:p w14:paraId="7E28DD05" w14:textId="77777777" w:rsidR="005B11BF" w:rsidRPr="0013279D" w:rsidRDefault="005B11BF" w:rsidP="00D4048C">
            <w:pPr>
              <w:pStyle w:val="Ttulo2"/>
              <w:outlineLvl w:val="1"/>
            </w:pPr>
            <w:bookmarkStart w:id="12" w:name="_Toc12613526"/>
            <w:bookmarkStart w:id="13" w:name="_Toc12636324"/>
            <w:r>
              <w:t>C2 – Entrar no site com senha inválida</w:t>
            </w:r>
            <w:bookmarkEnd w:id="12"/>
            <w:bookmarkEnd w:id="13"/>
          </w:p>
        </w:tc>
      </w:tr>
      <w:tr w:rsidR="005B11BF" w14:paraId="4AE57FB9" w14:textId="77777777" w:rsidTr="00D4048C">
        <w:tc>
          <w:tcPr>
            <w:tcW w:w="1555" w:type="dxa"/>
          </w:tcPr>
          <w:p w14:paraId="1449A7E5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8BAC552" w14:textId="77777777" w:rsidR="005B11BF" w:rsidRPr="00AA60F6" w:rsidRDefault="005B11BF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030CAEB" w14:textId="1DB63585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 como “Cliente”</w:t>
            </w:r>
          </w:p>
        </w:tc>
      </w:tr>
      <w:tr w:rsidR="005B11BF" w14:paraId="32F4FD85" w14:textId="77777777" w:rsidTr="00D4048C">
        <w:tc>
          <w:tcPr>
            <w:tcW w:w="1555" w:type="dxa"/>
          </w:tcPr>
          <w:p w14:paraId="6161BAB1" w14:textId="77777777" w:rsidR="005B11BF" w:rsidRPr="00447DD7" w:rsidRDefault="005B11BF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D43F402" w14:textId="77777777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tenho uma Senha válida para o E-mail</w:t>
            </w:r>
          </w:p>
        </w:tc>
      </w:tr>
      <w:tr w:rsidR="005B11BF" w14:paraId="08DC2904" w14:textId="77777777" w:rsidTr="00D4048C">
        <w:tc>
          <w:tcPr>
            <w:tcW w:w="1555" w:type="dxa"/>
          </w:tcPr>
          <w:p w14:paraId="7BAE967A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3CFCB3E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5B4EC5C" w14:textId="77777777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Entrar no site </w:t>
            </w:r>
          </w:p>
        </w:tc>
      </w:tr>
      <w:tr w:rsidR="005B11BF" w14:paraId="1990FDBF" w14:textId="77777777" w:rsidTr="00D4048C">
        <w:tc>
          <w:tcPr>
            <w:tcW w:w="1555" w:type="dxa"/>
          </w:tcPr>
          <w:p w14:paraId="011E3CA6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00956A5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14D9D1C" w14:textId="77777777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mostra um alerta de senha inválido</w:t>
            </w:r>
          </w:p>
        </w:tc>
      </w:tr>
    </w:tbl>
    <w:p w14:paraId="6A634913" w14:textId="77777777" w:rsidR="005B11BF" w:rsidRDefault="005B11BF" w:rsidP="005B11BF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B11BF" w14:paraId="159746D9" w14:textId="77777777" w:rsidTr="00D4048C">
        <w:tc>
          <w:tcPr>
            <w:tcW w:w="9061" w:type="dxa"/>
            <w:gridSpan w:val="2"/>
          </w:tcPr>
          <w:p w14:paraId="7DF75C27" w14:textId="6E8597CD" w:rsidR="005B11BF" w:rsidRPr="0013279D" w:rsidRDefault="005B11BF" w:rsidP="00D4048C">
            <w:pPr>
              <w:pStyle w:val="Ttulo2"/>
              <w:outlineLvl w:val="1"/>
            </w:pPr>
            <w:bookmarkStart w:id="14" w:name="_Toc12613527"/>
            <w:bookmarkStart w:id="15" w:name="_Toc12636325"/>
            <w:r>
              <w:t>C3 – Entrar no site com E-mail de Cliente Inexistente</w:t>
            </w:r>
            <w:bookmarkEnd w:id="14"/>
            <w:bookmarkEnd w:id="15"/>
          </w:p>
        </w:tc>
      </w:tr>
      <w:tr w:rsidR="005B11BF" w14:paraId="1B711C70" w14:textId="77777777" w:rsidTr="00D4048C">
        <w:tc>
          <w:tcPr>
            <w:tcW w:w="1555" w:type="dxa"/>
          </w:tcPr>
          <w:p w14:paraId="67859DEA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C0804DC" w14:textId="77777777" w:rsidR="005B11BF" w:rsidRPr="00AA60F6" w:rsidRDefault="005B11BF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AAF2026" w14:textId="5E54B65B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Tenho um E-mail Cadastrado como “Cliente”</w:t>
            </w:r>
          </w:p>
        </w:tc>
      </w:tr>
      <w:tr w:rsidR="005B11BF" w14:paraId="0DDD8B81" w14:textId="77777777" w:rsidTr="00D4048C">
        <w:tc>
          <w:tcPr>
            <w:tcW w:w="1555" w:type="dxa"/>
          </w:tcPr>
          <w:p w14:paraId="5D5CA4DD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62DAA9F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0F764A9" w14:textId="77777777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Entrar no site </w:t>
            </w:r>
          </w:p>
        </w:tc>
      </w:tr>
      <w:tr w:rsidR="005B11BF" w14:paraId="02BD363D" w14:textId="77777777" w:rsidTr="00D4048C">
        <w:tc>
          <w:tcPr>
            <w:tcW w:w="1555" w:type="dxa"/>
          </w:tcPr>
          <w:p w14:paraId="073D7AC1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5C9AFC01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0C28D8D" w14:textId="77777777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mostra um alerta de Fornecedor inexistente</w:t>
            </w:r>
          </w:p>
        </w:tc>
      </w:tr>
    </w:tbl>
    <w:p w14:paraId="2FD677BC" w14:textId="77777777" w:rsidR="005B11BF" w:rsidRDefault="005B11BF" w:rsidP="005B11BF"/>
    <w:sectPr w:rsidR="005B11BF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899E5" w14:textId="77777777" w:rsidR="00BF20DB" w:rsidRDefault="00BF20DB" w:rsidP="00E33422">
      <w:pPr>
        <w:spacing w:after="0" w:line="240" w:lineRule="auto"/>
      </w:pPr>
      <w:r>
        <w:separator/>
      </w:r>
    </w:p>
  </w:endnote>
  <w:endnote w:type="continuationSeparator" w:id="0">
    <w:p w14:paraId="0DEC15A3" w14:textId="77777777" w:rsidR="00BF20DB" w:rsidRDefault="00BF20DB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835B4" w14:textId="77777777" w:rsidR="00BF20DB" w:rsidRDefault="00BF20DB" w:rsidP="00E33422">
      <w:pPr>
        <w:spacing w:after="0" w:line="240" w:lineRule="auto"/>
      </w:pPr>
      <w:r>
        <w:separator/>
      </w:r>
    </w:p>
  </w:footnote>
  <w:footnote w:type="continuationSeparator" w:id="0">
    <w:p w14:paraId="0B66D533" w14:textId="77777777" w:rsidR="00BF20DB" w:rsidRDefault="00BF20DB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27383589" w:rsidR="00357068" w:rsidRPr="00E33422" w:rsidRDefault="0021022C" w:rsidP="00E33422">
    <w:pPr>
      <w:jc w:val="right"/>
      <w:rPr>
        <w:szCs w:val="32"/>
      </w:rPr>
    </w:pPr>
    <w:r w:rsidRPr="0021022C">
      <w:rPr>
        <w:b/>
        <w:szCs w:val="32"/>
      </w:rPr>
      <w:t>3.3. Entrar no Site Como Cliente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0350"/>
    <w:rsid w:val="0013279D"/>
    <w:rsid w:val="001618E2"/>
    <w:rsid w:val="0017668F"/>
    <w:rsid w:val="001921E4"/>
    <w:rsid w:val="00196679"/>
    <w:rsid w:val="001A0C70"/>
    <w:rsid w:val="001B1385"/>
    <w:rsid w:val="001C1B5E"/>
    <w:rsid w:val="001D43F9"/>
    <w:rsid w:val="001E3A40"/>
    <w:rsid w:val="001E5615"/>
    <w:rsid w:val="0021022C"/>
    <w:rsid w:val="00252DCC"/>
    <w:rsid w:val="0026120C"/>
    <w:rsid w:val="002A05E5"/>
    <w:rsid w:val="002A7FF0"/>
    <w:rsid w:val="002C2412"/>
    <w:rsid w:val="002E3957"/>
    <w:rsid w:val="002E60BF"/>
    <w:rsid w:val="002E73F6"/>
    <w:rsid w:val="00352433"/>
    <w:rsid w:val="00355245"/>
    <w:rsid w:val="00357068"/>
    <w:rsid w:val="003742DA"/>
    <w:rsid w:val="00392810"/>
    <w:rsid w:val="003F40C1"/>
    <w:rsid w:val="0041029F"/>
    <w:rsid w:val="00412A27"/>
    <w:rsid w:val="00430BE9"/>
    <w:rsid w:val="00435481"/>
    <w:rsid w:val="004515B2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167B6"/>
    <w:rsid w:val="00546331"/>
    <w:rsid w:val="00560C41"/>
    <w:rsid w:val="005617C9"/>
    <w:rsid w:val="00564E21"/>
    <w:rsid w:val="005A4825"/>
    <w:rsid w:val="005B11BF"/>
    <w:rsid w:val="005B2AF4"/>
    <w:rsid w:val="005B3313"/>
    <w:rsid w:val="005C25DC"/>
    <w:rsid w:val="005E41C1"/>
    <w:rsid w:val="00664011"/>
    <w:rsid w:val="00696615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2002B"/>
    <w:rsid w:val="00997F9B"/>
    <w:rsid w:val="009A1B09"/>
    <w:rsid w:val="009A26D5"/>
    <w:rsid w:val="00A35FE4"/>
    <w:rsid w:val="00A67094"/>
    <w:rsid w:val="00A82886"/>
    <w:rsid w:val="00A97CAE"/>
    <w:rsid w:val="00AA60F6"/>
    <w:rsid w:val="00AD28DF"/>
    <w:rsid w:val="00B375D1"/>
    <w:rsid w:val="00B56B9D"/>
    <w:rsid w:val="00B60B38"/>
    <w:rsid w:val="00B75304"/>
    <w:rsid w:val="00B85A24"/>
    <w:rsid w:val="00BB1DD7"/>
    <w:rsid w:val="00BD4A16"/>
    <w:rsid w:val="00BE5159"/>
    <w:rsid w:val="00BE5684"/>
    <w:rsid w:val="00BF20DB"/>
    <w:rsid w:val="00C11E2D"/>
    <w:rsid w:val="00C41587"/>
    <w:rsid w:val="00C44FE9"/>
    <w:rsid w:val="00C45639"/>
    <w:rsid w:val="00C46A97"/>
    <w:rsid w:val="00C75C95"/>
    <w:rsid w:val="00C842BC"/>
    <w:rsid w:val="00CB5F0C"/>
    <w:rsid w:val="00CC7A34"/>
    <w:rsid w:val="00D074BA"/>
    <w:rsid w:val="00D13A4C"/>
    <w:rsid w:val="00D337A7"/>
    <w:rsid w:val="00D36168"/>
    <w:rsid w:val="00D520B7"/>
    <w:rsid w:val="00D923B4"/>
    <w:rsid w:val="00D93A4C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676E5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8E021-3184-4A02-8940-C10A415B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488</TotalTime>
  <Pages>5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64</cp:revision>
  <dcterms:created xsi:type="dcterms:W3CDTF">2018-08-03T23:00:00Z</dcterms:created>
  <dcterms:modified xsi:type="dcterms:W3CDTF">2019-06-28T20:45:00Z</dcterms:modified>
</cp:coreProperties>
</file>