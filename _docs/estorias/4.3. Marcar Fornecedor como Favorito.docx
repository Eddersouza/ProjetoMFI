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19084AEE" w:rsidR="00F8148B" w:rsidRPr="00F8148B" w:rsidRDefault="00016090" w:rsidP="00F8148B">
      <w:pPr>
        <w:jc w:val="right"/>
        <w:rPr>
          <w:sz w:val="32"/>
          <w:szCs w:val="32"/>
        </w:rPr>
      </w:pPr>
      <w:r w:rsidRPr="00016090">
        <w:rPr>
          <w:b/>
          <w:sz w:val="32"/>
          <w:szCs w:val="32"/>
        </w:rPr>
        <w:t>4.3. Marcar Fornecedor como Favorito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4612A348" w:rsidR="00013867" w:rsidRPr="00D13A4C" w:rsidRDefault="008E5DB6" w:rsidP="00013867">
      <w:pPr>
        <w:jc w:val="right"/>
        <w:rPr>
          <w:b/>
          <w:szCs w:val="32"/>
        </w:rPr>
      </w:pPr>
      <w:r>
        <w:rPr>
          <w:b/>
          <w:sz w:val="28"/>
          <w:szCs w:val="32"/>
        </w:rPr>
        <w:t>4</w:t>
      </w:r>
      <w:r w:rsidR="00D337A7" w:rsidRPr="00D337A7">
        <w:rPr>
          <w:b/>
          <w:sz w:val="28"/>
          <w:szCs w:val="32"/>
        </w:rPr>
        <w:t xml:space="preserve">. </w:t>
      </w:r>
      <w:r w:rsidRPr="008E5DB6">
        <w:rPr>
          <w:b/>
          <w:sz w:val="28"/>
          <w:szCs w:val="32"/>
        </w:rPr>
        <w:t>Avaliações Fornecedor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3BA9A313" w14:textId="32242933" w:rsidR="00C37218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637348" w:history="1">
            <w:r w:rsidR="00C37218" w:rsidRPr="000D6A34">
              <w:rPr>
                <w:rStyle w:val="Hyperlink"/>
                <w:noProof/>
              </w:rPr>
              <w:t>1.</w:t>
            </w:r>
            <w:r w:rsidR="00C372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37218" w:rsidRPr="000D6A34">
              <w:rPr>
                <w:rStyle w:val="Hyperlink"/>
                <w:noProof/>
              </w:rPr>
              <w:t>Opções Gerais</w:t>
            </w:r>
            <w:r w:rsidR="00C37218">
              <w:rPr>
                <w:noProof/>
                <w:webHidden/>
              </w:rPr>
              <w:tab/>
            </w:r>
            <w:r w:rsidR="00C37218">
              <w:rPr>
                <w:noProof/>
                <w:webHidden/>
              </w:rPr>
              <w:fldChar w:fldCharType="begin"/>
            </w:r>
            <w:r w:rsidR="00C37218">
              <w:rPr>
                <w:noProof/>
                <w:webHidden/>
              </w:rPr>
              <w:instrText xml:space="preserve"> PAGEREF _Toc12637348 \h </w:instrText>
            </w:r>
            <w:r w:rsidR="00C37218">
              <w:rPr>
                <w:noProof/>
                <w:webHidden/>
              </w:rPr>
            </w:r>
            <w:r w:rsidR="00C37218">
              <w:rPr>
                <w:noProof/>
                <w:webHidden/>
              </w:rPr>
              <w:fldChar w:fldCharType="separate"/>
            </w:r>
            <w:r w:rsidR="00C37218">
              <w:rPr>
                <w:noProof/>
                <w:webHidden/>
              </w:rPr>
              <w:t>3</w:t>
            </w:r>
            <w:r w:rsidR="00C37218">
              <w:rPr>
                <w:noProof/>
                <w:webHidden/>
              </w:rPr>
              <w:fldChar w:fldCharType="end"/>
            </w:r>
          </w:hyperlink>
        </w:p>
        <w:p w14:paraId="75E1D8BB" w14:textId="0CE601E5" w:rsidR="00C37218" w:rsidRDefault="00C37218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349" w:history="1">
            <w:r w:rsidRPr="000D6A3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D6A34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46D0D" w14:textId="386A3180" w:rsidR="00C37218" w:rsidRDefault="00C37218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350" w:history="1">
            <w:r w:rsidRPr="000D6A3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D6A34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73F4" w14:textId="51C5F873" w:rsidR="00C37218" w:rsidRDefault="00C3721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351" w:history="1">
            <w:r w:rsidRPr="000D6A3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D6A34">
              <w:rPr>
                <w:rStyle w:val="Hyperlink"/>
                <w:noProof/>
              </w:rPr>
              <w:t>4.3. Marcar Fornecedor como Favorito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4FE3B" w14:textId="09D23EDA" w:rsidR="00C37218" w:rsidRDefault="00C37218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352" w:history="1">
            <w:r w:rsidRPr="000D6A3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D6A34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9E5D1" w14:textId="581F5483" w:rsidR="00C37218" w:rsidRDefault="00C37218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353" w:history="1">
            <w:r w:rsidRPr="000D6A34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D6A34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255DF" w14:textId="51FFA01A" w:rsidR="00C37218" w:rsidRDefault="00C37218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354" w:history="1">
            <w:r w:rsidRPr="000D6A34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D6A34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28C5" w14:textId="67D566B6" w:rsidR="00C37218" w:rsidRDefault="00C3721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355" w:history="1">
            <w:r w:rsidRPr="000D6A3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D6A34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A08D3" w14:textId="45BFB515" w:rsidR="00C37218" w:rsidRDefault="00C37218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356" w:history="1">
            <w:r w:rsidRPr="000D6A3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D6A34">
              <w:rPr>
                <w:rStyle w:val="Hyperlink"/>
                <w:noProof/>
              </w:rPr>
              <w:t>C1 – Marcar Como Favorito – Cliente logado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58D9" w14:textId="1604C3E6" w:rsidR="00C37218" w:rsidRDefault="00C37218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7357" w:history="1">
            <w:r w:rsidRPr="000D6A34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bookmarkStart w:id="0" w:name="_GoBack"/>
            <w:r w:rsidRPr="000D6A34">
              <w:rPr>
                <w:rStyle w:val="Hyperlink"/>
                <w:noProof/>
              </w:rPr>
              <w:t>C2 – Marcar Como Favorito – Cliente não logado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2C2C5445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637348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637349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637350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752668CA" w:rsidR="00CC7A34" w:rsidRDefault="008E5DB6" w:rsidP="00BB1DD7">
            <w:bookmarkStart w:id="4" w:name="_Hlk12563053"/>
            <w:r>
              <w:t>4</w:t>
            </w:r>
            <w:r w:rsidR="00D337A7">
              <w:t xml:space="preserve">. </w:t>
            </w:r>
            <w:r w:rsidRPr="00D522E4">
              <w:t>Avaliações Fornecedor</w:t>
            </w:r>
            <w:bookmarkEnd w:id="4"/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3C2B42E0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3AF27D9B" w:rsidR="006D5194" w:rsidRPr="00352433" w:rsidRDefault="00016090" w:rsidP="006D5194">
            <w:r w:rsidRPr="00016090">
              <w:t xml:space="preserve">4.3. Marcar Fornecedor </w:t>
            </w:r>
            <w:proofErr w:type="gramStart"/>
            <w:r w:rsidRPr="00016090">
              <w:t>como Favorito</w:t>
            </w:r>
            <w:proofErr w:type="gramEnd"/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094E4290" w:rsidR="002E73F6" w:rsidRDefault="00016090" w:rsidP="007F0CCC">
      <w:pPr>
        <w:pStyle w:val="Ttulo1"/>
      </w:pPr>
      <w:bookmarkStart w:id="5" w:name="_Toc12637351"/>
      <w:r w:rsidRPr="00016090">
        <w:lastRenderedPageBreak/>
        <w:t xml:space="preserve">4.3. Marcar Fornecedor </w:t>
      </w:r>
      <w:proofErr w:type="gramStart"/>
      <w:r w:rsidRPr="00016090">
        <w:t>como Favorito</w:t>
      </w:r>
      <w:bookmarkEnd w:id="5"/>
      <w:proofErr w:type="gramEnd"/>
    </w:p>
    <w:p w14:paraId="0186CFDE" w14:textId="77777777" w:rsidR="000F1DDE" w:rsidRDefault="00FC0A5E" w:rsidP="00BD4A16">
      <w:pPr>
        <w:pStyle w:val="Ttulo2"/>
      </w:pPr>
      <w:bookmarkStart w:id="6" w:name="_Toc12637352"/>
      <w:r>
        <w:t>Quem?</w:t>
      </w:r>
      <w:bookmarkEnd w:id="6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6E82A447" w:rsidR="00FC0A5E" w:rsidRDefault="00732E92" w:rsidP="00BD4A16">
      <w:pPr>
        <w:spacing w:line="360" w:lineRule="auto"/>
      </w:pPr>
      <w:r>
        <w:tab/>
        <w:t xml:space="preserve">Sendo </w:t>
      </w:r>
      <w:r w:rsidR="00130350">
        <w:t>um</w:t>
      </w:r>
      <w:r w:rsidR="0026120C">
        <w:t xml:space="preserve"> </w:t>
      </w:r>
      <w:r w:rsidR="0096402A">
        <w:t xml:space="preserve">usuário </w:t>
      </w:r>
      <w:r w:rsidR="00421337">
        <w:t xml:space="preserve">do </w:t>
      </w:r>
      <w:r w:rsidR="00016090">
        <w:t>tipo “Cliente”</w:t>
      </w:r>
      <w:r w:rsidR="00421337">
        <w:t xml:space="preserve"> 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7" w:name="_Toc12637353"/>
      <w:r>
        <w:t>O que?</w:t>
      </w:r>
      <w:bookmarkEnd w:id="7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19F256C" w14:textId="019B2CC0" w:rsidR="00FF0F34" w:rsidRDefault="00732E92" w:rsidP="00130350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130350">
        <w:t xml:space="preserve">de </w:t>
      </w:r>
      <w:r w:rsidR="005E433D">
        <w:t>Poder</w:t>
      </w:r>
      <w:r w:rsidR="00421337">
        <w:t xml:space="preserve"> ver as </w:t>
      </w:r>
      <w:r w:rsidR="00016090">
        <w:t>Marcar um fornecedor como favorito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8" w:name="_Toc12637354"/>
      <w:proofErr w:type="gramStart"/>
      <w:r>
        <w:t>Por que</w:t>
      </w:r>
      <w:proofErr w:type="gramEnd"/>
      <w:r>
        <w:t>?</w:t>
      </w:r>
      <w:bookmarkEnd w:id="8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013D5C8B" w:rsidR="00FC0A5E" w:rsidRDefault="004940B7" w:rsidP="00BD4A16">
      <w:pPr>
        <w:spacing w:line="360" w:lineRule="auto"/>
      </w:pPr>
      <w:r>
        <w:tab/>
      </w:r>
      <w:r w:rsidR="005E433D">
        <w:t xml:space="preserve">Para </w:t>
      </w:r>
      <w:r w:rsidR="00AD077C">
        <w:t xml:space="preserve">poder </w:t>
      </w:r>
      <w:r w:rsidR="00016090">
        <w:t>diferenciar os fornecedores que eu gostar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9" w:name="_Toc12637355"/>
      <w:r>
        <w:lastRenderedPageBreak/>
        <w:t>Confirmação</w:t>
      </w:r>
      <w:bookmarkEnd w:id="9"/>
    </w:p>
    <w:p w14:paraId="18552654" w14:textId="184439C2" w:rsid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05D6D" w14:paraId="5F830C43" w14:textId="77777777" w:rsidTr="001F3582">
        <w:tc>
          <w:tcPr>
            <w:tcW w:w="9061" w:type="dxa"/>
            <w:gridSpan w:val="2"/>
          </w:tcPr>
          <w:p w14:paraId="2AFA4DAF" w14:textId="1DE3B953" w:rsidR="00505D6D" w:rsidRPr="0013279D" w:rsidRDefault="00505D6D" w:rsidP="001F3582">
            <w:pPr>
              <w:pStyle w:val="Ttulo2"/>
              <w:outlineLvl w:val="1"/>
            </w:pPr>
            <w:bookmarkStart w:id="10" w:name="_Toc12637356"/>
            <w:r>
              <w:t xml:space="preserve">C1 – </w:t>
            </w:r>
            <w:r w:rsidR="00016090">
              <w:t>Marcar Como Favorito</w:t>
            </w:r>
            <w:r w:rsidR="00494298">
              <w:t xml:space="preserve"> – </w:t>
            </w:r>
            <w:r w:rsidR="00016090">
              <w:t>Cliente logado</w:t>
            </w:r>
            <w:bookmarkEnd w:id="10"/>
          </w:p>
        </w:tc>
      </w:tr>
      <w:tr w:rsidR="00505D6D" w14:paraId="794E687F" w14:textId="77777777" w:rsidTr="001F3582">
        <w:tc>
          <w:tcPr>
            <w:tcW w:w="1555" w:type="dxa"/>
          </w:tcPr>
          <w:p w14:paraId="417A5070" w14:textId="77777777" w:rsidR="00505D6D" w:rsidRDefault="00505D6D" w:rsidP="001F358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C6CBA53" w14:textId="77777777" w:rsidR="00505D6D" w:rsidRPr="00AA60F6" w:rsidRDefault="00505D6D" w:rsidP="001F358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234A944" w14:textId="1BCDCF7D" w:rsidR="00505D6D" w:rsidRDefault="00016090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Estou logado como “Cliente”</w:t>
            </w:r>
          </w:p>
        </w:tc>
      </w:tr>
      <w:tr w:rsidR="00505D6D" w14:paraId="01225A72" w14:textId="77777777" w:rsidTr="001F3582">
        <w:tc>
          <w:tcPr>
            <w:tcW w:w="1555" w:type="dxa"/>
          </w:tcPr>
          <w:p w14:paraId="080F37A5" w14:textId="77777777" w:rsidR="00505D6D" w:rsidRDefault="00505D6D" w:rsidP="001F358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4AD67B39" w14:textId="77777777" w:rsidR="00505D6D" w:rsidRPr="00AA60F6" w:rsidRDefault="00505D6D" w:rsidP="001F358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1422216" w14:textId="3D15DFCF" w:rsidR="00505D6D" w:rsidRDefault="00E31E54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Escolho um Fornecedor</w:t>
            </w:r>
          </w:p>
        </w:tc>
      </w:tr>
      <w:tr w:rsidR="00E31E54" w14:paraId="4C9EE621" w14:textId="77777777" w:rsidTr="001F3582">
        <w:tc>
          <w:tcPr>
            <w:tcW w:w="1555" w:type="dxa"/>
          </w:tcPr>
          <w:p w14:paraId="1F21B347" w14:textId="06EF63B9" w:rsidR="00E31E54" w:rsidRPr="00447DD7" w:rsidRDefault="00E31E54" w:rsidP="001F358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AE775CB" w14:textId="11AF8312" w:rsidR="00E31E54" w:rsidRDefault="00E31E54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Marcar </w:t>
            </w:r>
            <w:proofErr w:type="gramStart"/>
            <w:r>
              <w:t>como Favorito</w:t>
            </w:r>
            <w:proofErr w:type="gramEnd"/>
          </w:p>
        </w:tc>
      </w:tr>
      <w:tr w:rsidR="00505D6D" w14:paraId="0A409F7F" w14:textId="77777777" w:rsidTr="001F3582">
        <w:tc>
          <w:tcPr>
            <w:tcW w:w="1555" w:type="dxa"/>
          </w:tcPr>
          <w:p w14:paraId="6242CDA6" w14:textId="77777777" w:rsidR="00505D6D" w:rsidRDefault="00505D6D" w:rsidP="001F358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7D83D09" w14:textId="77777777" w:rsidR="00505D6D" w:rsidRPr="00AA60F6" w:rsidRDefault="00505D6D" w:rsidP="001F358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DAA530A" w14:textId="2FA28652" w:rsidR="00505D6D" w:rsidRDefault="00505D6D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</w:t>
            </w:r>
            <w:proofErr w:type="gramStart"/>
            <w:r>
              <w:t xml:space="preserve">sistema </w:t>
            </w:r>
            <w:r w:rsidR="00E31E54">
              <w:t>Marca</w:t>
            </w:r>
            <w:proofErr w:type="gramEnd"/>
            <w:r w:rsidR="00E31E54">
              <w:t xml:space="preserve"> o Fornecedor Como Favorito</w:t>
            </w:r>
          </w:p>
        </w:tc>
      </w:tr>
    </w:tbl>
    <w:p w14:paraId="6C337E29" w14:textId="535EBF28" w:rsidR="00505D6D" w:rsidRDefault="00505D6D" w:rsidP="00505D6D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E31E54" w14:paraId="23E4FC22" w14:textId="77777777" w:rsidTr="001F3582">
        <w:tc>
          <w:tcPr>
            <w:tcW w:w="9061" w:type="dxa"/>
            <w:gridSpan w:val="2"/>
          </w:tcPr>
          <w:p w14:paraId="65590A17" w14:textId="5E260AE4" w:rsidR="00E31E54" w:rsidRPr="0013279D" w:rsidRDefault="00E31E54" w:rsidP="00E31E54">
            <w:pPr>
              <w:pStyle w:val="Ttulo2"/>
              <w:outlineLvl w:val="1"/>
            </w:pPr>
            <w:bookmarkStart w:id="11" w:name="_Toc12637357"/>
            <w:r>
              <w:t>C2 – Marcar Como Favorito – Cliente não logado</w:t>
            </w:r>
            <w:bookmarkEnd w:id="11"/>
          </w:p>
        </w:tc>
      </w:tr>
      <w:tr w:rsidR="00E31E54" w14:paraId="6A2D5E26" w14:textId="77777777" w:rsidTr="001F3582">
        <w:tc>
          <w:tcPr>
            <w:tcW w:w="1555" w:type="dxa"/>
          </w:tcPr>
          <w:p w14:paraId="22A96DC9" w14:textId="77777777" w:rsidR="00E31E54" w:rsidRDefault="00E31E54" w:rsidP="001F358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58E56BCB" w14:textId="77777777" w:rsidR="00E31E54" w:rsidRPr="00AA60F6" w:rsidRDefault="00E31E54" w:rsidP="001F358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465384A" w14:textId="639AA800" w:rsidR="00E31E54" w:rsidRDefault="00E31E54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Estou logado como “Cliente”</w:t>
            </w:r>
          </w:p>
        </w:tc>
      </w:tr>
      <w:tr w:rsidR="00E31E54" w14:paraId="3E2C0878" w14:textId="77777777" w:rsidTr="001F3582">
        <w:tc>
          <w:tcPr>
            <w:tcW w:w="1555" w:type="dxa"/>
          </w:tcPr>
          <w:p w14:paraId="6981CDF7" w14:textId="77777777" w:rsidR="00E31E54" w:rsidRDefault="00E31E54" w:rsidP="001F358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3C767BB" w14:textId="77777777" w:rsidR="00E31E54" w:rsidRPr="00AA60F6" w:rsidRDefault="00E31E54" w:rsidP="001F358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3E33319" w14:textId="77777777" w:rsidR="00E31E54" w:rsidRDefault="00E31E54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Escolho um Fornecedor</w:t>
            </w:r>
          </w:p>
        </w:tc>
      </w:tr>
      <w:tr w:rsidR="00E31E54" w14:paraId="5D302BBE" w14:textId="77777777" w:rsidTr="001F3582">
        <w:tc>
          <w:tcPr>
            <w:tcW w:w="1555" w:type="dxa"/>
          </w:tcPr>
          <w:p w14:paraId="3A4DBAE3" w14:textId="77777777" w:rsidR="00E31E54" w:rsidRPr="00447DD7" w:rsidRDefault="00E31E54" w:rsidP="001F358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3076164" w14:textId="77777777" w:rsidR="00E31E54" w:rsidRDefault="00E31E54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Marcar </w:t>
            </w:r>
            <w:proofErr w:type="gramStart"/>
            <w:r>
              <w:t>como Favorito</w:t>
            </w:r>
            <w:proofErr w:type="gramEnd"/>
          </w:p>
        </w:tc>
      </w:tr>
      <w:tr w:rsidR="00E31E54" w14:paraId="0D3E32D6" w14:textId="77777777" w:rsidTr="001F3582">
        <w:tc>
          <w:tcPr>
            <w:tcW w:w="1555" w:type="dxa"/>
          </w:tcPr>
          <w:p w14:paraId="1C0AFFE0" w14:textId="77777777" w:rsidR="00E31E54" w:rsidRDefault="00E31E54" w:rsidP="001F358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D0704C5" w14:textId="77777777" w:rsidR="00E31E54" w:rsidRPr="00AA60F6" w:rsidRDefault="00E31E54" w:rsidP="001F358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14EF5F3" w14:textId="289D2F3C" w:rsidR="00E31E54" w:rsidRDefault="00E31E54" w:rsidP="001F358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Não Permite Marcar como favorito</w:t>
            </w:r>
          </w:p>
        </w:tc>
      </w:tr>
    </w:tbl>
    <w:p w14:paraId="26310121" w14:textId="77777777" w:rsidR="00E31E54" w:rsidRDefault="00E31E54" w:rsidP="00E31E54"/>
    <w:p w14:paraId="38DAB406" w14:textId="77777777" w:rsidR="00505D6D" w:rsidRDefault="00505D6D" w:rsidP="00875DF5"/>
    <w:sectPr w:rsidR="00505D6D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E580D" w14:textId="77777777" w:rsidR="00B706EE" w:rsidRDefault="00B706EE" w:rsidP="00E33422">
      <w:pPr>
        <w:spacing w:after="0" w:line="240" w:lineRule="auto"/>
      </w:pPr>
      <w:r>
        <w:separator/>
      </w:r>
    </w:p>
  </w:endnote>
  <w:endnote w:type="continuationSeparator" w:id="0">
    <w:p w14:paraId="197C4815" w14:textId="77777777" w:rsidR="00B706EE" w:rsidRDefault="00B706EE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5C248" w14:textId="77777777" w:rsidR="00B706EE" w:rsidRDefault="00B706EE" w:rsidP="00E33422">
      <w:pPr>
        <w:spacing w:after="0" w:line="240" w:lineRule="auto"/>
      </w:pPr>
      <w:r>
        <w:separator/>
      </w:r>
    </w:p>
  </w:footnote>
  <w:footnote w:type="continuationSeparator" w:id="0">
    <w:p w14:paraId="5BC3EF83" w14:textId="77777777" w:rsidR="00B706EE" w:rsidRDefault="00B706EE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719F4659" w:rsidR="00357068" w:rsidRPr="00E33422" w:rsidRDefault="00016090" w:rsidP="00E33422">
    <w:pPr>
      <w:jc w:val="right"/>
      <w:rPr>
        <w:szCs w:val="32"/>
      </w:rPr>
    </w:pPr>
    <w:r w:rsidRPr="00016090">
      <w:rPr>
        <w:b/>
        <w:szCs w:val="32"/>
      </w:rPr>
      <w:t>4.3. Marcar Fornecedor como Favorito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0A1644"/>
    <w:multiLevelType w:val="hybridMultilevel"/>
    <w:tmpl w:val="C51ECB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2515D"/>
    <w:multiLevelType w:val="hybridMultilevel"/>
    <w:tmpl w:val="54A2366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16090"/>
    <w:rsid w:val="0003009D"/>
    <w:rsid w:val="00066397"/>
    <w:rsid w:val="0006738F"/>
    <w:rsid w:val="00087A5D"/>
    <w:rsid w:val="000B629B"/>
    <w:rsid w:val="000F1DDE"/>
    <w:rsid w:val="001046E4"/>
    <w:rsid w:val="00114235"/>
    <w:rsid w:val="00127A89"/>
    <w:rsid w:val="00130350"/>
    <w:rsid w:val="0013279D"/>
    <w:rsid w:val="001618E2"/>
    <w:rsid w:val="0017668F"/>
    <w:rsid w:val="00186894"/>
    <w:rsid w:val="001921E4"/>
    <w:rsid w:val="00196679"/>
    <w:rsid w:val="001A0C70"/>
    <w:rsid w:val="001B1385"/>
    <w:rsid w:val="001C1B5E"/>
    <w:rsid w:val="001D43F9"/>
    <w:rsid w:val="001D71F1"/>
    <w:rsid w:val="001E3A40"/>
    <w:rsid w:val="001E5615"/>
    <w:rsid w:val="0021022C"/>
    <w:rsid w:val="0022743D"/>
    <w:rsid w:val="00252DCC"/>
    <w:rsid w:val="0026120C"/>
    <w:rsid w:val="002A05E5"/>
    <w:rsid w:val="002A7FF0"/>
    <w:rsid w:val="002C2412"/>
    <w:rsid w:val="002E3957"/>
    <w:rsid w:val="002E60BF"/>
    <w:rsid w:val="002E73F6"/>
    <w:rsid w:val="002F3370"/>
    <w:rsid w:val="00352433"/>
    <w:rsid w:val="00355245"/>
    <w:rsid w:val="00357068"/>
    <w:rsid w:val="003742DA"/>
    <w:rsid w:val="00392810"/>
    <w:rsid w:val="003D1222"/>
    <w:rsid w:val="003F40C1"/>
    <w:rsid w:val="0041029F"/>
    <w:rsid w:val="00412A27"/>
    <w:rsid w:val="00421337"/>
    <w:rsid w:val="00430BE9"/>
    <w:rsid w:val="00435481"/>
    <w:rsid w:val="004515B2"/>
    <w:rsid w:val="004763B6"/>
    <w:rsid w:val="004828A6"/>
    <w:rsid w:val="004940B7"/>
    <w:rsid w:val="00494298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05675"/>
    <w:rsid w:val="00505D6D"/>
    <w:rsid w:val="005167B6"/>
    <w:rsid w:val="00546331"/>
    <w:rsid w:val="00560C41"/>
    <w:rsid w:val="00561029"/>
    <w:rsid w:val="005617C9"/>
    <w:rsid w:val="00564E21"/>
    <w:rsid w:val="005A4825"/>
    <w:rsid w:val="005B11BF"/>
    <w:rsid w:val="005B2AF4"/>
    <w:rsid w:val="005B3313"/>
    <w:rsid w:val="005C25DC"/>
    <w:rsid w:val="005E41C1"/>
    <w:rsid w:val="005E433D"/>
    <w:rsid w:val="00635606"/>
    <w:rsid w:val="00664011"/>
    <w:rsid w:val="00696615"/>
    <w:rsid w:val="006D5194"/>
    <w:rsid w:val="00706BE2"/>
    <w:rsid w:val="00732E92"/>
    <w:rsid w:val="00780CFE"/>
    <w:rsid w:val="00783FD2"/>
    <w:rsid w:val="00791EE9"/>
    <w:rsid w:val="007A139B"/>
    <w:rsid w:val="007C2F4B"/>
    <w:rsid w:val="007F0CCC"/>
    <w:rsid w:val="00807CA9"/>
    <w:rsid w:val="008544AD"/>
    <w:rsid w:val="008610F7"/>
    <w:rsid w:val="00862FD1"/>
    <w:rsid w:val="00875DF5"/>
    <w:rsid w:val="00894ECA"/>
    <w:rsid w:val="008B3CA0"/>
    <w:rsid w:val="008C0D9D"/>
    <w:rsid w:val="008E40C1"/>
    <w:rsid w:val="008E5DB6"/>
    <w:rsid w:val="00917ED1"/>
    <w:rsid w:val="0092002B"/>
    <w:rsid w:val="0093294B"/>
    <w:rsid w:val="0096402A"/>
    <w:rsid w:val="00997F9B"/>
    <w:rsid w:val="009A1B09"/>
    <w:rsid w:val="009A26D5"/>
    <w:rsid w:val="00A35FE4"/>
    <w:rsid w:val="00A67094"/>
    <w:rsid w:val="00A82886"/>
    <w:rsid w:val="00AA60F6"/>
    <w:rsid w:val="00AD077C"/>
    <w:rsid w:val="00AD28DF"/>
    <w:rsid w:val="00B07E20"/>
    <w:rsid w:val="00B375D1"/>
    <w:rsid w:val="00B56B9D"/>
    <w:rsid w:val="00B60B38"/>
    <w:rsid w:val="00B706EE"/>
    <w:rsid w:val="00B75304"/>
    <w:rsid w:val="00B85A24"/>
    <w:rsid w:val="00BB1DD7"/>
    <w:rsid w:val="00BC70BB"/>
    <w:rsid w:val="00BD4A16"/>
    <w:rsid w:val="00BE5159"/>
    <w:rsid w:val="00BE5684"/>
    <w:rsid w:val="00C11E2D"/>
    <w:rsid w:val="00C2501C"/>
    <w:rsid w:val="00C37218"/>
    <w:rsid w:val="00C41587"/>
    <w:rsid w:val="00C44FE9"/>
    <w:rsid w:val="00C45639"/>
    <w:rsid w:val="00C46A97"/>
    <w:rsid w:val="00C75C95"/>
    <w:rsid w:val="00C842BC"/>
    <w:rsid w:val="00C9523B"/>
    <w:rsid w:val="00CB5F0C"/>
    <w:rsid w:val="00CB6115"/>
    <w:rsid w:val="00CC7A34"/>
    <w:rsid w:val="00D074BA"/>
    <w:rsid w:val="00D13A4C"/>
    <w:rsid w:val="00D337A7"/>
    <w:rsid w:val="00D36168"/>
    <w:rsid w:val="00D520B7"/>
    <w:rsid w:val="00D923B4"/>
    <w:rsid w:val="00D93A4C"/>
    <w:rsid w:val="00DA6BA2"/>
    <w:rsid w:val="00DB5CED"/>
    <w:rsid w:val="00DF37A1"/>
    <w:rsid w:val="00DF3ED2"/>
    <w:rsid w:val="00E023FA"/>
    <w:rsid w:val="00E13743"/>
    <w:rsid w:val="00E209D2"/>
    <w:rsid w:val="00E31E54"/>
    <w:rsid w:val="00E33422"/>
    <w:rsid w:val="00E36C84"/>
    <w:rsid w:val="00E847AA"/>
    <w:rsid w:val="00ED0AF9"/>
    <w:rsid w:val="00EE7438"/>
    <w:rsid w:val="00F016F0"/>
    <w:rsid w:val="00F02583"/>
    <w:rsid w:val="00F516B8"/>
    <w:rsid w:val="00F5764C"/>
    <w:rsid w:val="00F6023F"/>
    <w:rsid w:val="00F65509"/>
    <w:rsid w:val="00F676E5"/>
    <w:rsid w:val="00F8148B"/>
    <w:rsid w:val="00F97A92"/>
    <w:rsid w:val="00FA5C19"/>
    <w:rsid w:val="00FB7A3B"/>
    <w:rsid w:val="00FC0A5E"/>
    <w:rsid w:val="00FD5B01"/>
    <w:rsid w:val="00FD7A8E"/>
    <w:rsid w:val="00FF0F3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4F4DA-B74B-4427-93AE-4DBE0D0B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769</TotalTime>
  <Pages>5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76</cp:revision>
  <dcterms:created xsi:type="dcterms:W3CDTF">2018-08-03T23:00:00Z</dcterms:created>
  <dcterms:modified xsi:type="dcterms:W3CDTF">2019-06-28T21:02:00Z</dcterms:modified>
</cp:coreProperties>
</file>