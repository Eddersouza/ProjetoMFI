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0257C871" w:rsidR="00F8148B" w:rsidRPr="00F8148B" w:rsidRDefault="000B356B" w:rsidP="00F8148B">
      <w:pPr>
        <w:jc w:val="right"/>
        <w:rPr>
          <w:sz w:val="32"/>
          <w:szCs w:val="32"/>
        </w:rPr>
      </w:pPr>
      <w:r w:rsidRPr="000B356B">
        <w:rPr>
          <w:b/>
          <w:sz w:val="32"/>
          <w:szCs w:val="32"/>
        </w:rPr>
        <w:t>2.3. Desativar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F2434E6" w:rsidR="00013867" w:rsidRPr="00D13A4C" w:rsidRDefault="00386F49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2</w:t>
      </w:r>
      <w:r w:rsidR="004515B2" w:rsidRPr="00D86FA7">
        <w:rPr>
          <w:b/>
          <w:sz w:val="28"/>
          <w:szCs w:val="32"/>
        </w:rPr>
        <w:t xml:space="preserve">. </w:t>
      </w:r>
      <w:r w:rsidRPr="00386F49">
        <w:rPr>
          <w:b/>
          <w:sz w:val="28"/>
          <w:szCs w:val="32"/>
        </w:rPr>
        <w:t>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702D735C" w14:textId="388E23DC" w:rsidR="009B5DF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59949" w:history="1">
            <w:r w:rsidR="009B5DF4" w:rsidRPr="002E77C7">
              <w:rPr>
                <w:rStyle w:val="Hyperlink"/>
                <w:noProof/>
              </w:rPr>
              <w:t>1.</w:t>
            </w:r>
            <w:r w:rsidR="009B5D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B5DF4" w:rsidRPr="002E77C7">
              <w:rPr>
                <w:rStyle w:val="Hyperlink"/>
                <w:noProof/>
              </w:rPr>
              <w:t>Opções Gerais</w:t>
            </w:r>
            <w:r w:rsidR="009B5DF4">
              <w:rPr>
                <w:noProof/>
                <w:webHidden/>
              </w:rPr>
              <w:tab/>
            </w:r>
            <w:r w:rsidR="009B5DF4">
              <w:rPr>
                <w:noProof/>
                <w:webHidden/>
              </w:rPr>
              <w:fldChar w:fldCharType="begin"/>
            </w:r>
            <w:r w:rsidR="009B5DF4">
              <w:rPr>
                <w:noProof/>
                <w:webHidden/>
              </w:rPr>
              <w:instrText xml:space="preserve"> PAGEREF _Toc12559949 \h </w:instrText>
            </w:r>
            <w:r w:rsidR="009B5DF4">
              <w:rPr>
                <w:noProof/>
                <w:webHidden/>
              </w:rPr>
            </w:r>
            <w:r w:rsidR="009B5DF4">
              <w:rPr>
                <w:noProof/>
                <w:webHidden/>
              </w:rPr>
              <w:fldChar w:fldCharType="separate"/>
            </w:r>
            <w:r w:rsidR="009B5DF4">
              <w:rPr>
                <w:noProof/>
                <w:webHidden/>
              </w:rPr>
              <w:t>3</w:t>
            </w:r>
            <w:r w:rsidR="009B5DF4">
              <w:rPr>
                <w:noProof/>
                <w:webHidden/>
              </w:rPr>
              <w:fldChar w:fldCharType="end"/>
            </w:r>
          </w:hyperlink>
        </w:p>
        <w:p w14:paraId="1AAF8FE1" w14:textId="7784211E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0" w:history="1">
            <w:r w:rsidRPr="002E77C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5D2A" w14:textId="1D187EF4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1" w:history="1">
            <w:r w:rsidRPr="002E77C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F777" w14:textId="1AF9A72F" w:rsidR="009B5DF4" w:rsidRDefault="009B5D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2" w:history="1">
            <w:r w:rsidRPr="002E77C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2.3. Desativar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5698" w14:textId="194D9BF2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3" w:history="1">
            <w:r w:rsidRPr="002E77C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A7D6" w14:textId="2D23CA7E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4" w:history="1">
            <w:r w:rsidRPr="002E77C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9370" w14:textId="4D8E89F6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5" w:history="1">
            <w:r w:rsidRPr="002E77C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E93C" w14:textId="1C4DC98C" w:rsidR="009B5DF4" w:rsidRDefault="009B5D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6" w:history="1">
            <w:r w:rsidRPr="002E77C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E77C7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6975" w14:textId="4DF10D4F" w:rsidR="009B5DF4" w:rsidRDefault="009B5D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59957" w:history="1">
            <w:r w:rsidRPr="002E77C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2E77C7">
              <w:rPr>
                <w:rStyle w:val="Hyperlink"/>
                <w:noProof/>
              </w:rPr>
              <w:t>C1 – Fornecedor Desativado com sucesso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738FD6B9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59949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59950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59951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5728916A" w:rsidR="00CC7A34" w:rsidRDefault="00386F49" w:rsidP="00BB1DD7">
            <w:r>
              <w:t>2</w:t>
            </w:r>
            <w:r w:rsidR="004515B2" w:rsidRPr="004515B2">
              <w:t xml:space="preserve">. </w:t>
            </w:r>
            <w:r w:rsidRPr="00D522E4">
              <w:t>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6DB0AED1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279C4C4D" w:rsidR="006D5194" w:rsidRPr="00352433" w:rsidRDefault="000B356B" w:rsidP="006D5194">
            <w:r w:rsidRPr="000B356B">
              <w:t>2.3. Desativar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5DF1217" w:rsidR="002E73F6" w:rsidRDefault="000B356B" w:rsidP="007F0CCC">
      <w:pPr>
        <w:pStyle w:val="Ttulo1"/>
      </w:pPr>
      <w:bookmarkStart w:id="4" w:name="_Toc12559952"/>
      <w:r w:rsidRPr="000B356B">
        <w:lastRenderedPageBreak/>
        <w:t>2.3. Desativar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59953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013B9240"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</w:t>
      </w:r>
      <w:r w:rsidR="00D44265">
        <w:t>“Fornecedor”</w:t>
      </w:r>
      <w:r w:rsidR="004515B2">
        <w:t>.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59954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79F9D266" w14:textId="48A67D5F" w:rsidR="00F516B8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 xml:space="preserve">de </w:t>
      </w:r>
      <w:r w:rsidR="000B356B">
        <w:t>Desativar</w:t>
      </w:r>
      <w:proofErr w:type="gramEnd"/>
      <w:r w:rsidR="000B356B">
        <w:t xml:space="preserve"> minha conta</w:t>
      </w:r>
    </w:p>
    <w:p w14:paraId="00098BEB" w14:textId="77777777" w:rsidR="00FC0A5E" w:rsidRDefault="00FC0A5E" w:rsidP="00BD4A16">
      <w:pPr>
        <w:pStyle w:val="Ttulo2"/>
      </w:pPr>
      <w:bookmarkStart w:id="7" w:name="_Toc12559955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3B801F3" w:rsidR="00FC0A5E" w:rsidRDefault="004940B7" w:rsidP="00BD4A16">
      <w:pPr>
        <w:spacing w:line="360" w:lineRule="auto"/>
      </w:pPr>
      <w:r>
        <w:tab/>
      </w:r>
      <w:r w:rsidR="000B356B">
        <w:t>Para parar de oferecer serviços para festas infantis</w:t>
      </w:r>
    </w:p>
    <w:p w14:paraId="73DE6F90" w14:textId="77777777" w:rsidR="004C5DF7" w:rsidRDefault="004C5DF7">
      <w:r>
        <w:br w:type="page"/>
      </w:r>
    </w:p>
    <w:p w14:paraId="376AD409" w14:textId="0E2308FE" w:rsidR="00E36C84" w:rsidRDefault="004C5DF7" w:rsidP="00875DF5">
      <w:pPr>
        <w:pStyle w:val="Ttulo1"/>
      </w:pPr>
      <w:bookmarkStart w:id="8" w:name="_Toc12559956"/>
      <w:r>
        <w:lastRenderedPageBreak/>
        <w:t>Confirmação</w:t>
      </w:r>
      <w:bookmarkEnd w:id="8"/>
    </w:p>
    <w:p w14:paraId="711CAB4C" w14:textId="73E47732" w:rsidR="009923EA" w:rsidRDefault="009923EA" w:rsidP="009923EA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9923EA" w14:paraId="32149A1B" w14:textId="77777777" w:rsidTr="001B6F35">
        <w:tc>
          <w:tcPr>
            <w:tcW w:w="9061" w:type="dxa"/>
            <w:gridSpan w:val="2"/>
          </w:tcPr>
          <w:p w14:paraId="6D60B535" w14:textId="118DBFFD" w:rsidR="009923EA" w:rsidRPr="0013279D" w:rsidRDefault="009923EA" w:rsidP="001B6F35">
            <w:pPr>
              <w:pStyle w:val="Ttulo2"/>
              <w:outlineLvl w:val="1"/>
            </w:pPr>
            <w:bookmarkStart w:id="9" w:name="_Toc12472003"/>
            <w:bookmarkStart w:id="10" w:name="_Toc12559957"/>
            <w:r>
              <w:t>C1 – Fornecedor Desativado com sucesso</w:t>
            </w:r>
            <w:bookmarkEnd w:id="9"/>
            <w:bookmarkEnd w:id="10"/>
          </w:p>
        </w:tc>
      </w:tr>
      <w:tr w:rsidR="009923EA" w14:paraId="748E48B2" w14:textId="77777777" w:rsidTr="001B6F35">
        <w:tc>
          <w:tcPr>
            <w:tcW w:w="1555" w:type="dxa"/>
          </w:tcPr>
          <w:p w14:paraId="5B68CE5B" w14:textId="77777777" w:rsidR="009923EA" w:rsidRDefault="009923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EC15D03" w14:textId="77777777" w:rsidR="009923EA" w:rsidRPr="00AA60F6" w:rsidRDefault="009923EA" w:rsidP="001B6F3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B1A21C5" w14:textId="77777777" w:rsidR="009923EA" w:rsidRDefault="009923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9923EA" w14:paraId="7B7AC42C" w14:textId="77777777" w:rsidTr="001B6F35">
        <w:tc>
          <w:tcPr>
            <w:tcW w:w="1555" w:type="dxa"/>
          </w:tcPr>
          <w:p w14:paraId="1187D578" w14:textId="77777777" w:rsidR="009923EA" w:rsidRPr="00447DD7" w:rsidRDefault="009923EA" w:rsidP="001B6F3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315195D" w14:textId="060AFC32" w:rsidR="009923EA" w:rsidRDefault="009923EA" w:rsidP="001B6F35">
            <w:pPr>
              <w:pStyle w:val="SemEspaamento"/>
              <w:spacing w:line="276" w:lineRule="auto"/>
            </w:pPr>
            <w:r>
              <w:t xml:space="preserve">Estou Logado </w:t>
            </w:r>
          </w:p>
        </w:tc>
      </w:tr>
      <w:tr w:rsidR="009923EA" w14:paraId="4DB3DFF5" w14:textId="77777777" w:rsidTr="001B6F35">
        <w:tc>
          <w:tcPr>
            <w:tcW w:w="1555" w:type="dxa"/>
          </w:tcPr>
          <w:p w14:paraId="2FC4BF73" w14:textId="77777777" w:rsidR="009923EA" w:rsidRDefault="009923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9F1752C" w14:textId="77777777" w:rsidR="009923EA" w:rsidRPr="00AA60F6" w:rsidRDefault="009923EA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F28DD05" w14:textId="77777777" w:rsidR="009923EA" w:rsidRDefault="009923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excluir meu usuário</w:t>
            </w:r>
          </w:p>
        </w:tc>
      </w:tr>
      <w:tr w:rsidR="009923EA" w14:paraId="6AC3A891" w14:textId="77777777" w:rsidTr="001B6F35">
        <w:tc>
          <w:tcPr>
            <w:tcW w:w="1555" w:type="dxa"/>
          </w:tcPr>
          <w:p w14:paraId="08A39D5D" w14:textId="77777777" w:rsidR="009923EA" w:rsidRDefault="009923EA" w:rsidP="001B6F3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7D8A6B8" w14:textId="77777777" w:rsidR="009923EA" w:rsidRPr="00AA60F6" w:rsidRDefault="009923EA" w:rsidP="001B6F3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D80A196" w14:textId="6A92F1C4" w:rsidR="009923EA" w:rsidRDefault="009923EA" w:rsidP="001B6F3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Fornecedor foi desativado com sucesso.</w:t>
            </w:r>
          </w:p>
        </w:tc>
      </w:tr>
    </w:tbl>
    <w:p w14:paraId="6F26C1E7" w14:textId="77777777" w:rsidR="009923EA" w:rsidRDefault="009923EA" w:rsidP="009923EA"/>
    <w:p w14:paraId="1EBDAB48" w14:textId="77777777" w:rsidR="009923EA" w:rsidRPr="009923EA" w:rsidRDefault="009923EA" w:rsidP="009923EA"/>
    <w:sectPr w:rsidR="009923EA" w:rsidRPr="009923EA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2F31" w14:textId="77777777" w:rsidR="00BE00F7" w:rsidRDefault="00BE00F7" w:rsidP="00E33422">
      <w:pPr>
        <w:spacing w:after="0" w:line="240" w:lineRule="auto"/>
      </w:pPr>
      <w:r>
        <w:separator/>
      </w:r>
    </w:p>
  </w:endnote>
  <w:endnote w:type="continuationSeparator" w:id="0">
    <w:p w14:paraId="1BDF2AE6" w14:textId="77777777" w:rsidR="00BE00F7" w:rsidRDefault="00BE00F7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1FE0" w14:textId="77777777" w:rsidR="00BE00F7" w:rsidRDefault="00BE00F7" w:rsidP="00E33422">
      <w:pPr>
        <w:spacing w:after="0" w:line="240" w:lineRule="auto"/>
      </w:pPr>
      <w:r>
        <w:separator/>
      </w:r>
    </w:p>
  </w:footnote>
  <w:footnote w:type="continuationSeparator" w:id="0">
    <w:p w14:paraId="01E1BC5A" w14:textId="77777777" w:rsidR="00BE00F7" w:rsidRDefault="00BE00F7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49A2C8DF" w:rsidR="00357068" w:rsidRPr="00E33422" w:rsidRDefault="000B356B" w:rsidP="00E33422">
    <w:pPr>
      <w:jc w:val="right"/>
      <w:rPr>
        <w:szCs w:val="32"/>
      </w:rPr>
    </w:pPr>
    <w:r w:rsidRPr="000B356B">
      <w:rPr>
        <w:b/>
        <w:szCs w:val="32"/>
      </w:rPr>
      <w:t>2.3. Desativar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320C45"/>
    <w:multiLevelType w:val="hybridMultilevel"/>
    <w:tmpl w:val="E94226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E48F0"/>
    <w:multiLevelType w:val="hybridMultilevel"/>
    <w:tmpl w:val="B1E2D8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40CF"/>
    <w:multiLevelType w:val="hybridMultilevel"/>
    <w:tmpl w:val="EAD0B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B3C"/>
    <w:multiLevelType w:val="hybridMultilevel"/>
    <w:tmpl w:val="17BA8C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"/>
  </w:num>
  <w:num w:numId="20">
    <w:abstractNumId w:val="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B356B"/>
    <w:rsid w:val="000B6176"/>
    <w:rsid w:val="000D0693"/>
    <w:rsid w:val="000F1DDE"/>
    <w:rsid w:val="001046E4"/>
    <w:rsid w:val="0012337D"/>
    <w:rsid w:val="0013279D"/>
    <w:rsid w:val="001618E2"/>
    <w:rsid w:val="0017668F"/>
    <w:rsid w:val="00196679"/>
    <w:rsid w:val="001B1385"/>
    <w:rsid w:val="001C1B5E"/>
    <w:rsid w:val="001E3A40"/>
    <w:rsid w:val="002A05E5"/>
    <w:rsid w:val="002A7FF0"/>
    <w:rsid w:val="002E60BF"/>
    <w:rsid w:val="002E73F6"/>
    <w:rsid w:val="00352433"/>
    <w:rsid w:val="00355245"/>
    <w:rsid w:val="00357068"/>
    <w:rsid w:val="003742DA"/>
    <w:rsid w:val="00386F49"/>
    <w:rsid w:val="00392810"/>
    <w:rsid w:val="003E427C"/>
    <w:rsid w:val="00412A27"/>
    <w:rsid w:val="00430BE9"/>
    <w:rsid w:val="004515B2"/>
    <w:rsid w:val="00464924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2F50"/>
    <w:rsid w:val="005B3313"/>
    <w:rsid w:val="005C25DC"/>
    <w:rsid w:val="005E41C1"/>
    <w:rsid w:val="006D2425"/>
    <w:rsid w:val="006D5194"/>
    <w:rsid w:val="006D5334"/>
    <w:rsid w:val="00706BE2"/>
    <w:rsid w:val="00727DEA"/>
    <w:rsid w:val="007316A4"/>
    <w:rsid w:val="00732E92"/>
    <w:rsid w:val="00750F98"/>
    <w:rsid w:val="00780CFE"/>
    <w:rsid w:val="00791EE9"/>
    <w:rsid w:val="0079512C"/>
    <w:rsid w:val="007A139B"/>
    <w:rsid w:val="007A4EA3"/>
    <w:rsid w:val="007C2F4B"/>
    <w:rsid w:val="007D69CF"/>
    <w:rsid w:val="007F0CCC"/>
    <w:rsid w:val="00807CA9"/>
    <w:rsid w:val="00844E7E"/>
    <w:rsid w:val="008544AD"/>
    <w:rsid w:val="00875DF5"/>
    <w:rsid w:val="008B3CA0"/>
    <w:rsid w:val="008C0D9D"/>
    <w:rsid w:val="008D1CC3"/>
    <w:rsid w:val="008E31DC"/>
    <w:rsid w:val="008E40C1"/>
    <w:rsid w:val="00917ED1"/>
    <w:rsid w:val="00967F68"/>
    <w:rsid w:val="009923EA"/>
    <w:rsid w:val="00997F9B"/>
    <w:rsid w:val="009A1B09"/>
    <w:rsid w:val="009A26D5"/>
    <w:rsid w:val="009B5DF4"/>
    <w:rsid w:val="00A27664"/>
    <w:rsid w:val="00AA60F6"/>
    <w:rsid w:val="00AD28DF"/>
    <w:rsid w:val="00B0577D"/>
    <w:rsid w:val="00B07C66"/>
    <w:rsid w:val="00B375D1"/>
    <w:rsid w:val="00B56B9D"/>
    <w:rsid w:val="00B57F31"/>
    <w:rsid w:val="00B60B38"/>
    <w:rsid w:val="00B75304"/>
    <w:rsid w:val="00B85A24"/>
    <w:rsid w:val="00BB1DD7"/>
    <w:rsid w:val="00BD4A16"/>
    <w:rsid w:val="00BE00F7"/>
    <w:rsid w:val="00BE5159"/>
    <w:rsid w:val="00C44FE9"/>
    <w:rsid w:val="00C45639"/>
    <w:rsid w:val="00C46A97"/>
    <w:rsid w:val="00C75C95"/>
    <w:rsid w:val="00C842BC"/>
    <w:rsid w:val="00CB5F0C"/>
    <w:rsid w:val="00CC7A34"/>
    <w:rsid w:val="00D13A4C"/>
    <w:rsid w:val="00D44265"/>
    <w:rsid w:val="00D520B7"/>
    <w:rsid w:val="00DC7E86"/>
    <w:rsid w:val="00DF37A1"/>
    <w:rsid w:val="00DF3ED2"/>
    <w:rsid w:val="00E13743"/>
    <w:rsid w:val="00E33422"/>
    <w:rsid w:val="00E36C84"/>
    <w:rsid w:val="00E847AA"/>
    <w:rsid w:val="00ED0AF9"/>
    <w:rsid w:val="00ED6DE4"/>
    <w:rsid w:val="00F516B8"/>
    <w:rsid w:val="00F6023F"/>
    <w:rsid w:val="00F8148B"/>
    <w:rsid w:val="00FA17A7"/>
    <w:rsid w:val="00FA5C19"/>
    <w:rsid w:val="00FA7374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9585-2B6D-4D67-950A-129DDED8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503</TotalTime>
  <Pages>5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56</cp:revision>
  <dcterms:created xsi:type="dcterms:W3CDTF">2018-08-03T23:00:00Z</dcterms:created>
  <dcterms:modified xsi:type="dcterms:W3CDTF">2019-06-27T23:32:00Z</dcterms:modified>
</cp:coreProperties>
</file>