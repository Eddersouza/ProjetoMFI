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54195CBE" w:rsidR="00F8148B" w:rsidRPr="00F8148B" w:rsidRDefault="00696615" w:rsidP="00F8148B">
      <w:pPr>
        <w:jc w:val="right"/>
        <w:rPr>
          <w:sz w:val="32"/>
          <w:szCs w:val="32"/>
        </w:rPr>
      </w:pPr>
      <w:r w:rsidRPr="00696615">
        <w:rPr>
          <w:b/>
          <w:sz w:val="32"/>
          <w:szCs w:val="32"/>
        </w:rPr>
        <w:t>1.4. Adicionar Telefones ao Cliente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7B86261"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 xml:space="preserve">1. </w:t>
      </w:r>
      <w:r w:rsidR="002A7FF0" w:rsidRPr="002A7FF0">
        <w:rPr>
          <w:b/>
          <w:sz w:val="28"/>
          <w:szCs w:val="32"/>
        </w:rPr>
        <w:t>Gerenciamento de Clientes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 w:rsidR="001C1B5E">
        <w:rPr>
          <w:b/>
          <w:i/>
          <w:sz w:val="20"/>
        </w:rPr>
        <w:t>FestINF</w:t>
      </w:r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3A660F10" w14:textId="315A7B8F" w:rsidR="00A12162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72070" w:history="1">
            <w:r w:rsidR="00A12162" w:rsidRPr="00AA2193">
              <w:rPr>
                <w:rStyle w:val="Hyperlink"/>
                <w:noProof/>
              </w:rPr>
              <w:t>1.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Opções Gerais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_Toc12472070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3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785CB3EC" w14:textId="0D70B218" w:rsidR="00A12162" w:rsidRDefault="0038789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71" w:history="1">
            <w:r w:rsidR="00A12162" w:rsidRPr="00AA2193">
              <w:rPr>
                <w:rStyle w:val="Hyperlink"/>
                <w:noProof/>
              </w:rPr>
              <w:t>1.1.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Sobre o documento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_Toc12472071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3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176F6025" w14:textId="5A79F1A0" w:rsidR="00A12162" w:rsidRDefault="0038789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72" w:history="1">
            <w:r w:rsidR="00A12162" w:rsidRPr="00AA2193">
              <w:rPr>
                <w:rStyle w:val="Hyperlink"/>
                <w:noProof/>
              </w:rPr>
              <w:t>1.2.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Sobre a Etapa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_Toc12472072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3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26C82537" w14:textId="37B9A085" w:rsidR="00A12162" w:rsidRDefault="0038789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73" w:history="1">
            <w:r w:rsidR="00A12162" w:rsidRPr="00AA2193">
              <w:rPr>
                <w:rStyle w:val="Hyperlink"/>
                <w:noProof/>
              </w:rPr>
              <w:t>2.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1.3. Desativar Cliente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_Toc12472073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4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6748642D" w14:textId="3D82AA17" w:rsidR="00A12162" w:rsidRDefault="0038789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74" w:history="1">
            <w:r w:rsidR="00A12162" w:rsidRPr="00AA2193">
              <w:rPr>
                <w:rStyle w:val="Hyperlink"/>
                <w:noProof/>
              </w:rPr>
              <w:t>2.1.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Quem?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_Toc12472074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4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5F381133" w14:textId="61270BC5" w:rsidR="00A12162" w:rsidRDefault="0038789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75" w:history="1">
            <w:r w:rsidR="00A12162" w:rsidRPr="00AA2193">
              <w:rPr>
                <w:rStyle w:val="Hyperlink"/>
                <w:noProof/>
              </w:rPr>
              <w:t>2.2.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O que?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_Toc12472075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4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04F8BF3A" w14:textId="560E94D2" w:rsidR="00A12162" w:rsidRDefault="0038789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76" w:history="1">
            <w:r w:rsidR="00A12162" w:rsidRPr="00AA2193">
              <w:rPr>
                <w:rStyle w:val="Hyperlink"/>
                <w:noProof/>
              </w:rPr>
              <w:t>2.3.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Por que?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_Toc12472076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4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55CCC48C" w14:textId="516550E5" w:rsidR="00A12162" w:rsidRDefault="0038789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77" w:history="1">
            <w:r w:rsidR="00A12162" w:rsidRPr="00AA2193">
              <w:rPr>
                <w:rStyle w:val="Hyperlink"/>
                <w:noProof/>
              </w:rPr>
              <w:t>3.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Confirmação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_Toc12472077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5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2B9D1CB5" w14:textId="029CCBE6" w:rsidR="00A12162" w:rsidRDefault="0038789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78" w:history="1">
            <w:r w:rsidR="00A12162" w:rsidRPr="00AA2193">
              <w:rPr>
                <w:rStyle w:val="Hyperlink"/>
                <w:noProof/>
              </w:rPr>
              <w:t>3.1.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C1 – Telefone Adicionado Com Sucesso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_Toc12472078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5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45630A2B" w14:textId="3DF39BA4" w:rsidR="00A12162" w:rsidRDefault="0038789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79" w:history="1">
            <w:r w:rsidR="00A12162" w:rsidRPr="00AA2193">
              <w:rPr>
                <w:rStyle w:val="Hyperlink"/>
                <w:noProof/>
              </w:rPr>
              <w:t>3.2.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C2 – Cliente com Telefone inválido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_Toc12472079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5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0389F93A" w14:textId="7D375FE8" w:rsidR="00A12162" w:rsidRDefault="0038789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080" w:history="1">
            <w:r w:rsidR="00A12162" w:rsidRPr="00AA2193">
              <w:rPr>
                <w:rStyle w:val="Hyperlink"/>
                <w:noProof/>
              </w:rPr>
              <w:t>3.3.</w:t>
            </w:r>
            <w:r w:rsidR="00A121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12162" w:rsidRPr="00AA2193">
              <w:rPr>
                <w:rStyle w:val="Hyperlink"/>
                <w:noProof/>
              </w:rPr>
              <w:t>C3 – Cliente com Telefone vazio</w:t>
            </w:r>
            <w:r w:rsidR="00A12162">
              <w:rPr>
                <w:noProof/>
                <w:webHidden/>
              </w:rPr>
              <w:tab/>
            </w:r>
            <w:r w:rsidR="00A12162">
              <w:rPr>
                <w:noProof/>
                <w:webHidden/>
              </w:rPr>
              <w:fldChar w:fldCharType="begin"/>
            </w:r>
            <w:r w:rsidR="00A12162">
              <w:rPr>
                <w:noProof/>
                <w:webHidden/>
              </w:rPr>
              <w:instrText xml:space="preserve"> PAGEREF _Toc12472080 \h </w:instrText>
            </w:r>
            <w:r w:rsidR="00A12162">
              <w:rPr>
                <w:noProof/>
                <w:webHidden/>
              </w:rPr>
            </w:r>
            <w:r w:rsidR="00A12162">
              <w:rPr>
                <w:noProof/>
                <w:webHidden/>
              </w:rPr>
              <w:fldChar w:fldCharType="separate"/>
            </w:r>
            <w:r w:rsidR="00A12162">
              <w:rPr>
                <w:noProof/>
                <w:webHidden/>
              </w:rPr>
              <w:t>5</w:t>
            </w:r>
            <w:r w:rsidR="00A12162">
              <w:rPr>
                <w:noProof/>
                <w:webHidden/>
              </w:rPr>
              <w:fldChar w:fldCharType="end"/>
            </w:r>
          </w:hyperlink>
        </w:p>
        <w:p w14:paraId="5ACF1C33" w14:textId="140FBA2D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0" w:name="_Toc12472070"/>
      <w:r w:rsidRPr="00D520B7">
        <w:lastRenderedPageBreak/>
        <w:t xml:space="preserve">Opções </w:t>
      </w:r>
      <w:r w:rsidRPr="00BD4A16">
        <w:t>Gerais</w:t>
      </w:r>
      <w:bookmarkEnd w:id="0"/>
    </w:p>
    <w:p w14:paraId="0B50B7BF" w14:textId="77777777" w:rsidR="00D520B7" w:rsidRDefault="00D520B7" w:rsidP="00BD4A16">
      <w:pPr>
        <w:pStyle w:val="Ttulo2"/>
      </w:pPr>
      <w:bookmarkStart w:id="1" w:name="_Toc12472071"/>
      <w:r w:rsidRPr="00D520B7">
        <w:t xml:space="preserve">Sobre o </w:t>
      </w:r>
      <w:r w:rsidRPr="00BD4A16">
        <w:t>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2" w:name="_Toc12472072"/>
      <w:r>
        <w:t>Sobre a Etapa</w:t>
      </w:r>
      <w:bookmarkEnd w:id="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r>
              <w:rPr>
                <w:b/>
              </w:rPr>
              <w:t>Feature</w:t>
            </w:r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7F0B18C" w:rsidR="00CC7A34" w:rsidRDefault="004515B2" w:rsidP="00BB1DD7">
            <w:r w:rsidRPr="004515B2">
              <w:t xml:space="preserve">1. </w:t>
            </w:r>
            <w:r w:rsidR="002A7FF0" w:rsidRPr="002A7FF0">
              <w:t>Gerenciamento de Clientes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76A53D3D" w:rsidR="006D5194" w:rsidRPr="00352433" w:rsidRDefault="00696615" w:rsidP="006D5194">
            <w:r w:rsidRPr="00696615">
              <w:t>1.4. Adicionar Telefones ao Cliente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6C820312" w:rsidR="002E73F6" w:rsidRDefault="00662F1D" w:rsidP="007F0CCC">
      <w:pPr>
        <w:pStyle w:val="Ttulo1"/>
      </w:pPr>
      <w:r w:rsidRPr="00696615">
        <w:lastRenderedPageBreak/>
        <w:t>1.4. Adicionar Telefones ao Cliente</w:t>
      </w:r>
      <w:bookmarkStart w:id="3" w:name="_GoBack"/>
      <w:bookmarkEnd w:id="3"/>
    </w:p>
    <w:p w14:paraId="0186CFDE" w14:textId="77777777" w:rsidR="000F1DDE" w:rsidRDefault="00FC0A5E" w:rsidP="00BD4A16">
      <w:pPr>
        <w:pStyle w:val="Ttulo2"/>
      </w:pPr>
      <w:bookmarkStart w:id="4" w:name="_Toc12472074"/>
      <w:r>
        <w:t>Quem?</w:t>
      </w:r>
      <w:bookmarkEnd w:id="4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570BD2F9" w:rsidR="00FC0A5E" w:rsidRDefault="00732E92" w:rsidP="00BD4A16">
      <w:pPr>
        <w:spacing w:line="360" w:lineRule="auto"/>
      </w:pPr>
      <w:r>
        <w:tab/>
        <w:t>Sendo um</w:t>
      </w:r>
      <w:r w:rsidR="0026120C">
        <w:t xml:space="preserve"> usuário</w:t>
      </w:r>
      <w:r>
        <w:t xml:space="preserve"> </w:t>
      </w:r>
      <w:r w:rsidR="00A82886">
        <w:t>do tipo “Cliente”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5" w:name="_Toc12472075"/>
      <w:r>
        <w:t>O que?</w:t>
      </w:r>
      <w:bookmarkEnd w:id="5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41AC5269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>de</w:t>
      </w:r>
      <w:r w:rsidR="00A82886">
        <w:t xml:space="preserve"> </w:t>
      </w:r>
      <w:r w:rsidR="00696615">
        <w:t>Adicionar telefones ao meu cadastro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6" w:name="_Toc12472076"/>
      <w:r>
        <w:t>Por que?</w:t>
      </w:r>
      <w:bookmarkEnd w:id="6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AE25473" w:rsidR="00FC0A5E" w:rsidRDefault="004940B7" w:rsidP="00BD4A16">
      <w:pPr>
        <w:spacing w:line="360" w:lineRule="auto"/>
      </w:pPr>
      <w:r>
        <w:tab/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7" w:name="_Toc12472077"/>
      <w:r>
        <w:lastRenderedPageBreak/>
        <w:t>Confirmação</w:t>
      </w:r>
      <w:bookmarkEnd w:id="7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74DF15C4" w:rsidR="00AA60F6" w:rsidRPr="0013279D" w:rsidRDefault="00875DF5" w:rsidP="007F0CCC">
            <w:pPr>
              <w:pStyle w:val="Ttulo2"/>
              <w:outlineLvl w:val="1"/>
            </w:pPr>
            <w:bookmarkStart w:id="8" w:name="_Toc12472078"/>
            <w:r>
              <w:t>C1 –</w:t>
            </w:r>
            <w:r w:rsidR="004940B7">
              <w:t xml:space="preserve"> </w:t>
            </w:r>
            <w:r w:rsidR="00696615">
              <w:t>Telefone Adicionado Com Sucesso</w:t>
            </w:r>
            <w:bookmarkEnd w:id="8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C575D1F" w:rsidR="00AA60F6" w:rsidRDefault="00894EC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0B294957" w:rsidR="00AA60F6" w:rsidRDefault="00894ECA" w:rsidP="00FD5B01">
            <w:pPr>
              <w:pStyle w:val="SemEspaamento"/>
              <w:spacing w:line="276" w:lineRule="auto"/>
            </w:pPr>
            <w:r>
              <w:t>Estou Logado</w:t>
            </w:r>
            <w:r w:rsidR="00696615">
              <w:t xml:space="preserve"> Como “Cliente”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7C0D005A" w:rsidR="004940B7" w:rsidRDefault="00696615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adicionar novo telefone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1D2C5AF4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o </w:t>
            </w:r>
            <w:r w:rsidR="00696615">
              <w:t>telefone</w:t>
            </w:r>
            <w:r>
              <w:t xml:space="preserve"> </w:t>
            </w:r>
            <w:r w:rsidR="0026120C">
              <w:t xml:space="preserve">foi </w:t>
            </w:r>
            <w:r w:rsidR="00696615">
              <w:t>adicionado</w:t>
            </w:r>
            <w:r w:rsidR="0026120C">
              <w:t xml:space="preserve"> com sucesso</w:t>
            </w:r>
            <w:r>
              <w:t>.</w:t>
            </w:r>
          </w:p>
        </w:tc>
      </w:tr>
    </w:tbl>
    <w:p w14:paraId="00AF6C85" w14:textId="1B1BEADE" w:rsidR="00503DCF" w:rsidRDefault="00503DCF" w:rsidP="00C44FE9"/>
    <w:p w14:paraId="190E0152" w14:textId="495562E2" w:rsidR="00FD7A8E" w:rsidRDefault="00FD7A8E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D7A8E" w14:paraId="04B12640" w14:textId="77777777" w:rsidTr="00517952">
        <w:tc>
          <w:tcPr>
            <w:tcW w:w="9061" w:type="dxa"/>
            <w:gridSpan w:val="2"/>
          </w:tcPr>
          <w:p w14:paraId="23DA31B1" w14:textId="3E09F727" w:rsidR="00FD7A8E" w:rsidRPr="0013279D" w:rsidRDefault="00FD7A8E" w:rsidP="00517952">
            <w:pPr>
              <w:pStyle w:val="Ttulo2"/>
              <w:outlineLvl w:val="1"/>
            </w:pPr>
            <w:bookmarkStart w:id="9" w:name="_Toc10459801"/>
            <w:bookmarkStart w:id="10" w:name="_Toc12458557"/>
            <w:bookmarkStart w:id="11" w:name="_Toc12472079"/>
            <w:r>
              <w:t>C2 – Cliente com</w:t>
            </w:r>
            <w:r w:rsidRPr="00D13A4C">
              <w:t xml:space="preserve"> </w:t>
            </w:r>
            <w:r>
              <w:t>Telefone inválido</w:t>
            </w:r>
            <w:bookmarkEnd w:id="9"/>
            <w:bookmarkEnd w:id="10"/>
            <w:bookmarkEnd w:id="11"/>
          </w:p>
        </w:tc>
      </w:tr>
      <w:tr w:rsidR="00FD7A8E" w14:paraId="3189C90A" w14:textId="77777777" w:rsidTr="00517952">
        <w:tc>
          <w:tcPr>
            <w:tcW w:w="1555" w:type="dxa"/>
          </w:tcPr>
          <w:p w14:paraId="58E48356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18F591A" w14:textId="77777777" w:rsidR="00FD7A8E" w:rsidRPr="00AA60F6" w:rsidRDefault="00FD7A8E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35A12A4" w14:textId="77777777" w:rsidR="00FD7A8E" w:rsidRDefault="00FD7A8E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FD7A8E" w14:paraId="0ED5BB2E" w14:textId="77777777" w:rsidTr="00517952">
        <w:tc>
          <w:tcPr>
            <w:tcW w:w="1555" w:type="dxa"/>
          </w:tcPr>
          <w:p w14:paraId="0DF24599" w14:textId="77777777" w:rsidR="00FD7A8E" w:rsidRPr="00447DD7" w:rsidRDefault="00FD7A8E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264C491" w14:textId="77777777" w:rsidR="00FD7A8E" w:rsidRDefault="00FD7A8E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FD7A8E" w14:paraId="0B559B31" w14:textId="77777777" w:rsidTr="00517952">
        <w:tc>
          <w:tcPr>
            <w:tcW w:w="1555" w:type="dxa"/>
          </w:tcPr>
          <w:p w14:paraId="083CC699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E9BA3AA" w14:textId="77777777" w:rsidR="00FD7A8E" w:rsidRPr="00AA60F6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17A492A" w14:textId="3892D900" w:rsidR="00FD7A8E" w:rsidRDefault="00FD7A8E" w:rsidP="00FD7A8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Digito um Telefone (com formato inválido)</w:t>
            </w:r>
          </w:p>
        </w:tc>
      </w:tr>
      <w:tr w:rsidR="00FD7A8E" w14:paraId="4A05BDE3" w14:textId="77777777" w:rsidTr="00517952">
        <w:tc>
          <w:tcPr>
            <w:tcW w:w="1555" w:type="dxa"/>
          </w:tcPr>
          <w:p w14:paraId="6E2F4C7D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7963F43" w14:textId="4FEC5066" w:rsidR="00FD7A8E" w:rsidRDefault="00FD7A8E" w:rsidP="00517952">
            <w:pPr>
              <w:pStyle w:val="SemEspaamento"/>
              <w:spacing w:line="276" w:lineRule="auto"/>
            </w:pPr>
            <w:r>
              <w:t>Tento adicionar o telefone</w:t>
            </w:r>
          </w:p>
        </w:tc>
      </w:tr>
      <w:tr w:rsidR="00FD7A8E" w14:paraId="79071B7E" w14:textId="77777777" w:rsidTr="00517952">
        <w:tc>
          <w:tcPr>
            <w:tcW w:w="1555" w:type="dxa"/>
          </w:tcPr>
          <w:p w14:paraId="5952916B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4FA19B8C" w14:textId="77777777" w:rsidR="00FD7A8E" w:rsidRPr="00AA60F6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5D9365C" w14:textId="77777777" w:rsidR="00FD7A8E" w:rsidRDefault="00FD7A8E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Telefone inválido.</w:t>
            </w:r>
          </w:p>
        </w:tc>
      </w:tr>
    </w:tbl>
    <w:p w14:paraId="20B6BA32" w14:textId="77777777" w:rsidR="00FD7A8E" w:rsidRDefault="00FD7A8E" w:rsidP="00FD7A8E"/>
    <w:p w14:paraId="1D11C8BD" w14:textId="77777777" w:rsidR="00FD7A8E" w:rsidRDefault="00FD7A8E" w:rsidP="00FD7A8E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D7A8E" w:rsidRPr="0013279D" w14:paraId="3C475D35" w14:textId="77777777" w:rsidTr="00517952">
        <w:tc>
          <w:tcPr>
            <w:tcW w:w="9061" w:type="dxa"/>
            <w:gridSpan w:val="2"/>
          </w:tcPr>
          <w:p w14:paraId="4E4EB375" w14:textId="2D05B10F" w:rsidR="00FD7A8E" w:rsidRPr="0013279D" w:rsidRDefault="00FD7A8E" w:rsidP="00517952">
            <w:pPr>
              <w:pStyle w:val="Ttulo2"/>
              <w:outlineLvl w:val="1"/>
            </w:pPr>
            <w:bookmarkStart w:id="12" w:name="_Toc10459802"/>
            <w:bookmarkStart w:id="13" w:name="_Toc12458558"/>
            <w:bookmarkStart w:id="14" w:name="_Toc12472080"/>
            <w:r>
              <w:t>C3 – Cliente com</w:t>
            </w:r>
            <w:r w:rsidRPr="00D13A4C">
              <w:t xml:space="preserve"> </w:t>
            </w:r>
            <w:r>
              <w:t>Telefone vazio</w:t>
            </w:r>
            <w:bookmarkEnd w:id="12"/>
            <w:bookmarkEnd w:id="13"/>
            <w:bookmarkEnd w:id="14"/>
          </w:p>
        </w:tc>
      </w:tr>
      <w:tr w:rsidR="00FD7A8E" w14:paraId="1DFC0BBA" w14:textId="77777777" w:rsidTr="00517952">
        <w:tc>
          <w:tcPr>
            <w:tcW w:w="1555" w:type="dxa"/>
          </w:tcPr>
          <w:p w14:paraId="7371E79E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3CF856B" w14:textId="77777777" w:rsidR="00FD7A8E" w:rsidRPr="00AA60F6" w:rsidRDefault="00FD7A8E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B3E3ECC" w14:textId="77777777" w:rsidR="00FD7A8E" w:rsidRDefault="00FD7A8E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FD7A8E" w14:paraId="6D39FCFC" w14:textId="77777777" w:rsidTr="00517952">
        <w:tc>
          <w:tcPr>
            <w:tcW w:w="1555" w:type="dxa"/>
          </w:tcPr>
          <w:p w14:paraId="695A9C89" w14:textId="77777777" w:rsidR="00FD7A8E" w:rsidRPr="00447DD7" w:rsidRDefault="00FD7A8E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43415ED" w14:textId="77777777" w:rsidR="00FD7A8E" w:rsidRDefault="00FD7A8E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FD7A8E" w14:paraId="269AF08F" w14:textId="77777777" w:rsidTr="00517952">
        <w:tc>
          <w:tcPr>
            <w:tcW w:w="1555" w:type="dxa"/>
          </w:tcPr>
          <w:p w14:paraId="5E735C0A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A9EC5DA" w14:textId="77777777" w:rsidR="00FD7A8E" w:rsidRPr="00AA60F6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22B6A55" w14:textId="46A2227D" w:rsidR="00FD7A8E" w:rsidRDefault="00FD7A8E" w:rsidP="00FD7A8E">
            <w:pPr>
              <w:pStyle w:val="SemEspaamento"/>
              <w:spacing w:line="276" w:lineRule="auto"/>
            </w:pPr>
            <w:r>
              <w:t>Mantenho vazio o campo Telefone</w:t>
            </w:r>
          </w:p>
        </w:tc>
      </w:tr>
      <w:tr w:rsidR="00FD7A8E" w14:paraId="0C77EDCB" w14:textId="77777777" w:rsidTr="00517952">
        <w:tc>
          <w:tcPr>
            <w:tcW w:w="1555" w:type="dxa"/>
          </w:tcPr>
          <w:p w14:paraId="700CE17E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9339F6D" w14:textId="69B76765" w:rsidR="00FD7A8E" w:rsidRDefault="00FD7A8E" w:rsidP="00517952">
            <w:pPr>
              <w:pStyle w:val="SemEspaamento"/>
              <w:spacing w:line="276" w:lineRule="auto"/>
            </w:pPr>
            <w:r>
              <w:t>Tento adicionar o telefone</w:t>
            </w:r>
          </w:p>
        </w:tc>
      </w:tr>
      <w:tr w:rsidR="00FD7A8E" w14:paraId="7BDB0320" w14:textId="77777777" w:rsidTr="00517952">
        <w:tc>
          <w:tcPr>
            <w:tcW w:w="1555" w:type="dxa"/>
          </w:tcPr>
          <w:p w14:paraId="6FEA4C60" w14:textId="77777777" w:rsidR="00FD7A8E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A80F198" w14:textId="77777777" w:rsidR="00FD7A8E" w:rsidRPr="00AA60F6" w:rsidRDefault="00FD7A8E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FC10B4B" w14:textId="77777777" w:rsidR="00FD7A8E" w:rsidRDefault="00FD7A8E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Telefone obrigatório.</w:t>
            </w:r>
          </w:p>
        </w:tc>
      </w:tr>
    </w:tbl>
    <w:p w14:paraId="6BBF4580" w14:textId="77777777" w:rsidR="00FD7A8E" w:rsidRDefault="00FD7A8E" w:rsidP="00C44FE9"/>
    <w:sectPr w:rsidR="00FD7A8E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90827" w14:textId="77777777" w:rsidR="00387892" w:rsidRDefault="00387892" w:rsidP="00E33422">
      <w:pPr>
        <w:spacing w:after="0" w:line="240" w:lineRule="auto"/>
      </w:pPr>
      <w:r>
        <w:separator/>
      </w:r>
    </w:p>
  </w:endnote>
  <w:endnote w:type="continuationSeparator" w:id="0">
    <w:p w14:paraId="5568BFA9" w14:textId="77777777" w:rsidR="00387892" w:rsidRDefault="00387892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0BDA8" w14:textId="77777777" w:rsidR="00387892" w:rsidRDefault="00387892" w:rsidP="00E33422">
      <w:pPr>
        <w:spacing w:after="0" w:line="240" w:lineRule="auto"/>
      </w:pPr>
      <w:r>
        <w:separator/>
      </w:r>
    </w:p>
  </w:footnote>
  <w:footnote w:type="continuationSeparator" w:id="0">
    <w:p w14:paraId="552E3530" w14:textId="77777777" w:rsidR="00387892" w:rsidRDefault="00387892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312E6AED" w:rsidR="00357068" w:rsidRPr="00E33422" w:rsidRDefault="00696615" w:rsidP="00E33422">
    <w:pPr>
      <w:jc w:val="right"/>
      <w:rPr>
        <w:szCs w:val="32"/>
      </w:rPr>
    </w:pPr>
    <w:r w:rsidRPr="00696615">
      <w:rPr>
        <w:b/>
        <w:szCs w:val="32"/>
      </w:rPr>
      <w:t>1.4. Adicionar Telefones ao Cliente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>
      <w:rPr>
        <w:b/>
        <w:i/>
        <w:sz w:val="20"/>
      </w:rPr>
      <w:t>FestINF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7668F"/>
    <w:rsid w:val="00196679"/>
    <w:rsid w:val="001B1385"/>
    <w:rsid w:val="001C1B5E"/>
    <w:rsid w:val="001D43F9"/>
    <w:rsid w:val="001E3A40"/>
    <w:rsid w:val="001E5615"/>
    <w:rsid w:val="0026120C"/>
    <w:rsid w:val="002A05E5"/>
    <w:rsid w:val="002A7FF0"/>
    <w:rsid w:val="002E60BF"/>
    <w:rsid w:val="002E73F6"/>
    <w:rsid w:val="00352433"/>
    <w:rsid w:val="00355245"/>
    <w:rsid w:val="00357068"/>
    <w:rsid w:val="003742DA"/>
    <w:rsid w:val="00387892"/>
    <w:rsid w:val="00392810"/>
    <w:rsid w:val="003F40C1"/>
    <w:rsid w:val="0041029F"/>
    <w:rsid w:val="00412A27"/>
    <w:rsid w:val="00430BE9"/>
    <w:rsid w:val="004515B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46331"/>
    <w:rsid w:val="00560C41"/>
    <w:rsid w:val="005617C9"/>
    <w:rsid w:val="00564E21"/>
    <w:rsid w:val="005B2AF4"/>
    <w:rsid w:val="005B3313"/>
    <w:rsid w:val="005C25DC"/>
    <w:rsid w:val="005E41C1"/>
    <w:rsid w:val="00662F1D"/>
    <w:rsid w:val="00664011"/>
    <w:rsid w:val="00696615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77682"/>
    <w:rsid w:val="00997F9B"/>
    <w:rsid w:val="009A1B09"/>
    <w:rsid w:val="009A26D5"/>
    <w:rsid w:val="00A12162"/>
    <w:rsid w:val="00A67094"/>
    <w:rsid w:val="00A82886"/>
    <w:rsid w:val="00AA60F6"/>
    <w:rsid w:val="00AD28DF"/>
    <w:rsid w:val="00B375D1"/>
    <w:rsid w:val="00B56B9D"/>
    <w:rsid w:val="00B60B38"/>
    <w:rsid w:val="00B75304"/>
    <w:rsid w:val="00B85A24"/>
    <w:rsid w:val="00BB1DD7"/>
    <w:rsid w:val="00BD4A16"/>
    <w:rsid w:val="00BE5159"/>
    <w:rsid w:val="00C11E2D"/>
    <w:rsid w:val="00C41587"/>
    <w:rsid w:val="00C44FE9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8148B"/>
    <w:rsid w:val="00FA5C19"/>
    <w:rsid w:val="00FB7A3B"/>
    <w:rsid w:val="00FC0A5E"/>
    <w:rsid w:val="00FD5B01"/>
    <w:rsid w:val="00FD7A8E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E65B7-E86A-4F7B-8DE0-6B831A68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406</TotalTime>
  <Pages>5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51</cp:revision>
  <dcterms:created xsi:type="dcterms:W3CDTF">2018-08-03T23:00:00Z</dcterms:created>
  <dcterms:modified xsi:type="dcterms:W3CDTF">2019-06-27T21:42:00Z</dcterms:modified>
</cp:coreProperties>
</file>