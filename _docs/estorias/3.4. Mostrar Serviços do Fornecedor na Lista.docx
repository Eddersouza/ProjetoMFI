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412581EE" w:rsidR="00F8148B" w:rsidRPr="00F8148B" w:rsidRDefault="0096402A" w:rsidP="00F8148B">
      <w:pPr>
        <w:jc w:val="right"/>
        <w:rPr>
          <w:sz w:val="32"/>
          <w:szCs w:val="32"/>
        </w:rPr>
      </w:pPr>
      <w:r w:rsidRPr="0096402A">
        <w:rPr>
          <w:b/>
          <w:sz w:val="32"/>
          <w:szCs w:val="32"/>
        </w:rPr>
        <w:t>3.4. Mostrar Serviços do Fornecedor na Lista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6905DF94" w:rsidR="00013867" w:rsidRPr="00D13A4C" w:rsidRDefault="00D337A7" w:rsidP="00013867">
      <w:pPr>
        <w:jc w:val="right"/>
        <w:rPr>
          <w:b/>
          <w:szCs w:val="32"/>
        </w:rPr>
      </w:pPr>
      <w:r w:rsidRPr="00D337A7">
        <w:rPr>
          <w:b/>
          <w:sz w:val="28"/>
          <w:szCs w:val="32"/>
        </w:rPr>
        <w:t>3. Orçamentos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1ED1C9F8" w14:textId="7189855B" w:rsidR="001B2AE1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36555" w:history="1">
            <w:r w:rsidR="001B2AE1" w:rsidRPr="00A24300">
              <w:rPr>
                <w:rStyle w:val="Hyperlink"/>
                <w:noProof/>
              </w:rPr>
              <w:t>1.</w:t>
            </w:r>
            <w:r w:rsidR="001B2A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2AE1" w:rsidRPr="00A24300">
              <w:rPr>
                <w:rStyle w:val="Hyperlink"/>
                <w:noProof/>
              </w:rPr>
              <w:t>Opções Gerais</w:t>
            </w:r>
            <w:r w:rsidR="001B2AE1">
              <w:rPr>
                <w:noProof/>
                <w:webHidden/>
              </w:rPr>
              <w:tab/>
            </w:r>
            <w:r w:rsidR="001B2AE1">
              <w:rPr>
                <w:noProof/>
                <w:webHidden/>
              </w:rPr>
              <w:fldChar w:fldCharType="begin"/>
            </w:r>
            <w:r w:rsidR="001B2AE1">
              <w:rPr>
                <w:noProof/>
                <w:webHidden/>
              </w:rPr>
              <w:instrText xml:space="preserve"> PAGEREF _Toc12636555 \h </w:instrText>
            </w:r>
            <w:r w:rsidR="001B2AE1">
              <w:rPr>
                <w:noProof/>
                <w:webHidden/>
              </w:rPr>
            </w:r>
            <w:r w:rsidR="001B2AE1">
              <w:rPr>
                <w:noProof/>
                <w:webHidden/>
              </w:rPr>
              <w:fldChar w:fldCharType="separate"/>
            </w:r>
            <w:r w:rsidR="001B2AE1">
              <w:rPr>
                <w:noProof/>
                <w:webHidden/>
              </w:rPr>
              <w:t>3</w:t>
            </w:r>
            <w:r w:rsidR="001B2AE1">
              <w:rPr>
                <w:noProof/>
                <w:webHidden/>
              </w:rPr>
              <w:fldChar w:fldCharType="end"/>
            </w:r>
          </w:hyperlink>
        </w:p>
        <w:p w14:paraId="713DE411" w14:textId="5B179758" w:rsidR="001B2AE1" w:rsidRDefault="001B2AE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56" w:history="1">
            <w:r w:rsidRPr="00A2430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4300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4A1F" w14:textId="7136D831" w:rsidR="001B2AE1" w:rsidRDefault="001B2AE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57" w:history="1">
            <w:r w:rsidRPr="00A2430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4300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8178" w14:textId="4C7E8296" w:rsidR="001B2AE1" w:rsidRDefault="001B2AE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58" w:history="1">
            <w:r w:rsidRPr="00A2430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4300">
              <w:rPr>
                <w:rStyle w:val="Hyperlink"/>
                <w:noProof/>
              </w:rPr>
              <w:t>3.3. Entrar no Site Como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BC53" w14:textId="6C44FDE1" w:rsidR="001B2AE1" w:rsidRDefault="001B2AE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59" w:history="1">
            <w:r w:rsidRPr="00A2430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4300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8D00" w14:textId="3EDB6965" w:rsidR="001B2AE1" w:rsidRDefault="001B2AE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60" w:history="1">
            <w:r w:rsidRPr="00A2430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4300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1277" w14:textId="4BB3B16B" w:rsidR="001B2AE1" w:rsidRDefault="001B2AE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61" w:history="1">
            <w:r w:rsidRPr="00A2430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4300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346D" w14:textId="1D2D43F2" w:rsidR="001B2AE1" w:rsidRDefault="001B2AE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62" w:history="1">
            <w:r w:rsidRPr="00A2430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4300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013A" w14:textId="1E57ECFE" w:rsidR="001B2AE1" w:rsidRDefault="001B2AE1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563" w:history="1">
            <w:r w:rsidRPr="00A2430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A24300">
              <w:rPr>
                <w:rStyle w:val="Hyperlink"/>
                <w:noProof/>
              </w:rPr>
              <w:t>C1 – Mostrar Serviços Disponíveis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7CB3F52D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6555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6556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6557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83955F9" w:rsidR="00CC7A34" w:rsidRDefault="00D337A7" w:rsidP="00BB1DD7">
            <w:bookmarkStart w:id="4" w:name="_Hlk12563053"/>
            <w:r>
              <w:t>3. Orçamentos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4F1447A5" w:rsidR="006D5194" w:rsidRPr="00352433" w:rsidRDefault="0096402A" w:rsidP="006D5194">
            <w:r w:rsidRPr="0096402A">
              <w:t>3.4. Mostrar Serviços do Fornecedor na Lista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62E1ED5" w:rsidR="002E73F6" w:rsidRDefault="0021022C" w:rsidP="007F0CCC">
      <w:pPr>
        <w:pStyle w:val="Ttulo1"/>
      </w:pPr>
      <w:bookmarkStart w:id="5" w:name="_Toc12636558"/>
      <w:r w:rsidRPr="0021022C">
        <w:lastRenderedPageBreak/>
        <w:t>3.3. Entrar no Site Como Cliente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636559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53DFCC9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96402A">
        <w:t>usuário do site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6560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403FFAB9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96402A">
        <w:t>ver os serviços oferecidos pelo fornecedor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6561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61090C95" w:rsidR="00FC0A5E" w:rsidRDefault="004940B7" w:rsidP="00BD4A16">
      <w:pPr>
        <w:spacing w:line="360" w:lineRule="auto"/>
      </w:pPr>
      <w:r>
        <w:tab/>
      </w:r>
      <w:r w:rsidR="00EE7438">
        <w:t>Para poder escolher os fornecedores para pedir um orçamento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6562"/>
      <w:r>
        <w:lastRenderedPageBreak/>
        <w:t>Confirmação</w:t>
      </w:r>
      <w:bookmarkEnd w:id="9"/>
    </w:p>
    <w:p w14:paraId="18552654" w14:textId="17855FA2" w:rsid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B11BF" w14:paraId="02F561BE" w14:textId="77777777" w:rsidTr="00D4048C">
        <w:tc>
          <w:tcPr>
            <w:tcW w:w="9061" w:type="dxa"/>
            <w:gridSpan w:val="2"/>
          </w:tcPr>
          <w:p w14:paraId="46FA149B" w14:textId="780D4D0A" w:rsidR="005B11BF" w:rsidRPr="0013279D" w:rsidRDefault="005B11BF" w:rsidP="00D4048C">
            <w:pPr>
              <w:pStyle w:val="Ttulo2"/>
              <w:outlineLvl w:val="1"/>
            </w:pPr>
            <w:bookmarkStart w:id="10" w:name="_Toc12613525"/>
            <w:bookmarkStart w:id="11" w:name="_Toc12636563"/>
            <w:r>
              <w:t xml:space="preserve">C1 – </w:t>
            </w:r>
            <w:bookmarkEnd w:id="10"/>
            <w:r w:rsidR="00EE7438">
              <w:t>Mostrar Serviços</w:t>
            </w:r>
            <w:r w:rsidR="002F3370">
              <w:t xml:space="preserve"> Disponíveis</w:t>
            </w:r>
            <w:bookmarkEnd w:id="11"/>
          </w:p>
        </w:tc>
      </w:tr>
      <w:tr w:rsidR="005B11BF" w14:paraId="3CB6B753" w14:textId="77777777" w:rsidTr="00D4048C">
        <w:tc>
          <w:tcPr>
            <w:tcW w:w="1555" w:type="dxa"/>
          </w:tcPr>
          <w:p w14:paraId="1AB36AED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019C2B7" w14:textId="77777777" w:rsidR="005B11BF" w:rsidRPr="00AA60F6" w:rsidRDefault="005B11BF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74FD54D" w14:textId="4F457F52" w:rsidR="005B11BF" w:rsidRDefault="00EE7438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Fornecedor Cadastrado</w:t>
            </w:r>
          </w:p>
        </w:tc>
      </w:tr>
      <w:tr w:rsidR="005B11BF" w14:paraId="75492F29" w14:textId="77777777" w:rsidTr="00D4048C">
        <w:tc>
          <w:tcPr>
            <w:tcW w:w="1555" w:type="dxa"/>
          </w:tcPr>
          <w:p w14:paraId="48A3C883" w14:textId="77777777" w:rsidR="005B11BF" w:rsidRPr="00447DD7" w:rsidRDefault="005B11BF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E502FDE" w14:textId="5B89C0C5" w:rsidR="005B11BF" w:rsidRDefault="00EE7438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serviços Para este Fornecedor</w:t>
            </w:r>
          </w:p>
        </w:tc>
      </w:tr>
      <w:tr w:rsidR="005B11BF" w14:paraId="1AEB565A" w14:textId="77777777" w:rsidTr="00D4048C">
        <w:tc>
          <w:tcPr>
            <w:tcW w:w="1555" w:type="dxa"/>
          </w:tcPr>
          <w:p w14:paraId="13A33E18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891DE7B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1104A1" w14:textId="3AA28F52" w:rsidR="005B11BF" w:rsidRDefault="00EE7438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Visualizo </w:t>
            </w:r>
            <w:r w:rsidR="001D71F1">
              <w:t>A lista de Fornecedor</w:t>
            </w:r>
            <w:r w:rsidR="005B11BF">
              <w:t xml:space="preserve"> </w:t>
            </w:r>
          </w:p>
        </w:tc>
      </w:tr>
      <w:tr w:rsidR="005B11BF" w14:paraId="5F5FF732" w14:textId="77777777" w:rsidTr="00D4048C">
        <w:tc>
          <w:tcPr>
            <w:tcW w:w="1555" w:type="dxa"/>
          </w:tcPr>
          <w:p w14:paraId="515C8792" w14:textId="77777777" w:rsidR="005B11BF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5C9D3D0" w14:textId="77777777" w:rsidR="005B11BF" w:rsidRPr="00AA60F6" w:rsidRDefault="005B11BF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CFC25C" w14:textId="2CF5BDC7" w:rsidR="005B11BF" w:rsidRDefault="005B11BF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1D71F1">
              <w:t>mostra os serviços e o preço mínimo, disponíveis por fornecedor</w:t>
            </w:r>
          </w:p>
        </w:tc>
      </w:tr>
    </w:tbl>
    <w:p w14:paraId="2FD677BC" w14:textId="77777777" w:rsidR="005B11BF" w:rsidRDefault="005B11BF" w:rsidP="00EE7438"/>
    <w:sectPr w:rsidR="005B11BF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5CC2F" w14:textId="77777777" w:rsidR="00B077A4" w:rsidRDefault="00B077A4" w:rsidP="00E33422">
      <w:pPr>
        <w:spacing w:after="0" w:line="240" w:lineRule="auto"/>
      </w:pPr>
      <w:r>
        <w:separator/>
      </w:r>
    </w:p>
  </w:endnote>
  <w:endnote w:type="continuationSeparator" w:id="0">
    <w:p w14:paraId="388DEE10" w14:textId="77777777" w:rsidR="00B077A4" w:rsidRDefault="00B077A4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1232C" w14:textId="77777777" w:rsidR="00B077A4" w:rsidRDefault="00B077A4" w:rsidP="00E33422">
      <w:pPr>
        <w:spacing w:after="0" w:line="240" w:lineRule="auto"/>
      </w:pPr>
      <w:r>
        <w:separator/>
      </w:r>
    </w:p>
  </w:footnote>
  <w:footnote w:type="continuationSeparator" w:id="0">
    <w:p w14:paraId="002DAD9C" w14:textId="77777777" w:rsidR="00B077A4" w:rsidRDefault="00B077A4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7F4CA794" w:rsidR="00357068" w:rsidRPr="00E33422" w:rsidRDefault="0096402A" w:rsidP="00E33422">
    <w:pPr>
      <w:jc w:val="right"/>
      <w:rPr>
        <w:szCs w:val="32"/>
      </w:rPr>
    </w:pPr>
    <w:r w:rsidRPr="0096402A">
      <w:rPr>
        <w:b/>
        <w:szCs w:val="32"/>
      </w:rPr>
      <w:t>3.4. Mostrar Serviços do Fornecedor na Lista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0350"/>
    <w:rsid w:val="0013279D"/>
    <w:rsid w:val="001618E2"/>
    <w:rsid w:val="0017668F"/>
    <w:rsid w:val="001921E4"/>
    <w:rsid w:val="00196679"/>
    <w:rsid w:val="001A0C70"/>
    <w:rsid w:val="001B1385"/>
    <w:rsid w:val="001B2AE1"/>
    <w:rsid w:val="001C1B5E"/>
    <w:rsid w:val="001D43F9"/>
    <w:rsid w:val="001D71F1"/>
    <w:rsid w:val="001E3A40"/>
    <w:rsid w:val="001E5615"/>
    <w:rsid w:val="0021022C"/>
    <w:rsid w:val="00252DCC"/>
    <w:rsid w:val="0026120C"/>
    <w:rsid w:val="002A05E5"/>
    <w:rsid w:val="002A7FF0"/>
    <w:rsid w:val="002C2412"/>
    <w:rsid w:val="002E3957"/>
    <w:rsid w:val="002E60BF"/>
    <w:rsid w:val="002E73F6"/>
    <w:rsid w:val="002F3370"/>
    <w:rsid w:val="00352433"/>
    <w:rsid w:val="00355245"/>
    <w:rsid w:val="00357068"/>
    <w:rsid w:val="003742DA"/>
    <w:rsid w:val="00392810"/>
    <w:rsid w:val="003F40C1"/>
    <w:rsid w:val="0041029F"/>
    <w:rsid w:val="00412A27"/>
    <w:rsid w:val="00430BE9"/>
    <w:rsid w:val="00435481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11BF"/>
    <w:rsid w:val="005B2AF4"/>
    <w:rsid w:val="005B3313"/>
    <w:rsid w:val="005C25DC"/>
    <w:rsid w:val="005E41C1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3294B"/>
    <w:rsid w:val="0096402A"/>
    <w:rsid w:val="00997F9B"/>
    <w:rsid w:val="009A1B09"/>
    <w:rsid w:val="009A26D5"/>
    <w:rsid w:val="00A35FE4"/>
    <w:rsid w:val="00A67094"/>
    <w:rsid w:val="00A82886"/>
    <w:rsid w:val="00AA60F6"/>
    <w:rsid w:val="00AD28DF"/>
    <w:rsid w:val="00B077A4"/>
    <w:rsid w:val="00B375D1"/>
    <w:rsid w:val="00B56B9D"/>
    <w:rsid w:val="00B60B38"/>
    <w:rsid w:val="00B75304"/>
    <w:rsid w:val="00B85A24"/>
    <w:rsid w:val="00BB1DD7"/>
    <w:rsid w:val="00BD4A16"/>
    <w:rsid w:val="00BE5159"/>
    <w:rsid w:val="00BE5684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36168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EE7438"/>
    <w:rsid w:val="00F516B8"/>
    <w:rsid w:val="00F6023F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B9602-7F1B-4B1F-AA25-341351EA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516</TotalTime>
  <Pages>5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66</cp:revision>
  <dcterms:created xsi:type="dcterms:W3CDTF">2018-08-03T23:00:00Z</dcterms:created>
  <dcterms:modified xsi:type="dcterms:W3CDTF">2019-06-28T20:49:00Z</dcterms:modified>
</cp:coreProperties>
</file>