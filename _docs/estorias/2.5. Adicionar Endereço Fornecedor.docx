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7B933EE3" w:rsidR="00F8148B" w:rsidRPr="00F8148B" w:rsidRDefault="000C1EAE" w:rsidP="00F8148B">
      <w:pPr>
        <w:jc w:val="right"/>
        <w:rPr>
          <w:sz w:val="32"/>
          <w:szCs w:val="32"/>
        </w:rPr>
      </w:pPr>
      <w:r w:rsidRPr="000C1EAE">
        <w:rPr>
          <w:b/>
          <w:sz w:val="32"/>
          <w:szCs w:val="32"/>
        </w:rPr>
        <w:t>2.5. Adicionar Endereço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77466AF3" w:rsidR="00013867" w:rsidRPr="00D13A4C" w:rsidRDefault="009A261F" w:rsidP="00013867">
      <w:pPr>
        <w:jc w:val="right"/>
        <w:rPr>
          <w:b/>
          <w:szCs w:val="32"/>
        </w:rPr>
      </w:pPr>
      <w:r w:rsidRPr="009A261F">
        <w:rPr>
          <w:b/>
          <w:sz w:val="28"/>
          <w:szCs w:val="32"/>
        </w:rPr>
        <w:t>2. 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04C36C31" w14:textId="2CDA79A7" w:rsidR="002D743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60120" w:history="1">
            <w:r w:rsidR="002D7434" w:rsidRPr="00057B64">
              <w:rPr>
                <w:rStyle w:val="Hyperlink"/>
                <w:noProof/>
              </w:rPr>
              <w:t>1.</w:t>
            </w:r>
            <w:r w:rsidR="002D74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D7434" w:rsidRPr="00057B64">
              <w:rPr>
                <w:rStyle w:val="Hyperlink"/>
                <w:noProof/>
              </w:rPr>
              <w:t>Opções Gerais</w:t>
            </w:r>
            <w:r w:rsidR="002D7434">
              <w:rPr>
                <w:noProof/>
                <w:webHidden/>
              </w:rPr>
              <w:tab/>
            </w:r>
            <w:r w:rsidR="002D7434">
              <w:rPr>
                <w:noProof/>
                <w:webHidden/>
              </w:rPr>
              <w:fldChar w:fldCharType="begin"/>
            </w:r>
            <w:r w:rsidR="002D7434">
              <w:rPr>
                <w:noProof/>
                <w:webHidden/>
              </w:rPr>
              <w:instrText xml:space="preserve"> PAGEREF _Toc12560120 \h </w:instrText>
            </w:r>
            <w:r w:rsidR="002D7434">
              <w:rPr>
                <w:noProof/>
                <w:webHidden/>
              </w:rPr>
            </w:r>
            <w:r w:rsidR="002D7434">
              <w:rPr>
                <w:noProof/>
                <w:webHidden/>
              </w:rPr>
              <w:fldChar w:fldCharType="separate"/>
            </w:r>
            <w:r w:rsidR="002D7434">
              <w:rPr>
                <w:noProof/>
                <w:webHidden/>
              </w:rPr>
              <w:t>3</w:t>
            </w:r>
            <w:r w:rsidR="002D7434">
              <w:rPr>
                <w:noProof/>
                <w:webHidden/>
              </w:rPr>
              <w:fldChar w:fldCharType="end"/>
            </w:r>
          </w:hyperlink>
        </w:p>
        <w:p w14:paraId="581A5271" w14:textId="141DDBA1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1" w:history="1">
            <w:r w:rsidRPr="00057B6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8D33" w14:textId="56A02755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2" w:history="1">
            <w:r w:rsidRPr="00057B6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9055" w14:textId="106DAF19" w:rsidR="002D7434" w:rsidRDefault="002D743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3" w:history="1">
            <w:r w:rsidRPr="00057B6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2.5. Adicionar Endereço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C634" w14:textId="43CFEBDD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4" w:history="1">
            <w:r w:rsidRPr="00057B6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6AA5" w14:textId="776AC0BF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5" w:history="1">
            <w:r w:rsidRPr="00057B6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06CB" w14:textId="7297DC56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6" w:history="1">
            <w:r w:rsidRPr="00057B6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8531" w14:textId="78C625FE" w:rsidR="002D7434" w:rsidRDefault="002D743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7" w:history="1">
            <w:r w:rsidRPr="00057B6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94C5" w14:textId="767BC778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8" w:history="1">
            <w:r w:rsidRPr="00057B6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C1 – Busca por CEP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3FF5" w14:textId="6A3F090C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29" w:history="1">
            <w:r w:rsidRPr="00057B6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C2 – Salvar Endereço com CEP Válido e com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4D2F" w14:textId="5B9F8093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0" w:history="1">
            <w:r w:rsidRPr="00057B6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C3 – Salvar Endereço com CEP Válido e sem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B9DF" w14:textId="0AAE534E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1" w:history="1">
            <w:r w:rsidRPr="00057B6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C4 – Salvar Endereço com CEP Válido e sem Complemento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89E2" w14:textId="23C78ADA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2" w:history="1">
            <w:r w:rsidRPr="00057B64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C5 – Salvar Endereço com CEP Válido e sem Complemento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A1A8" w14:textId="604FC9C1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3" w:history="1">
            <w:r w:rsidRPr="00057B64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C6 – Busca por CEP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7BEF" w14:textId="4D000475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4" w:history="1">
            <w:r w:rsidRPr="00057B64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C7 – Salvar Endereço com CEP inválido e com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2165" w14:textId="74C01243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5" w:history="1">
            <w:r w:rsidRPr="00057B64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C8 – Salvar Endereço com CEP inválido - Com dados preenchidos e Rua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E18E" w14:textId="68C111B3" w:rsidR="002D7434" w:rsidRDefault="002D743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6" w:history="1">
            <w:r w:rsidRPr="00057B64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C9 – Salvar Endereço com CEP inválido - Com dados preenchidos e Rua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D177" w14:textId="73401DB8" w:rsidR="002D7434" w:rsidRDefault="002D743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7" w:history="1">
            <w:r w:rsidRPr="00057B64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C10 – Salvar Endereço com CEP inválido - Com dados preenchidos e Bairro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83A5" w14:textId="2EC01CEB" w:rsidR="002D7434" w:rsidRDefault="002D743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8" w:history="1">
            <w:r w:rsidRPr="00057B64">
              <w:rPr>
                <w:rStyle w:val="Hyperlink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C11 – Salvar Endereço com CEP inválido - Com dados preenchidos e Bairro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1A5F" w14:textId="143EF156" w:rsidR="002D7434" w:rsidRDefault="002D743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39" w:history="1">
            <w:r w:rsidRPr="00057B64">
              <w:rPr>
                <w:rStyle w:val="Hyperlink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C12 – Salvar Endereço com CEP inválido - Com dados preenchidos e Cidade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88A8" w14:textId="57B60F83" w:rsidR="002D7434" w:rsidRDefault="002D743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40" w:history="1">
            <w:r w:rsidRPr="00057B64">
              <w:rPr>
                <w:rStyle w:val="Hyperlink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57B64">
              <w:rPr>
                <w:rStyle w:val="Hyperlink"/>
                <w:noProof/>
              </w:rPr>
              <w:t>C13 – Salvar Endereço com CEP inválido - Com dados preenchidos e Cidade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35D9" w14:textId="348E28F3" w:rsidR="002D7434" w:rsidRDefault="002D743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141" w:history="1">
            <w:r w:rsidRPr="00057B64">
              <w:rPr>
                <w:rStyle w:val="Hyperlink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057B64">
              <w:rPr>
                <w:rStyle w:val="Hyperlink"/>
                <w:noProof/>
              </w:rPr>
              <w:t>C14 – Salvar Endereço com CEP inválido - Com dados preenchidos e Estado diferentes de 2 caracteres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338EB506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0120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0121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0122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069427E3" w:rsidR="00CC7A34" w:rsidRDefault="009A261F" w:rsidP="00BB1DD7">
            <w:r>
              <w:t>2</w:t>
            </w:r>
            <w:r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57AAA3E8" w:rsidR="006D5194" w:rsidRPr="00352433" w:rsidRDefault="000C1EAE" w:rsidP="006D5194">
            <w:r w:rsidRPr="000C1EAE">
              <w:t>2.5. Adicionar Endereço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2642BF62" w:rsidR="002E73F6" w:rsidRDefault="000C1EAE" w:rsidP="007F0CCC">
      <w:pPr>
        <w:pStyle w:val="Ttulo1"/>
      </w:pPr>
      <w:bookmarkStart w:id="4" w:name="_Toc12560123"/>
      <w:r w:rsidRPr="000C1EAE">
        <w:lastRenderedPageBreak/>
        <w:t>2.5. Adicionar Endereço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60124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F0856DC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</w:t>
      </w:r>
      <w:r w:rsidR="000C1EAE">
        <w:t>Fornecedor</w:t>
      </w:r>
      <w:r w:rsidR="00A82886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60125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5709D9F1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4570B">
        <w:t xml:space="preserve"> adicionar um endereço ao</w:t>
      </w:r>
      <w:r w:rsidR="0026120C">
        <w:t xml:space="preserve"> meu usuário</w:t>
      </w:r>
    </w:p>
    <w:p w14:paraId="2FFACC64" w14:textId="03D0EFCD" w:rsidR="00B31F67" w:rsidRDefault="00B31F67" w:rsidP="00B31F67">
      <w:pPr>
        <w:spacing w:line="360" w:lineRule="auto"/>
        <w:ind w:firstLine="708"/>
      </w:pPr>
      <w:r>
        <w:t>Com os campos:</w:t>
      </w:r>
    </w:p>
    <w:p w14:paraId="018C4266" w14:textId="23ABB704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CEP</w:t>
      </w:r>
    </w:p>
    <w:p w14:paraId="0D98D2B9" w14:textId="0D025F3A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Número</w:t>
      </w:r>
    </w:p>
    <w:p w14:paraId="5A492648" w14:textId="2F0BDE8F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Complemento</w:t>
      </w:r>
    </w:p>
    <w:p w14:paraId="7565DE0A" w14:textId="5E6C31E3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Bairro</w:t>
      </w:r>
    </w:p>
    <w:p w14:paraId="77C2B80A" w14:textId="5E7C684E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Cidade</w:t>
      </w:r>
    </w:p>
    <w:p w14:paraId="65BA6C66" w14:textId="518954B3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Estado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60126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3A4811A5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60127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1A4E9A28" w:rsidR="00AA60F6" w:rsidRPr="0013279D" w:rsidRDefault="00875DF5" w:rsidP="007F0CCC">
            <w:pPr>
              <w:pStyle w:val="Ttulo2"/>
              <w:outlineLvl w:val="1"/>
            </w:pPr>
            <w:bookmarkStart w:id="9" w:name="_Toc12560128"/>
            <w:r>
              <w:t>C1 –</w:t>
            </w:r>
            <w:r w:rsidR="004940B7">
              <w:t xml:space="preserve"> </w:t>
            </w:r>
            <w:r w:rsidR="00A4570B">
              <w:t>Busca por CEP Válido</w:t>
            </w:r>
            <w:bookmarkEnd w:id="9"/>
          </w:p>
        </w:tc>
      </w:tr>
      <w:tr w:rsidR="00A4570B" w14:paraId="12375A60" w14:textId="77777777" w:rsidTr="00517952">
        <w:tc>
          <w:tcPr>
            <w:tcW w:w="1555" w:type="dxa"/>
          </w:tcPr>
          <w:p w14:paraId="3204038F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F094C5B" w14:textId="77777777" w:rsidR="00A4570B" w:rsidRPr="00AA60F6" w:rsidRDefault="00A4570B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2C31CDF" w14:textId="77777777" w:rsidR="00A4570B" w:rsidRDefault="00A4570B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4570B" w14:paraId="631F3B53" w14:textId="77777777" w:rsidTr="00517952">
        <w:tc>
          <w:tcPr>
            <w:tcW w:w="1555" w:type="dxa"/>
          </w:tcPr>
          <w:p w14:paraId="7092D3AA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BCF19D7" w14:textId="50EC98B5" w:rsidR="00A4570B" w:rsidRDefault="00A4570B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4597584C" w:rsidR="004940B7" w:rsidRDefault="00A4570B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CEP válido</w:t>
            </w:r>
          </w:p>
        </w:tc>
      </w:tr>
      <w:tr w:rsidR="00A4570B" w14:paraId="247525E4" w14:textId="77777777" w:rsidTr="00875DF5">
        <w:tc>
          <w:tcPr>
            <w:tcW w:w="1555" w:type="dxa"/>
          </w:tcPr>
          <w:p w14:paraId="0CA7AD86" w14:textId="3D3B5C0B" w:rsidR="00A4570B" w:rsidRPr="00447DD7" w:rsidRDefault="00A4570B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7B8B7F0" w14:textId="5D54B350" w:rsidR="00A4570B" w:rsidRDefault="00A4570B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Busco por endereços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7A37784" w14:textId="77777777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A4570B">
              <w:t>preenche os campos:</w:t>
            </w:r>
          </w:p>
          <w:p w14:paraId="50593A2E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7B671A1F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0F9B7FD3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0A8945FC" w14:textId="5D97CF86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</w:tbl>
    <w:p w14:paraId="00AF6C85" w14:textId="39C0B684" w:rsidR="00503DCF" w:rsidRDefault="00503DCF" w:rsidP="00C44FE9"/>
    <w:p w14:paraId="3126B0CF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4570B" w14:paraId="4A41CC38" w14:textId="77777777" w:rsidTr="00517952">
        <w:tc>
          <w:tcPr>
            <w:tcW w:w="9061" w:type="dxa"/>
            <w:gridSpan w:val="2"/>
          </w:tcPr>
          <w:p w14:paraId="3E291CC7" w14:textId="72F3C10E" w:rsidR="00A4570B" w:rsidRPr="0013279D" w:rsidRDefault="00A4570B" w:rsidP="00517952">
            <w:pPr>
              <w:pStyle w:val="Ttulo2"/>
              <w:outlineLvl w:val="1"/>
            </w:pPr>
            <w:bookmarkStart w:id="10" w:name="_Toc12560129"/>
            <w:r>
              <w:t>C2 – Salvar Endereço com CEP Válido</w:t>
            </w:r>
            <w:r w:rsidR="00F33FFA">
              <w:t xml:space="preserve"> e com dados preenchidos</w:t>
            </w:r>
            <w:bookmarkEnd w:id="10"/>
          </w:p>
        </w:tc>
      </w:tr>
      <w:tr w:rsidR="00A4570B" w14:paraId="6565ACC9" w14:textId="77777777" w:rsidTr="00517952">
        <w:tc>
          <w:tcPr>
            <w:tcW w:w="1555" w:type="dxa"/>
          </w:tcPr>
          <w:p w14:paraId="59445696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DBA94F5" w14:textId="77777777" w:rsidR="00A4570B" w:rsidRPr="00AA60F6" w:rsidRDefault="00A4570B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9F13406" w14:textId="77777777" w:rsidR="00A4570B" w:rsidRDefault="00A4570B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4570B" w14:paraId="274CFF6C" w14:textId="77777777" w:rsidTr="00517952">
        <w:tc>
          <w:tcPr>
            <w:tcW w:w="1555" w:type="dxa"/>
          </w:tcPr>
          <w:p w14:paraId="08A2765C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BA36B01" w14:textId="3597D3F5" w:rsidR="00A4570B" w:rsidRDefault="00A4570B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A4570B" w14:paraId="510F79E3" w14:textId="77777777" w:rsidTr="00517952">
        <w:tc>
          <w:tcPr>
            <w:tcW w:w="1555" w:type="dxa"/>
          </w:tcPr>
          <w:p w14:paraId="24DF18F2" w14:textId="59C3D660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CCB383" w14:textId="2A75A118" w:rsidR="00A4570B" w:rsidRDefault="00F33FFA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A4570B" w14:paraId="268E34D2" w14:textId="77777777" w:rsidTr="00517952">
        <w:tc>
          <w:tcPr>
            <w:tcW w:w="1555" w:type="dxa"/>
          </w:tcPr>
          <w:p w14:paraId="4FEFA7F4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80B0DB0" w14:textId="77777777" w:rsidR="00A4570B" w:rsidRPr="00AA60F6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4EF961" w14:textId="77777777" w:rsidR="00A4570B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FF1D157" w14:textId="62C6C099" w:rsidR="00F33FFA" w:rsidRDefault="00F33FFA" w:rsidP="00F33FF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1B18EECF" w14:textId="02A5C088" w:rsidR="00F33FFA" w:rsidRDefault="00F33FFA" w:rsidP="00F33FF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</w:tc>
      </w:tr>
      <w:tr w:rsidR="00A4570B" w14:paraId="4E73FD9B" w14:textId="77777777" w:rsidTr="00517952">
        <w:tc>
          <w:tcPr>
            <w:tcW w:w="1555" w:type="dxa"/>
          </w:tcPr>
          <w:p w14:paraId="388D29EA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A8DD6BE" w14:textId="216AF017" w:rsidR="00A4570B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A4570B" w14:paraId="52B52FD1" w14:textId="77777777" w:rsidTr="00517952">
        <w:tc>
          <w:tcPr>
            <w:tcW w:w="1555" w:type="dxa"/>
          </w:tcPr>
          <w:p w14:paraId="52D50131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09BA57E" w14:textId="77777777" w:rsidR="00A4570B" w:rsidRPr="00AA60F6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FFCDCF2" w14:textId="038AEE2F" w:rsidR="00A4570B" w:rsidRDefault="00A4570B" w:rsidP="00F33F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F33FFA">
              <w:t>alerta que o telefone foi cadastrado com sucesso.</w:t>
            </w:r>
          </w:p>
        </w:tc>
      </w:tr>
    </w:tbl>
    <w:p w14:paraId="46943103" w14:textId="5E2B00BB" w:rsidR="00A4570B" w:rsidRDefault="00A4570B" w:rsidP="00C44FE9"/>
    <w:p w14:paraId="32C7E59E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33FFA" w14:paraId="217B2669" w14:textId="77777777" w:rsidTr="00517952">
        <w:tc>
          <w:tcPr>
            <w:tcW w:w="9061" w:type="dxa"/>
            <w:gridSpan w:val="2"/>
          </w:tcPr>
          <w:p w14:paraId="26C6536C" w14:textId="0FD651AC" w:rsidR="00F33FFA" w:rsidRPr="0013279D" w:rsidRDefault="00F33FFA" w:rsidP="00517952">
            <w:pPr>
              <w:pStyle w:val="Ttulo2"/>
              <w:outlineLvl w:val="1"/>
            </w:pPr>
            <w:bookmarkStart w:id="11" w:name="_Toc12560130"/>
            <w:r>
              <w:t>C3 – Salvar Endereço com CEP Válido e sem dados preenchidos</w:t>
            </w:r>
            <w:bookmarkEnd w:id="11"/>
          </w:p>
        </w:tc>
      </w:tr>
      <w:tr w:rsidR="00F33FFA" w14:paraId="0311AC9D" w14:textId="77777777" w:rsidTr="00517952">
        <w:tc>
          <w:tcPr>
            <w:tcW w:w="1555" w:type="dxa"/>
          </w:tcPr>
          <w:p w14:paraId="0C7D4B43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DBCF6E6" w14:textId="77777777" w:rsidR="00F33FFA" w:rsidRPr="00AA60F6" w:rsidRDefault="00F33FFA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55899D1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33FFA" w14:paraId="5E7AEFE3" w14:textId="77777777" w:rsidTr="00517952">
        <w:tc>
          <w:tcPr>
            <w:tcW w:w="1555" w:type="dxa"/>
          </w:tcPr>
          <w:p w14:paraId="5817B3AA" w14:textId="77777777" w:rsidR="00F33FFA" w:rsidRPr="00447DD7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054562E" w14:textId="6DD25EED" w:rsidR="00F33FFA" w:rsidRDefault="00F33FFA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F33FFA" w14:paraId="5AB86016" w14:textId="77777777" w:rsidTr="00517952">
        <w:tc>
          <w:tcPr>
            <w:tcW w:w="1555" w:type="dxa"/>
          </w:tcPr>
          <w:p w14:paraId="2D51B4C1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290090F" w14:textId="77777777" w:rsidR="00F33FFA" w:rsidRDefault="00F33FFA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F33FFA" w14:paraId="5620B161" w14:textId="77777777" w:rsidTr="00517952">
        <w:tc>
          <w:tcPr>
            <w:tcW w:w="1555" w:type="dxa"/>
          </w:tcPr>
          <w:p w14:paraId="6E4B0B73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003245A" w14:textId="77777777" w:rsidR="00F33FFA" w:rsidRPr="00AA60F6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39667FD" w14:textId="33CC7DE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preencho os campos:</w:t>
            </w:r>
          </w:p>
          <w:p w14:paraId="5C201FD6" w14:textId="77777777" w:rsidR="00F33FFA" w:rsidRDefault="00F33FFA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57724728" w14:textId="77777777" w:rsidR="00F33FFA" w:rsidRDefault="00F33FFA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</w:tc>
      </w:tr>
      <w:tr w:rsidR="00F33FFA" w14:paraId="087E3A60" w14:textId="77777777" w:rsidTr="00517952">
        <w:tc>
          <w:tcPr>
            <w:tcW w:w="1555" w:type="dxa"/>
          </w:tcPr>
          <w:p w14:paraId="3F41CD00" w14:textId="77777777" w:rsidR="00F33FFA" w:rsidRPr="00447DD7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624F04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F33FFA" w14:paraId="37FE15B1" w14:textId="77777777" w:rsidTr="00517952">
        <w:tc>
          <w:tcPr>
            <w:tcW w:w="1555" w:type="dxa"/>
          </w:tcPr>
          <w:p w14:paraId="6D923A42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DD1D776" w14:textId="77777777" w:rsidR="00F33FFA" w:rsidRPr="00AA60F6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43897C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telefone foi cadastrado com sucesso.</w:t>
            </w:r>
          </w:p>
        </w:tc>
      </w:tr>
    </w:tbl>
    <w:p w14:paraId="422529ED" w14:textId="2AA5BA56" w:rsidR="00F33FFA" w:rsidRDefault="00F33FFA" w:rsidP="00C44FE9"/>
    <w:p w14:paraId="32EA4DBC" w14:textId="61B4ECA0" w:rsidR="00B31F67" w:rsidRDefault="00B31F67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31F67" w14:paraId="6F3E5B18" w14:textId="77777777" w:rsidTr="00517952">
        <w:tc>
          <w:tcPr>
            <w:tcW w:w="9061" w:type="dxa"/>
            <w:gridSpan w:val="2"/>
          </w:tcPr>
          <w:p w14:paraId="716C9FE0" w14:textId="12308BA0" w:rsidR="00B31F67" w:rsidRPr="0013279D" w:rsidRDefault="00B31F67" w:rsidP="00517952">
            <w:pPr>
              <w:pStyle w:val="Ttulo2"/>
              <w:outlineLvl w:val="1"/>
            </w:pPr>
            <w:bookmarkStart w:id="12" w:name="_Toc12560131"/>
            <w:r>
              <w:lastRenderedPageBreak/>
              <w:t>C4 – Salvar Endereço com CEP Válido e sem Complemento com menos de três caracteres</w:t>
            </w:r>
            <w:bookmarkEnd w:id="12"/>
          </w:p>
        </w:tc>
      </w:tr>
      <w:tr w:rsidR="00B31F67" w14:paraId="784722EC" w14:textId="77777777" w:rsidTr="00517952">
        <w:tc>
          <w:tcPr>
            <w:tcW w:w="1555" w:type="dxa"/>
          </w:tcPr>
          <w:p w14:paraId="46399856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A95F562" w14:textId="77777777" w:rsidR="00B31F67" w:rsidRPr="00AA60F6" w:rsidRDefault="00B31F6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5F377C8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31F67" w14:paraId="750A5112" w14:textId="77777777" w:rsidTr="00517952">
        <w:tc>
          <w:tcPr>
            <w:tcW w:w="1555" w:type="dxa"/>
          </w:tcPr>
          <w:p w14:paraId="5C13ADD2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A003551" w14:textId="579223CB" w:rsidR="00B31F67" w:rsidRDefault="00B31F67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B31F67" w14:paraId="3A73E97A" w14:textId="77777777" w:rsidTr="00517952">
        <w:tc>
          <w:tcPr>
            <w:tcW w:w="1555" w:type="dxa"/>
          </w:tcPr>
          <w:p w14:paraId="27D50811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2A336A3" w14:textId="77777777" w:rsidR="00B31F67" w:rsidRDefault="00B31F67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B31F67" w14:paraId="114E0FCE" w14:textId="77777777" w:rsidTr="00517952">
        <w:tc>
          <w:tcPr>
            <w:tcW w:w="1555" w:type="dxa"/>
          </w:tcPr>
          <w:p w14:paraId="0BD0B422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09B226A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8420D6" w14:textId="3169DBAC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3F2B673" w14:textId="0704B721" w:rsidR="00B31F67" w:rsidRDefault="00B31F67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 (Com menos de três caracteres)</w:t>
            </w:r>
          </w:p>
        </w:tc>
      </w:tr>
      <w:tr w:rsidR="00B31F67" w14:paraId="0FC3ECD8" w14:textId="77777777" w:rsidTr="00517952">
        <w:tc>
          <w:tcPr>
            <w:tcW w:w="1555" w:type="dxa"/>
          </w:tcPr>
          <w:p w14:paraId="7AC103E3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9BF0231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B31F67" w14:paraId="63A4217E" w14:textId="77777777" w:rsidTr="00517952">
        <w:tc>
          <w:tcPr>
            <w:tcW w:w="1555" w:type="dxa"/>
          </w:tcPr>
          <w:p w14:paraId="6A61C22E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36342E4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209F90C" w14:textId="2BA8FCF0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complemento deve ter mais de três caracteres.</w:t>
            </w:r>
          </w:p>
        </w:tc>
      </w:tr>
    </w:tbl>
    <w:p w14:paraId="1085A08B" w14:textId="043DBFA0" w:rsidR="00B31F67" w:rsidRDefault="00B31F67" w:rsidP="00C44FE9"/>
    <w:p w14:paraId="4FED20A2" w14:textId="77777777" w:rsidR="00B31F67" w:rsidRDefault="00B31F67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31F67" w14:paraId="0DCA88E1" w14:textId="77777777" w:rsidTr="00517952">
        <w:tc>
          <w:tcPr>
            <w:tcW w:w="9061" w:type="dxa"/>
            <w:gridSpan w:val="2"/>
          </w:tcPr>
          <w:p w14:paraId="3F03BF31" w14:textId="09110BAE" w:rsidR="00B31F67" w:rsidRPr="0013279D" w:rsidRDefault="00B31F67" w:rsidP="00517952">
            <w:pPr>
              <w:pStyle w:val="Ttulo2"/>
              <w:outlineLvl w:val="1"/>
            </w:pPr>
            <w:bookmarkStart w:id="13" w:name="_Toc12560132"/>
            <w:r>
              <w:t>C5 – Salvar Endereço com CEP Válido e sem Complemento com mais de oitenta caracteres</w:t>
            </w:r>
            <w:bookmarkEnd w:id="13"/>
          </w:p>
        </w:tc>
      </w:tr>
      <w:tr w:rsidR="00B31F67" w14:paraId="1A618FA9" w14:textId="77777777" w:rsidTr="00517952">
        <w:tc>
          <w:tcPr>
            <w:tcW w:w="1555" w:type="dxa"/>
          </w:tcPr>
          <w:p w14:paraId="2DF1DD8E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2CD64CE" w14:textId="77777777" w:rsidR="00B31F67" w:rsidRPr="00AA60F6" w:rsidRDefault="00B31F6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CA112F9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31F67" w14:paraId="0CCFEDEF" w14:textId="77777777" w:rsidTr="00517952">
        <w:tc>
          <w:tcPr>
            <w:tcW w:w="1555" w:type="dxa"/>
          </w:tcPr>
          <w:p w14:paraId="2BD0F886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ADAF404" w14:textId="2C934B4A" w:rsidR="00B31F67" w:rsidRDefault="00B31F67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B31F67" w14:paraId="42B45823" w14:textId="77777777" w:rsidTr="00517952">
        <w:tc>
          <w:tcPr>
            <w:tcW w:w="1555" w:type="dxa"/>
          </w:tcPr>
          <w:p w14:paraId="1FE7B14F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689E21E" w14:textId="77777777" w:rsidR="00B31F67" w:rsidRDefault="00B31F67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B31F67" w14:paraId="36543231" w14:textId="77777777" w:rsidTr="00517952">
        <w:tc>
          <w:tcPr>
            <w:tcW w:w="1555" w:type="dxa"/>
          </w:tcPr>
          <w:p w14:paraId="1BA61C3F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E965515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4AE94E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6CE55E01" w14:textId="4656B6FA" w:rsidR="00B31F67" w:rsidRDefault="00B31F67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 (Com mais de oitenta caracteres)</w:t>
            </w:r>
          </w:p>
        </w:tc>
      </w:tr>
      <w:tr w:rsidR="00B31F67" w14:paraId="0E7F24F4" w14:textId="77777777" w:rsidTr="00517952">
        <w:tc>
          <w:tcPr>
            <w:tcW w:w="1555" w:type="dxa"/>
          </w:tcPr>
          <w:p w14:paraId="571655F2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EEBFE15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B31F67" w14:paraId="19822F86" w14:textId="77777777" w:rsidTr="00517952">
        <w:tc>
          <w:tcPr>
            <w:tcW w:w="1555" w:type="dxa"/>
          </w:tcPr>
          <w:p w14:paraId="3EB95665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7342B8B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7775EF1" w14:textId="374F794A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complemento deve ter menos de oitenta caracteres.</w:t>
            </w:r>
          </w:p>
        </w:tc>
      </w:tr>
    </w:tbl>
    <w:p w14:paraId="39850453" w14:textId="57846720" w:rsidR="00B31F67" w:rsidRDefault="00B31F67" w:rsidP="00C44FE9"/>
    <w:p w14:paraId="0D750AC6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623BBC" w14:paraId="770411F5" w14:textId="77777777" w:rsidTr="00517952">
        <w:tc>
          <w:tcPr>
            <w:tcW w:w="9061" w:type="dxa"/>
            <w:gridSpan w:val="2"/>
          </w:tcPr>
          <w:p w14:paraId="2C092CAF" w14:textId="7842C6AB" w:rsidR="00623BBC" w:rsidRPr="0013279D" w:rsidRDefault="00623BBC" w:rsidP="00517952">
            <w:pPr>
              <w:pStyle w:val="Ttulo2"/>
              <w:outlineLvl w:val="1"/>
            </w:pPr>
            <w:bookmarkStart w:id="14" w:name="_Toc12560133"/>
            <w:r>
              <w:t>C6 – Busca por CEP Inválido</w:t>
            </w:r>
            <w:bookmarkEnd w:id="14"/>
          </w:p>
        </w:tc>
      </w:tr>
      <w:tr w:rsidR="00623BBC" w14:paraId="607804BA" w14:textId="77777777" w:rsidTr="00517952">
        <w:tc>
          <w:tcPr>
            <w:tcW w:w="1555" w:type="dxa"/>
          </w:tcPr>
          <w:p w14:paraId="7231E2C8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ED5F961" w14:textId="77777777" w:rsidR="00623BBC" w:rsidRPr="00AA60F6" w:rsidRDefault="00623BBC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1CCFFA3" w14:textId="77777777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623BBC" w14:paraId="7D4FB018" w14:textId="77777777" w:rsidTr="00517952">
        <w:tc>
          <w:tcPr>
            <w:tcW w:w="1555" w:type="dxa"/>
          </w:tcPr>
          <w:p w14:paraId="775A3ECA" w14:textId="77777777" w:rsidR="00623BBC" w:rsidRPr="00447DD7" w:rsidRDefault="00623BBC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C27C8D0" w14:textId="31D910E4" w:rsidR="00623BBC" w:rsidRDefault="00623BBC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623BBC" w14:paraId="50B34DCC" w14:textId="77777777" w:rsidTr="00517952">
        <w:tc>
          <w:tcPr>
            <w:tcW w:w="1555" w:type="dxa"/>
          </w:tcPr>
          <w:p w14:paraId="7523956E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128A1F5" w14:textId="77777777" w:rsidR="00623BBC" w:rsidRPr="00AA60F6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DA1DBA" w14:textId="6B56EB98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Digito um CEP </w:t>
            </w:r>
            <w:r w:rsidR="003D3506">
              <w:t>I</w:t>
            </w:r>
            <w:r>
              <w:t>nválido</w:t>
            </w:r>
          </w:p>
        </w:tc>
      </w:tr>
      <w:tr w:rsidR="00623BBC" w14:paraId="136A2E79" w14:textId="77777777" w:rsidTr="00517952">
        <w:tc>
          <w:tcPr>
            <w:tcW w:w="1555" w:type="dxa"/>
          </w:tcPr>
          <w:p w14:paraId="09BC742A" w14:textId="77777777" w:rsidR="00623BBC" w:rsidRPr="00447DD7" w:rsidRDefault="00623BBC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C115B3" w14:textId="77777777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Busco por endereços</w:t>
            </w:r>
          </w:p>
        </w:tc>
      </w:tr>
      <w:tr w:rsidR="00623BBC" w14:paraId="766FB4CA" w14:textId="77777777" w:rsidTr="00517952">
        <w:tc>
          <w:tcPr>
            <w:tcW w:w="1555" w:type="dxa"/>
          </w:tcPr>
          <w:p w14:paraId="6B85A581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12B45FF" w14:textId="77777777" w:rsidR="00623BBC" w:rsidRPr="00AA60F6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28EC20" w14:textId="56B6CA13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libera para edição os campos:</w:t>
            </w:r>
          </w:p>
          <w:p w14:paraId="60F77312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1006710E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622BCEB2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45A56DBD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</w:tbl>
    <w:p w14:paraId="11455637" w14:textId="2B4B4C02" w:rsidR="00127A55" w:rsidRDefault="00127A55" w:rsidP="00C44FE9"/>
    <w:p w14:paraId="02AFAC51" w14:textId="77777777" w:rsidR="00127A55" w:rsidRDefault="00127A55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127A55" w14:paraId="760CFC76" w14:textId="77777777" w:rsidTr="00517952">
        <w:tc>
          <w:tcPr>
            <w:tcW w:w="9061" w:type="dxa"/>
            <w:gridSpan w:val="2"/>
          </w:tcPr>
          <w:p w14:paraId="755C6EA1" w14:textId="07D918C9" w:rsidR="00127A55" w:rsidRPr="0013279D" w:rsidRDefault="00127A55" w:rsidP="00517952">
            <w:pPr>
              <w:pStyle w:val="Ttulo2"/>
              <w:outlineLvl w:val="1"/>
            </w:pPr>
            <w:bookmarkStart w:id="15" w:name="_Toc12560134"/>
            <w:r>
              <w:lastRenderedPageBreak/>
              <w:t>C7 – Salvar Endereço com CEP inválido e com dados preenchidos</w:t>
            </w:r>
            <w:bookmarkEnd w:id="15"/>
          </w:p>
        </w:tc>
      </w:tr>
      <w:tr w:rsidR="00127A55" w14:paraId="6D743304" w14:textId="77777777" w:rsidTr="00517952">
        <w:tc>
          <w:tcPr>
            <w:tcW w:w="1555" w:type="dxa"/>
          </w:tcPr>
          <w:p w14:paraId="6B3E434F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EA9250F" w14:textId="77777777" w:rsidR="00127A55" w:rsidRPr="00AA60F6" w:rsidRDefault="00127A55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9FF97ED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127A55" w14:paraId="6F33F823" w14:textId="77777777" w:rsidTr="00517952">
        <w:tc>
          <w:tcPr>
            <w:tcW w:w="1555" w:type="dxa"/>
          </w:tcPr>
          <w:p w14:paraId="1DD60B14" w14:textId="77777777" w:rsidR="00127A55" w:rsidRPr="00447DD7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773C406" w14:textId="48CBA468" w:rsidR="00127A55" w:rsidRDefault="00127A55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127A55" w14:paraId="2A5C02B9" w14:textId="77777777" w:rsidTr="00517952">
        <w:tc>
          <w:tcPr>
            <w:tcW w:w="1555" w:type="dxa"/>
          </w:tcPr>
          <w:p w14:paraId="37C34E60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A295DC" w14:textId="41D7AF73" w:rsidR="00127A55" w:rsidRDefault="003D3506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127A55" w14:paraId="6F9F0E2F" w14:textId="77777777" w:rsidTr="00517952">
        <w:tc>
          <w:tcPr>
            <w:tcW w:w="1555" w:type="dxa"/>
          </w:tcPr>
          <w:p w14:paraId="26E138F8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95339B1" w14:textId="77777777" w:rsidR="00127A55" w:rsidRPr="00AA60F6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D90C98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39C5267E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1F380D8C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446C7F76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1162B646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12F75E32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5B62929A" w14:textId="36E55192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127A55" w14:paraId="36ACA706" w14:textId="77777777" w:rsidTr="00517952">
        <w:tc>
          <w:tcPr>
            <w:tcW w:w="1555" w:type="dxa"/>
          </w:tcPr>
          <w:p w14:paraId="43F02506" w14:textId="77777777" w:rsidR="00127A55" w:rsidRPr="00447DD7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EC92C12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127A55" w14:paraId="19A6C2E3" w14:textId="77777777" w:rsidTr="00517952">
        <w:tc>
          <w:tcPr>
            <w:tcW w:w="1555" w:type="dxa"/>
          </w:tcPr>
          <w:p w14:paraId="18906E05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7D96B50" w14:textId="77777777" w:rsidR="00127A55" w:rsidRPr="00AA60F6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AF6D06D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telefone foi cadastrado com sucesso.</w:t>
            </w:r>
          </w:p>
        </w:tc>
      </w:tr>
    </w:tbl>
    <w:p w14:paraId="7B61E35D" w14:textId="7C4BEBE1" w:rsidR="00127A55" w:rsidRDefault="00127A55" w:rsidP="00C44FE9"/>
    <w:p w14:paraId="07A520AF" w14:textId="77777777" w:rsidR="003D3506" w:rsidRDefault="003D350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973F2" w:rsidRPr="0013279D" w14:paraId="4AC5098A" w14:textId="77777777" w:rsidTr="00517952">
        <w:tc>
          <w:tcPr>
            <w:tcW w:w="9061" w:type="dxa"/>
            <w:gridSpan w:val="2"/>
          </w:tcPr>
          <w:p w14:paraId="27322BBF" w14:textId="5158C6F7" w:rsidR="008973F2" w:rsidRPr="0013279D" w:rsidRDefault="008973F2" w:rsidP="00517952">
            <w:pPr>
              <w:pStyle w:val="Ttulo2"/>
              <w:outlineLvl w:val="1"/>
            </w:pPr>
            <w:bookmarkStart w:id="16" w:name="_Toc12560135"/>
            <w:r>
              <w:t>C</w:t>
            </w:r>
            <w:r w:rsidR="003D3506">
              <w:t>8</w:t>
            </w:r>
            <w:r>
              <w:t xml:space="preserve"> – Salvar Endereço com CEP inválido </w:t>
            </w:r>
            <w:r w:rsidR="003D3506">
              <w:t>-</w:t>
            </w:r>
            <w:r>
              <w:t xml:space="preserve"> </w:t>
            </w:r>
            <w:r w:rsidR="003D3506">
              <w:t>C</w:t>
            </w:r>
            <w:r>
              <w:t>om dados preenchidos</w:t>
            </w:r>
            <w:r w:rsidR="003D3506">
              <w:t xml:space="preserve"> e Rua com menos de três caracteres</w:t>
            </w:r>
            <w:bookmarkEnd w:id="16"/>
          </w:p>
        </w:tc>
      </w:tr>
      <w:tr w:rsidR="008973F2" w14:paraId="791787B9" w14:textId="77777777" w:rsidTr="00517952">
        <w:tc>
          <w:tcPr>
            <w:tcW w:w="1555" w:type="dxa"/>
          </w:tcPr>
          <w:p w14:paraId="040BD418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4D451D8" w14:textId="77777777" w:rsidR="008973F2" w:rsidRPr="00AA60F6" w:rsidRDefault="008973F2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549CFD" w14:textId="7777777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8973F2" w14:paraId="2BDDF500" w14:textId="77777777" w:rsidTr="00517952">
        <w:tc>
          <w:tcPr>
            <w:tcW w:w="1555" w:type="dxa"/>
          </w:tcPr>
          <w:p w14:paraId="16BEC11E" w14:textId="77777777" w:rsidR="008973F2" w:rsidRPr="00447DD7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F034795" w14:textId="09A873E7" w:rsidR="008973F2" w:rsidRDefault="008973F2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8973F2" w14:paraId="41A03DB3" w14:textId="77777777" w:rsidTr="00517952">
        <w:tc>
          <w:tcPr>
            <w:tcW w:w="1555" w:type="dxa"/>
          </w:tcPr>
          <w:p w14:paraId="7D0CBA9E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C603363" w14:textId="619B9014" w:rsidR="008973F2" w:rsidRDefault="008973F2" w:rsidP="00517952">
            <w:pPr>
              <w:pStyle w:val="SemEspaamento"/>
              <w:spacing w:line="276" w:lineRule="auto"/>
            </w:pPr>
            <w:r>
              <w:t xml:space="preserve">Busquei por um Cep </w:t>
            </w:r>
            <w:r w:rsidR="003D3506">
              <w:t>Inv</w:t>
            </w:r>
            <w:r>
              <w:t>álido</w:t>
            </w:r>
          </w:p>
        </w:tc>
      </w:tr>
      <w:tr w:rsidR="008973F2" w14:paraId="61FF1871" w14:textId="77777777" w:rsidTr="00517952">
        <w:tc>
          <w:tcPr>
            <w:tcW w:w="1555" w:type="dxa"/>
          </w:tcPr>
          <w:p w14:paraId="3B6BC2AF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018986E" w14:textId="77777777" w:rsidR="008973F2" w:rsidRPr="00AA60F6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9C7A2B" w14:textId="7777777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007A508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6052DC7A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65E1137A" w14:textId="5D706F52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  <w:r w:rsidR="003D3506">
              <w:t xml:space="preserve"> (Com menos de três caracteres)</w:t>
            </w:r>
          </w:p>
          <w:p w14:paraId="06B52363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6E1B4E4D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2897C8CD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8973F2" w14:paraId="22EA4384" w14:textId="77777777" w:rsidTr="00517952">
        <w:tc>
          <w:tcPr>
            <w:tcW w:w="1555" w:type="dxa"/>
          </w:tcPr>
          <w:p w14:paraId="12599B31" w14:textId="77777777" w:rsidR="008973F2" w:rsidRPr="00447DD7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2A36F1C" w14:textId="3FE6331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salvar o </w:t>
            </w:r>
            <w:r w:rsidR="000C1EAE">
              <w:t>Fornecedor</w:t>
            </w:r>
          </w:p>
        </w:tc>
      </w:tr>
      <w:tr w:rsidR="008973F2" w14:paraId="173154BA" w14:textId="77777777" w:rsidTr="00517952">
        <w:tc>
          <w:tcPr>
            <w:tcW w:w="1555" w:type="dxa"/>
          </w:tcPr>
          <w:p w14:paraId="102CD73A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3498F5C" w14:textId="77777777" w:rsidR="008973F2" w:rsidRPr="00AA60F6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80D743E" w14:textId="2AA4B505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</w:t>
            </w:r>
            <w:proofErr w:type="gramStart"/>
            <w:r>
              <w:t xml:space="preserve">que </w:t>
            </w:r>
            <w:r w:rsidR="003D3506">
              <w:t xml:space="preserve"> Rua</w:t>
            </w:r>
            <w:proofErr w:type="gramEnd"/>
            <w:r w:rsidR="003D3506">
              <w:t xml:space="preserve"> deve ter mais de três caracteres</w:t>
            </w:r>
            <w:r>
              <w:t>.</w:t>
            </w:r>
          </w:p>
        </w:tc>
      </w:tr>
    </w:tbl>
    <w:p w14:paraId="75E9D8E1" w14:textId="0CBD50F9" w:rsidR="008973F2" w:rsidRDefault="008973F2" w:rsidP="00C44FE9"/>
    <w:p w14:paraId="55D81E59" w14:textId="21EAF002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1C828969" w14:textId="77777777" w:rsidTr="00517952">
        <w:tc>
          <w:tcPr>
            <w:tcW w:w="9061" w:type="dxa"/>
            <w:gridSpan w:val="2"/>
          </w:tcPr>
          <w:p w14:paraId="753C11C4" w14:textId="3D8C90CA" w:rsidR="003D3506" w:rsidRPr="0013279D" w:rsidRDefault="003D3506" w:rsidP="00517952">
            <w:pPr>
              <w:pStyle w:val="Ttulo2"/>
              <w:outlineLvl w:val="1"/>
            </w:pPr>
            <w:bookmarkStart w:id="17" w:name="_Toc12560136"/>
            <w:r>
              <w:lastRenderedPageBreak/>
              <w:t>C9 – Salvar Endereço com CEP inválido - Com dados preenchidos e Rua com mais de oitenta caracteres</w:t>
            </w:r>
            <w:bookmarkEnd w:id="17"/>
          </w:p>
        </w:tc>
      </w:tr>
      <w:tr w:rsidR="003D3506" w14:paraId="6891710B" w14:textId="77777777" w:rsidTr="00517952">
        <w:tc>
          <w:tcPr>
            <w:tcW w:w="1555" w:type="dxa"/>
          </w:tcPr>
          <w:p w14:paraId="56DE48B3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897E6C7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67D1B69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169B852C" w14:textId="77777777" w:rsidTr="00517952">
        <w:tc>
          <w:tcPr>
            <w:tcW w:w="1555" w:type="dxa"/>
          </w:tcPr>
          <w:p w14:paraId="2EAAB466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D77B21" w14:textId="053A5308" w:rsidR="003D3506" w:rsidRDefault="003D3506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3D3506" w14:paraId="330B7DB9" w14:textId="77777777" w:rsidTr="00517952">
        <w:tc>
          <w:tcPr>
            <w:tcW w:w="1555" w:type="dxa"/>
          </w:tcPr>
          <w:p w14:paraId="675096D7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9B7963E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3D3506" w14:paraId="46F08FDE" w14:textId="77777777" w:rsidTr="00517952">
        <w:tc>
          <w:tcPr>
            <w:tcW w:w="1555" w:type="dxa"/>
          </w:tcPr>
          <w:p w14:paraId="5AE2FAB2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0B86C5C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E21DC43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40BE430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573DC3D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778F67CC" w14:textId="72263344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 (Com mais de oitenta caracteres)</w:t>
            </w:r>
          </w:p>
          <w:p w14:paraId="538DE2A3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053C65D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791C1F7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1AE33ADF" w14:textId="77777777" w:rsidTr="00517952">
        <w:tc>
          <w:tcPr>
            <w:tcW w:w="1555" w:type="dxa"/>
          </w:tcPr>
          <w:p w14:paraId="15CC1DEE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2A4E49D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1C5BE718" w14:textId="77777777" w:rsidTr="00517952">
        <w:tc>
          <w:tcPr>
            <w:tcW w:w="1555" w:type="dxa"/>
          </w:tcPr>
          <w:p w14:paraId="1A563CB4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9638800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A655431" w14:textId="6D45D261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Rua deve ter menos de oitenta caracteres.</w:t>
            </w:r>
          </w:p>
        </w:tc>
      </w:tr>
    </w:tbl>
    <w:p w14:paraId="5EF4ED2F" w14:textId="4C099E14" w:rsidR="003D3506" w:rsidRDefault="003D3506" w:rsidP="00C44FE9"/>
    <w:p w14:paraId="28024361" w14:textId="77777777" w:rsidR="00C14F12" w:rsidRDefault="00C14F1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70E54AAF" w14:textId="77777777" w:rsidTr="00517952">
        <w:tc>
          <w:tcPr>
            <w:tcW w:w="9061" w:type="dxa"/>
            <w:gridSpan w:val="2"/>
          </w:tcPr>
          <w:p w14:paraId="66C36422" w14:textId="1E9E0241" w:rsidR="003D3506" w:rsidRPr="0013279D" w:rsidRDefault="003D3506" w:rsidP="00517952">
            <w:pPr>
              <w:pStyle w:val="Ttulo2"/>
              <w:outlineLvl w:val="1"/>
            </w:pPr>
            <w:bookmarkStart w:id="18" w:name="_Toc12560137"/>
            <w:r>
              <w:t>C10 – Salvar Endereço com CEP inválido - Com dados preenchidos e Bairro com menos de três caracteres</w:t>
            </w:r>
            <w:bookmarkEnd w:id="18"/>
          </w:p>
        </w:tc>
      </w:tr>
      <w:tr w:rsidR="003D3506" w14:paraId="6B9FA19F" w14:textId="77777777" w:rsidTr="00517952">
        <w:tc>
          <w:tcPr>
            <w:tcW w:w="1555" w:type="dxa"/>
          </w:tcPr>
          <w:p w14:paraId="276F0FB7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ABAA7EF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5C96E7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77611B9F" w14:textId="77777777" w:rsidTr="00517952">
        <w:tc>
          <w:tcPr>
            <w:tcW w:w="1555" w:type="dxa"/>
          </w:tcPr>
          <w:p w14:paraId="66083B28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4D26B09" w14:textId="18B41F60" w:rsidR="003D3506" w:rsidRDefault="003D3506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3D3506" w14:paraId="612B1FC4" w14:textId="77777777" w:rsidTr="00517952">
        <w:tc>
          <w:tcPr>
            <w:tcW w:w="1555" w:type="dxa"/>
          </w:tcPr>
          <w:p w14:paraId="636D9D6B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F3CF90B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3D3506" w14:paraId="453B694A" w14:textId="77777777" w:rsidTr="00517952">
        <w:tc>
          <w:tcPr>
            <w:tcW w:w="1555" w:type="dxa"/>
          </w:tcPr>
          <w:p w14:paraId="4E6E9D4F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495CA40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17CB7F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8AA59D8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2A458884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4892F526" w14:textId="7AA6D852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48D3960C" w14:textId="57750AE8" w:rsidR="003D3506" w:rsidRDefault="003D3506" w:rsidP="003D3506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 (Com menos de três caracteres)</w:t>
            </w:r>
          </w:p>
          <w:p w14:paraId="7830276B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6A6524A3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36A67966" w14:textId="77777777" w:rsidTr="00517952">
        <w:tc>
          <w:tcPr>
            <w:tcW w:w="1555" w:type="dxa"/>
          </w:tcPr>
          <w:p w14:paraId="13432130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5CF81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538A4EF1" w14:textId="77777777" w:rsidTr="00517952">
        <w:tc>
          <w:tcPr>
            <w:tcW w:w="1555" w:type="dxa"/>
          </w:tcPr>
          <w:p w14:paraId="2B8C1F3D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9973131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46E9F5" w14:textId="7F7B6BF8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</w:t>
            </w:r>
            <w:r w:rsidR="00E74B03">
              <w:t>que Bairro</w:t>
            </w:r>
            <w:r>
              <w:t xml:space="preserve"> deve ter mais de três caracteres.</w:t>
            </w:r>
          </w:p>
        </w:tc>
      </w:tr>
    </w:tbl>
    <w:p w14:paraId="7C0365F7" w14:textId="77777777" w:rsidR="003D3506" w:rsidRDefault="003D3506" w:rsidP="003D3506"/>
    <w:p w14:paraId="296B9C95" w14:textId="79DF991B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09EC60CE" w14:textId="77777777" w:rsidTr="00517952">
        <w:tc>
          <w:tcPr>
            <w:tcW w:w="9061" w:type="dxa"/>
            <w:gridSpan w:val="2"/>
          </w:tcPr>
          <w:p w14:paraId="2062D0AE" w14:textId="5033383C" w:rsidR="003D3506" w:rsidRPr="0013279D" w:rsidRDefault="003D3506" w:rsidP="00517952">
            <w:pPr>
              <w:pStyle w:val="Ttulo2"/>
              <w:outlineLvl w:val="1"/>
            </w:pPr>
            <w:bookmarkStart w:id="19" w:name="_Toc12560138"/>
            <w:r>
              <w:lastRenderedPageBreak/>
              <w:t>C</w:t>
            </w:r>
            <w:r w:rsidR="00E74B03">
              <w:t>11</w:t>
            </w:r>
            <w:r>
              <w:t xml:space="preserve"> – Salvar Endereço com CEP inválido - Com dados preenchidos e Bairro com mais de oitenta caracteres</w:t>
            </w:r>
            <w:bookmarkEnd w:id="19"/>
          </w:p>
        </w:tc>
      </w:tr>
      <w:tr w:rsidR="003D3506" w14:paraId="7DF97732" w14:textId="77777777" w:rsidTr="00517952">
        <w:tc>
          <w:tcPr>
            <w:tcW w:w="1555" w:type="dxa"/>
          </w:tcPr>
          <w:p w14:paraId="4C4A7E26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0D6644D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BD2B86A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365AAA55" w14:textId="77777777" w:rsidTr="00517952">
        <w:tc>
          <w:tcPr>
            <w:tcW w:w="1555" w:type="dxa"/>
          </w:tcPr>
          <w:p w14:paraId="665EBE4F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BB7D45C" w14:textId="7E3938B0" w:rsidR="003D3506" w:rsidRDefault="003D3506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3D3506" w14:paraId="4010B039" w14:textId="77777777" w:rsidTr="00517952">
        <w:tc>
          <w:tcPr>
            <w:tcW w:w="1555" w:type="dxa"/>
          </w:tcPr>
          <w:p w14:paraId="4F4561B5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C24CFF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3D3506" w14:paraId="3DA9392F" w14:textId="77777777" w:rsidTr="00517952">
        <w:tc>
          <w:tcPr>
            <w:tcW w:w="1555" w:type="dxa"/>
          </w:tcPr>
          <w:p w14:paraId="5B454F86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D08B933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B59420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B0044C0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445A4B46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570687E2" w14:textId="3CF3D084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3097BF92" w14:textId="59DBC211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 (Com mais de oitenta caracteres)</w:t>
            </w:r>
          </w:p>
          <w:p w14:paraId="489D0F0B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4C56EC04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69981AD4" w14:textId="77777777" w:rsidTr="00517952">
        <w:tc>
          <w:tcPr>
            <w:tcW w:w="1555" w:type="dxa"/>
          </w:tcPr>
          <w:p w14:paraId="200390D9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3D8A754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7AFE5D68" w14:textId="77777777" w:rsidTr="00517952">
        <w:tc>
          <w:tcPr>
            <w:tcW w:w="1555" w:type="dxa"/>
          </w:tcPr>
          <w:p w14:paraId="0B4A24A4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66C5117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6FAAF5" w14:textId="155F2A65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</w:t>
            </w:r>
            <w:r w:rsidR="00E74B03">
              <w:t>que Bairro</w:t>
            </w:r>
            <w:r>
              <w:t xml:space="preserve"> deve ter menos de oitenta caracteres.</w:t>
            </w:r>
          </w:p>
        </w:tc>
      </w:tr>
    </w:tbl>
    <w:p w14:paraId="0B5247E9" w14:textId="77777777" w:rsidR="003D3506" w:rsidRDefault="003D3506" w:rsidP="003D3506"/>
    <w:p w14:paraId="1EB0268B" w14:textId="3A9A5FC3" w:rsidR="003D3506" w:rsidRDefault="003D350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0E654C0C" w14:textId="77777777" w:rsidTr="00517952">
        <w:tc>
          <w:tcPr>
            <w:tcW w:w="9061" w:type="dxa"/>
            <w:gridSpan w:val="2"/>
          </w:tcPr>
          <w:p w14:paraId="119EA67A" w14:textId="4781234B" w:rsidR="00E74B03" w:rsidRPr="0013279D" w:rsidRDefault="00E74B03" w:rsidP="00517952">
            <w:pPr>
              <w:pStyle w:val="Ttulo2"/>
              <w:outlineLvl w:val="1"/>
            </w:pPr>
            <w:bookmarkStart w:id="20" w:name="_Toc12560139"/>
            <w:r>
              <w:t>C12 – Salvar Endereço com CEP inválido - Com dados preenchidos e Cidade com menos de três caracteres</w:t>
            </w:r>
            <w:bookmarkEnd w:id="20"/>
          </w:p>
        </w:tc>
      </w:tr>
      <w:tr w:rsidR="00E74B03" w14:paraId="280FDF51" w14:textId="77777777" w:rsidTr="00517952">
        <w:tc>
          <w:tcPr>
            <w:tcW w:w="1555" w:type="dxa"/>
          </w:tcPr>
          <w:p w14:paraId="5F2324E6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24B82C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E472AC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27DB72D6" w14:textId="77777777" w:rsidTr="00517952">
        <w:tc>
          <w:tcPr>
            <w:tcW w:w="1555" w:type="dxa"/>
          </w:tcPr>
          <w:p w14:paraId="03F6EE10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1781CD" w14:textId="6F3EAD58" w:rsidR="00E74B03" w:rsidRDefault="00E74B03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E74B03" w14:paraId="265FA1B2" w14:textId="77777777" w:rsidTr="00517952">
        <w:tc>
          <w:tcPr>
            <w:tcW w:w="1555" w:type="dxa"/>
          </w:tcPr>
          <w:p w14:paraId="28D13BA8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DEA738B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E74B03" w14:paraId="25D4AD4C" w14:textId="77777777" w:rsidTr="00517952">
        <w:tc>
          <w:tcPr>
            <w:tcW w:w="1555" w:type="dxa"/>
          </w:tcPr>
          <w:p w14:paraId="3DCAE96E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C69EA8B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6579835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19770E8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07764D9C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608BFBFD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754EFA17" w14:textId="09B99C8B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71DD34BF" w14:textId="01D86C09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 (Com menos de três caracteres)</w:t>
            </w:r>
          </w:p>
          <w:p w14:paraId="4E3D6EE9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E74B03" w14:paraId="04C29C6A" w14:textId="77777777" w:rsidTr="00517952">
        <w:tc>
          <w:tcPr>
            <w:tcW w:w="1555" w:type="dxa"/>
          </w:tcPr>
          <w:p w14:paraId="6B090F7A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5A3B77A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1FC9B27C" w14:textId="77777777" w:rsidTr="00517952">
        <w:tc>
          <w:tcPr>
            <w:tcW w:w="1555" w:type="dxa"/>
          </w:tcPr>
          <w:p w14:paraId="38F740D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080142A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C92335F" w14:textId="29FF87A0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a Cidade deve ter mais de três caracteres.</w:t>
            </w:r>
          </w:p>
        </w:tc>
      </w:tr>
    </w:tbl>
    <w:p w14:paraId="17D0FE5D" w14:textId="77777777" w:rsidR="00E74B03" w:rsidRDefault="00E74B03" w:rsidP="00E74B03"/>
    <w:p w14:paraId="47BAFBEB" w14:textId="62C46AD5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40462841" w14:textId="77777777" w:rsidTr="00517952">
        <w:tc>
          <w:tcPr>
            <w:tcW w:w="9061" w:type="dxa"/>
            <w:gridSpan w:val="2"/>
          </w:tcPr>
          <w:p w14:paraId="6B5F40CF" w14:textId="7EF731BF" w:rsidR="00E74B03" w:rsidRPr="0013279D" w:rsidRDefault="00E74B03" w:rsidP="00517952">
            <w:pPr>
              <w:pStyle w:val="Ttulo2"/>
              <w:outlineLvl w:val="1"/>
            </w:pPr>
            <w:bookmarkStart w:id="21" w:name="_Toc12560140"/>
            <w:r>
              <w:lastRenderedPageBreak/>
              <w:t>C13 – Salvar Endereço com CEP inválido - Com dados preenchidos e Cidade com mais de oitenta caracteres</w:t>
            </w:r>
            <w:bookmarkEnd w:id="21"/>
          </w:p>
        </w:tc>
      </w:tr>
      <w:tr w:rsidR="00E74B03" w14:paraId="5C30C6A7" w14:textId="77777777" w:rsidTr="00517952">
        <w:tc>
          <w:tcPr>
            <w:tcW w:w="1555" w:type="dxa"/>
          </w:tcPr>
          <w:p w14:paraId="5E83248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81DEE0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F410384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68F66513" w14:textId="77777777" w:rsidTr="00517952">
        <w:tc>
          <w:tcPr>
            <w:tcW w:w="1555" w:type="dxa"/>
          </w:tcPr>
          <w:p w14:paraId="5641DD7E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7DB0909" w14:textId="04E84E4A" w:rsidR="00E74B03" w:rsidRDefault="00E74B03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E74B03" w14:paraId="7A2FE0A4" w14:textId="77777777" w:rsidTr="00517952">
        <w:tc>
          <w:tcPr>
            <w:tcW w:w="1555" w:type="dxa"/>
          </w:tcPr>
          <w:p w14:paraId="4F907CB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0C76A0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E74B03" w14:paraId="3B48A83B" w14:textId="77777777" w:rsidTr="00517952">
        <w:tc>
          <w:tcPr>
            <w:tcW w:w="1555" w:type="dxa"/>
          </w:tcPr>
          <w:p w14:paraId="19C9F1F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3551481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008F6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A8A23A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7087AC11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1FE0EA8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12933676" w14:textId="09845E0F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349CFD6C" w14:textId="502D8EA3" w:rsidR="00E74B03" w:rsidRDefault="00E74B03" w:rsidP="00E74B03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 (Com mais de oitenta caracteres)</w:t>
            </w:r>
          </w:p>
          <w:p w14:paraId="05B2E6B0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E74B03" w14:paraId="6B31B51F" w14:textId="77777777" w:rsidTr="00517952">
        <w:tc>
          <w:tcPr>
            <w:tcW w:w="1555" w:type="dxa"/>
          </w:tcPr>
          <w:p w14:paraId="6D6AC569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4242F2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5AD74CD4" w14:textId="77777777" w:rsidTr="00517952">
        <w:tc>
          <w:tcPr>
            <w:tcW w:w="1555" w:type="dxa"/>
          </w:tcPr>
          <w:p w14:paraId="6CFE4AD0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28904C5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D88F979" w14:textId="3D580C8C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a Cidade deve ter menos de oitenta caracteres.</w:t>
            </w:r>
          </w:p>
        </w:tc>
      </w:tr>
    </w:tbl>
    <w:p w14:paraId="4F5882CC" w14:textId="4873EE73" w:rsidR="00E74B03" w:rsidRDefault="00E74B03" w:rsidP="00C44FE9"/>
    <w:p w14:paraId="228F8B18" w14:textId="77777777" w:rsidR="00C14F12" w:rsidRDefault="00C14F1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2D0C9E1B" w14:textId="77777777" w:rsidTr="00517952">
        <w:tc>
          <w:tcPr>
            <w:tcW w:w="9061" w:type="dxa"/>
            <w:gridSpan w:val="2"/>
          </w:tcPr>
          <w:p w14:paraId="2B77C6A6" w14:textId="4BB4980B" w:rsidR="00E74B03" w:rsidRPr="0013279D" w:rsidRDefault="00E74B03" w:rsidP="00517952">
            <w:pPr>
              <w:pStyle w:val="Ttulo2"/>
              <w:outlineLvl w:val="1"/>
            </w:pPr>
            <w:bookmarkStart w:id="22" w:name="_Toc12560141"/>
            <w:r>
              <w:t>C14 – Salvar Endereço com CEP inválido - Com dados preenchidos e Estado diferentes de 2 caracteres</w:t>
            </w:r>
            <w:bookmarkEnd w:id="22"/>
          </w:p>
        </w:tc>
      </w:tr>
      <w:tr w:rsidR="00E74B03" w14:paraId="163FBC77" w14:textId="77777777" w:rsidTr="00517952">
        <w:tc>
          <w:tcPr>
            <w:tcW w:w="1555" w:type="dxa"/>
          </w:tcPr>
          <w:p w14:paraId="581A367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0A7759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356712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48615DF6" w14:textId="77777777" w:rsidTr="00517952">
        <w:tc>
          <w:tcPr>
            <w:tcW w:w="1555" w:type="dxa"/>
          </w:tcPr>
          <w:p w14:paraId="262DD14D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6C32B4F" w14:textId="0AE6C1E1" w:rsidR="00E74B03" w:rsidRDefault="00E74B03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E74B03" w14:paraId="50B4B362" w14:textId="77777777" w:rsidTr="00517952">
        <w:tc>
          <w:tcPr>
            <w:tcW w:w="1555" w:type="dxa"/>
          </w:tcPr>
          <w:p w14:paraId="5A5E89DF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DC123D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E74B03" w14:paraId="04A0FA6C" w14:textId="77777777" w:rsidTr="00517952">
        <w:tc>
          <w:tcPr>
            <w:tcW w:w="1555" w:type="dxa"/>
          </w:tcPr>
          <w:p w14:paraId="3F528EF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D42934F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E1A1CC8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ACF11C1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64E8DE92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54AF6F7D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6954F030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7A8F6336" w14:textId="7CFA0668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Cidade </w:t>
            </w:r>
          </w:p>
          <w:p w14:paraId="69DDFF88" w14:textId="14BDEA8B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 (Com mais ou menos de dois caracteres)</w:t>
            </w:r>
          </w:p>
        </w:tc>
      </w:tr>
      <w:tr w:rsidR="00E74B03" w14:paraId="14F59713" w14:textId="77777777" w:rsidTr="00517952">
        <w:tc>
          <w:tcPr>
            <w:tcW w:w="1555" w:type="dxa"/>
          </w:tcPr>
          <w:p w14:paraId="2EB3B7EF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FA4163A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553DD4A9" w14:textId="77777777" w:rsidTr="00517952">
        <w:tc>
          <w:tcPr>
            <w:tcW w:w="1555" w:type="dxa"/>
          </w:tcPr>
          <w:p w14:paraId="2CB16BE0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D843E27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5512679" w14:textId="65C1A691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Estado deve ter dois caracteres.</w:t>
            </w:r>
          </w:p>
        </w:tc>
      </w:tr>
    </w:tbl>
    <w:p w14:paraId="5499CDC4" w14:textId="77777777" w:rsidR="00E74B03" w:rsidRDefault="00E74B03" w:rsidP="00C44FE9"/>
    <w:sectPr w:rsidR="00E74B03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F03DE" w14:textId="77777777" w:rsidR="005F1F35" w:rsidRDefault="005F1F35" w:rsidP="00E33422">
      <w:pPr>
        <w:spacing w:after="0" w:line="240" w:lineRule="auto"/>
      </w:pPr>
      <w:r>
        <w:separator/>
      </w:r>
    </w:p>
  </w:endnote>
  <w:endnote w:type="continuationSeparator" w:id="0">
    <w:p w14:paraId="6F6EA283" w14:textId="77777777" w:rsidR="005F1F35" w:rsidRDefault="005F1F3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85AE" w14:textId="77777777" w:rsidR="005F1F35" w:rsidRDefault="005F1F35" w:rsidP="00E33422">
      <w:pPr>
        <w:spacing w:after="0" w:line="240" w:lineRule="auto"/>
      </w:pPr>
      <w:r>
        <w:separator/>
      </w:r>
    </w:p>
  </w:footnote>
  <w:footnote w:type="continuationSeparator" w:id="0">
    <w:p w14:paraId="33D5BDAB" w14:textId="77777777" w:rsidR="005F1F35" w:rsidRDefault="005F1F3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6106547" w:rsidR="00357068" w:rsidRPr="00E33422" w:rsidRDefault="000C1EAE" w:rsidP="00E33422">
    <w:pPr>
      <w:jc w:val="right"/>
      <w:rPr>
        <w:szCs w:val="32"/>
      </w:rPr>
    </w:pPr>
    <w:r w:rsidRPr="000C1EAE">
      <w:rPr>
        <w:b/>
        <w:szCs w:val="32"/>
      </w:rPr>
      <w:t>2.5. Adicionar Endereço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37134"/>
    <w:multiLevelType w:val="hybridMultilevel"/>
    <w:tmpl w:val="6026FF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71042"/>
    <w:multiLevelType w:val="hybridMultilevel"/>
    <w:tmpl w:val="DA20A3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1BBF"/>
    <w:multiLevelType w:val="hybridMultilevel"/>
    <w:tmpl w:val="42D664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A063B"/>
    <w:rsid w:val="000C1EAE"/>
    <w:rsid w:val="000F1DDE"/>
    <w:rsid w:val="001046E4"/>
    <w:rsid w:val="00120BF6"/>
    <w:rsid w:val="00127A55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D7434"/>
    <w:rsid w:val="002E60BF"/>
    <w:rsid w:val="002E73F6"/>
    <w:rsid w:val="00352433"/>
    <w:rsid w:val="00355245"/>
    <w:rsid w:val="00357068"/>
    <w:rsid w:val="003742DA"/>
    <w:rsid w:val="00392810"/>
    <w:rsid w:val="003A5C90"/>
    <w:rsid w:val="003D3506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5F1F35"/>
    <w:rsid w:val="00623BBC"/>
    <w:rsid w:val="00664011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973F2"/>
    <w:rsid w:val="008B3CA0"/>
    <w:rsid w:val="008C0D9D"/>
    <w:rsid w:val="008E40C1"/>
    <w:rsid w:val="00917ED1"/>
    <w:rsid w:val="00997F9B"/>
    <w:rsid w:val="009A1B09"/>
    <w:rsid w:val="009A261F"/>
    <w:rsid w:val="009A26D5"/>
    <w:rsid w:val="00A4570B"/>
    <w:rsid w:val="00A67094"/>
    <w:rsid w:val="00A82886"/>
    <w:rsid w:val="00AA60F6"/>
    <w:rsid w:val="00AD28DF"/>
    <w:rsid w:val="00B31F67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14F12"/>
    <w:rsid w:val="00C44FE9"/>
    <w:rsid w:val="00C45639"/>
    <w:rsid w:val="00C46A97"/>
    <w:rsid w:val="00C75C95"/>
    <w:rsid w:val="00C842BC"/>
    <w:rsid w:val="00CB5F0C"/>
    <w:rsid w:val="00CC7A34"/>
    <w:rsid w:val="00CE21CD"/>
    <w:rsid w:val="00D13A4C"/>
    <w:rsid w:val="00D520B7"/>
    <w:rsid w:val="00DD7EA9"/>
    <w:rsid w:val="00DF37A1"/>
    <w:rsid w:val="00DF3ED2"/>
    <w:rsid w:val="00E023FA"/>
    <w:rsid w:val="00E13743"/>
    <w:rsid w:val="00E33422"/>
    <w:rsid w:val="00E36C84"/>
    <w:rsid w:val="00E74B03"/>
    <w:rsid w:val="00E847AA"/>
    <w:rsid w:val="00ED0AF9"/>
    <w:rsid w:val="00F33FFA"/>
    <w:rsid w:val="00F516B8"/>
    <w:rsid w:val="00F6023F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FC5A-2ECF-4EBE-AEF3-F22BF9B7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457</TotalTime>
  <Pages>10</Pages>
  <Words>1396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59</cp:revision>
  <dcterms:created xsi:type="dcterms:W3CDTF">2018-08-03T23:00:00Z</dcterms:created>
  <dcterms:modified xsi:type="dcterms:W3CDTF">2019-06-27T23:37:00Z</dcterms:modified>
</cp:coreProperties>
</file>