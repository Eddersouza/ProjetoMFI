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620657C5" w:rsidR="00F8148B" w:rsidRPr="00F8148B" w:rsidRDefault="00F758C3" w:rsidP="00F8148B">
      <w:pPr>
        <w:jc w:val="right"/>
        <w:rPr>
          <w:sz w:val="32"/>
          <w:szCs w:val="32"/>
        </w:rPr>
      </w:pPr>
      <w:r w:rsidRPr="00F758C3">
        <w:rPr>
          <w:b/>
          <w:sz w:val="32"/>
          <w:szCs w:val="32"/>
        </w:rPr>
        <w:t>2.6. Gerenciar Serviços no Fornecedor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77466AF3" w:rsidR="00013867" w:rsidRPr="00D13A4C" w:rsidRDefault="009A261F" w:rsidP="00013867">
      <w:pPr>
        <w:jc w:val="right"/>
        <w:rPr>
          <w:b/>
          <w:szCs w:val="32"/>
        </w:rPr>
      </w:pPr>
      <w:r w:rsidRPr="009A261F">
        <w:rPr>
          <w:b/>
          <w:sz w:val="28"/>
          <w:szCs w:val="32"/>
        </w:rPr>
        <w:t>2. Gerenciamento de Fornecedores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4496FD4C" w14:textId="16F5855A" w:rsidR="00DD098C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560309" w:history="1">
            <w:r w:rsidR="00DD098C" w:rsidRPr="005136DE">
              <w:rPr>
                <w:rStyle w:val="Hyperlink"/>
                <w:noProof/>
              </w:rPr>
              <w:t>1.</w:t>
            </w:r>
            <w:r w:rsidR="00DD09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DD098C" w:rsidRPr="005136DE">
              <w:rPr>
                <w:rStyle w:val="Hyperlink"/>
                <w:noProof/>
              </w:rPr>
              <w:t>Opções Gerais</w:t>
            </w:r>
            <w:r w:rsidR="00DD098C">
              <w:rPr>
                <w:noProof/>
                <w:webHidden/>
              </w:rPr>
              <w:tab/>
            </w:r>
            <w:r w:rsidR="00DD098C">
              <w:rPr>
                <w:noProof/>
                <w:webHidden/>
              </w:rPr>
              <w:fldChar w:fldCharType="begin"/>
            </w:r>
            <w:r w:rsidR="00DD098C">
              <w:rPr>
                <w:noProof/>
                <w:webHidden/>
              </w:rPr>
              <w:instrText xml:space="preserve"> PAGEREF _Toc12560309 \h </w:instrText>
            </w:r>
            <w:r w:rsidR="00DD098C">
              <w:rPr>
                <w:noProof/>
                <w:webHidden/>
              </w:rPr>
            </w:r>
            <w:r w:rsidR="00DD098C">
              <w:rPr>
                <w:noProof/>
                <w:webHidden/>
              </w:rPr>
              <w:fldChar w:fldCharType="separate"/>
            </w:r>
            <w:r w:rsidR="00DD098C">
              <w:rPr>
                <w:noProof/>
                <w:webHidden/>
              </w:rPr>
              <w:t>3</w:t>
            </w:r>
            <w:r w:rsidR="00DD098C">
              <w:rPr>
                <w:noProof/>
                <w:webHidden/>
              </w:rPr>
              <w:fldChar w:fldCharType="end"/>
            </w:r>
          </w:hyperlink>
        </w:p>
        <w:p w14:paraId="6F801450" w14:textId="6AF0EE82" w:rsidR="00DD098C" w:rsidRDefault="00DD098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310" w:history="1">
            <w:r w:rsidRPr="005136D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136DE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83AC0" w14:textId="760B36F9" w:rsidR="00DD098C" w:rsidRDefault="00DD098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311" w:history="1">
            <w:r w:rsidRPr="005136D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136DE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28AA1" w14:textId="29733C8C" w:rsidR="00DD098C" w:rsidRDefault="00DD098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312" w:history="1">
            <w:r w:rsidRPr="005136D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136DE">
              <w:rPr>
                <w:rStyle w:val="Hyperlink"/>
                <w:noProof/>
              </w:rPr>
              <w:t>2.6. Gerenciar Serviços no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D02C8" w14:textId="73A5A5BF" w:rsidR="00DD098C" w:rsidRDefault="00DD098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313" w:history="1">
            <w:r w:rsidRPr="005136D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136DE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0604A" w14:textId="472D4C39" w:rsidR="00DD098C" w:rsidRDefault="00DD098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314" w:history="1">
            <w:r w:rsidRPr="005136D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136DE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C21D" w14:textId="7767A693" w:rsidR="00DD098C" w:rsidRDefault="00DD098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315" w:history="1">
            <w:r w:rsidRPr="005136DE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136DE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9418" w14:textId="230C93F2" w:rsidR="00DD098C" w:rsidRDefault="00DD098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316" w:history="1">
            <w:r w:rsidRPr="005136D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136DE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5A73" w14:textId="48357605" w:rsidR="00DD098C" w:rsidRDefault="00DD098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317" w:history="1">
            <w:r w:rsidRPr="005136DE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136DE">
              <w:rPr>
                <w:rStyle w:val="Hyperlink"/>
                <w:noProof/>
              </w:rPr>
              <w:t>C1 – Marcar Serviço para aparecer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BFD2" w14:textId="25F0FFCE" w:rsidR="00DD098C" w:rsidRDefault="00DD098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318" w:history="1">
            <w:r w:rsidRPr="005136DE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136DE">
              <w:rPr>
                <w:rStyle w:val="Hyperlink"/>
                <w:noProof/>
              </w:rPr>
              <w:t>C2 – Marcar Serviço para aparecer – Sem Valor Digitado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4D785" w14:textId="1178687C" w:rsidR="00DD098C" w:rsidRDefault="00DD098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319" w:history="1">
            <w:r w:rsidRPr="005136DE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bookmarkStart w:id="0" w:name="_GoBack"/>
            <w:r w:rsidRPr="005136DE">
              <w:rPr>
                <w:rStyle w:val="Hyperlink"/>
                <w:noProof/>
              </w:rPr>
              <w:t>C3 – Marcar Serviço para não aparecer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55DAC3D1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560309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560310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560311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069427E3" w:rsidR="00CC7A34" w:rsidRDefault="009A261F" w:rsidP="00BB1DD7">
            <w:r>
              <w:t>2</w:t>
            </w:r>
            <w:r w:rsidRPr="004515B2">
              <w:t xml:space="preserve">. </w:t>
            </w:r>
            <w:r w:rsidRPr="00D522E4">
              <w:t>Gerenciamento de Fornecedores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012CCCC3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19A5C859" w:rsidR="006D5194" w:rsidRPr="00352433" w:rsidRDefault="00F758C3" w:rsidP="006D5194">
            <w:r w:rsidRPr="00F758C3">
              <w:t>2.6. Gerenciar Serviços no Fornecedor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4EBBB66E" w:rsidR="002E73F6" w:rsidRDefault="00F758C3" w:rsidP="007F0CCC">
      <w:pPr>
        <w:pStyle w:val="Ttulo1"/>
      </w:pPr>
      <w:bookmarkStart w:id="4" w:name="_Toc12560312"/>
      <w:r w:rsidRPr="00F758C3">
        <w:lastRenderedPageBreak/>
        <w:t>2.6. Gerenciar Serviços no Fornecedor</w:t>
      </w:r>
      <w:bookmarkEnd w:id="4"/>
    </w:p>
    <w:p w14:paraId="0186CFDE" w14:textId="77777777" w:rsidR="000F1DDE" w:rsidRDefault="00FC0A5E" w:rsidP="00BD4A16">
      <w:pPr>
        <w:pStyle w:val="Ttulo2"/>
      </w:pPr>
      <w:bookmarkStart w:id="5" w:name="_Toc12560313"/>
      <w:r>
        <w:t>Quem?</w:t>
      </w:r>
      <w:bookmarkEnd w:id="5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5F0856DC" w:rsidR="00FC0A5E" w:rsidRDefault="00732E92" w:rsidP="00BD4A16">
      <w:pPr>
        <w:spacing w:line="360" w:lineRule="auto"/>
      </w:pPr>
      <w:r>
        <w:tab/>
        <w:t>Sendo um</w:t>
      </w:r>
      <w:r w:rsidR="0026120C">
        <w:t xml:space="preserve"> usuário</w:t>
      </w:r>
      <w:r>
        <w:t xml:space="preserve"> </w:t>
      </w:r>
      <w:r w:rsidR="00A82886">
        <w:t>do tipo “</w:t>
      </w:r>
      <w:r w:rsidR="000C1EAE">
        <w:t>Fornecedor</w:t>
      </w:r>
      <w:r w:rsidR="00A82886">
        <w:t>”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6" w:name="_Toc12560314"/>
      <w:r>
        <w:t>O que?</w:t>
      </w:r>
      <w:bookmarkEnd w:id="6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4BB8C16" w14:textId="2E62784C" w:rsidR="00BD4A16" w:rsidRDefault="00732E92" w:rsidP="00F516B8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F758C3">
        <w:t xml:space="preserve">de </w:t>
      </w:r>
      <w:r w:rsidR="00D42209">
        <w:t>ver uma lista de serviços disponíveis;</w:t>
      </w:r>
    </w:p>
    <w:p w14:paraId="12ADBD40" w14:textId="7DCF3293" w:rsidR="00D42209" w:rsidRDefault="00D42209" w:rsidP="00F516B8">
      <w:pPr>
        <w:spacing w:line="360" w:lineRule="auto"/>
      </w:pPr>
      <w:r>
        <w:tab/>
        <w:t>Para cada serviço um campo para digitar um valor e um campo par marcar se o serviço vai aparecer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7" w:name="_Toc12560315"/>
      <w:proofErr w:type="gramStart"/>
      <w:r>
        <w:t>Por que</w:t>
      </w:r>
      <w:proofErr w:type="gramEnd"/>
      <w:r>
        <w:t>?</w:t>
      </w:r>
      <w:bookmarkEnd w:id="7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75A74F70" w:rsidR="00FC0A5E" w:rsidRDefault="004940B7" w:rsidP="00BD4A16">
      <w:pPr>
        <w:spacing w:line="360" w:lineRule="auto"/>
      </w:pPr>
      <w:r>
        <w:tab/>
      </w:r>
      <w:r w:rsidR="00F758C3">
        <w:t>Para que os usuários do site vejam os serviços que ofereço</w:t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8" w:name="_Toc12560316"/>
      <w:r>
        <w:lastRenderedPageBreak/>
        <w:t>Confirmação</w:t>
      </w:r>
      <w:bookmarkEnd w:id="8"/>
    </w:p>
    <w:p w14:paraId="18552654" w14:textId="77777777"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14:paraId="06B3D65A" w14:textId="77777777" w:rsidTr="00875DF5">
        <w:tc>
          <w:tcPr>
            <w:tcW w:w="9061" w:type="dxa"/>
            <w:gridSpan w:val="2"/>
          </w:tcPr>
          <w:p w14:paraId="15AC1BD1" w14:textId="0F1D9BCB" w:rsidR="00AA60F6" w:rsidRPr="0013279D" w:rsidRDefault="00875DF5" w:rsidP="007F0CCC">
            <w:pPr>
              <w:pStyle w:val="Ttulo2"/>
              <w:outlineLvl w:val="1"/>
            </w:pPr>
            <w:bookmarkStart w:id="9" w:name="_Toc12560317"/>
            <w:r>
              <w:t>C1 –</w:t>
            </w:r>
            <w:r w:rsidR="004940B7">
              <w:t xml:space="preserve"> </w:t>
            </w:r>
            <w:r w:rsidR="00D42209">
              <w:t>Marcar Serviço para aparecer</w:t>
            </w:r>
            <w:bookmarkEnd w:id="9"/>
          </w:p>
        </w:tc>
      </w:tr>
      <w:tr w:rsidR="00A4570B" w14:paraId="12375A60" w14:textId="77777777" w:rsidTr="00517952">
        <w:tc>
          <w:tcPr>
            <w:tcW w:w="1555" w:type="dxa"/>
          </w:tcPr>
          <w:p w14:paraId="3204038F" w14:textId="77777777" w:rsidR="00A4570B" w:rsidRDefault="00A4570B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5F094C5B" w14:textId="77777777" w:rsidR="00A4570B" w:rsidRPr="00AA60F6" w:rsidRDefault="00A4570B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2C31CDF" w14:textId="77777777" w:rsidR="00A4570B" w:rsidRDefault="00A4570B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A4570B" w14:paraId="631F3B53" w14:textId="77777777" w:rsidTr="00517952">
        <w:tc>
          <w:tcPr>
            <w:tcW w:w="1555" w:type="dxa"/>
          </w:tcPr>
          <w:p w14:paraId="7092D3AA" w14:textId="77777777" w:rsidR="00A4570B" w:rsidRPr="00447DD7" w:rsidRDefault="00A4570B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BCF19D7" w14:textId="50EC98B5" w:rsidR="00A4570B" w:rsidRDefault="00A4570B" w:rsidP="00517952">
            <w:pPr>
              <w:pStyle w:val="SemEspaamento"/>
              <w:spacing w:line="276" w:lineRule="auto"/>
            </w:pPr>
            <w:r>
              <w:t>Estou Logado Como “</w:t>
            </w:r>
            <w:r w:rsidR="000C1EAE">
              <w:t>Fornecedor</w:t>
            </w:r>
            <w:r>
              <w:t>”</w:t>
            </w:r>
          </w:p>
        </w:tc>
      </w:tr>
      <w:tr w:rsidR="00AA60F6" w14:paraId="33B06C83" w14:textId="77777777" w:rsidTr="00875DF5">
        <w:tc>
          <w:tcPr>
            <w:tcW w:w="1555" w:type="dxa"/>
          </w:tcPr>
          <w:p w14:paraId="2A98A369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CC1C38B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0778183" w14:textId="1E1820E5" w:rsidR="004940B7" w:rsidRDefault="00D42209" w:rsidP="002612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Marco um Serviço para aparecer</w:t>
            </w:r>
          </w:p>
        </w:tc>
      </w:tr>
      <w:tr w:rsidR="00A4570B" w14:paraId="247525E4" w14:textId="77777777" w:rsidTr="00875DF5">
        <w:tc>
          <w:tcPr>
            <w:tcW w:w="1555" w:type="dxa"/>
          </w:tcPr>
          <w:p w14:paraId="0CA7AD86" w14:textId="3D3B5C0B" w:rsidR="00A4570B" w:rsidRPr="00447DD7" w:rsidRDefault="00A4570B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7B8B7F0" w14:textId="10D91492" w:rsidR="00A4570B" w:rsidRDefault="00D42209" w:rsidP="002612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Digito um Valor Mínimo de serviço</w:t>
            </w:r>
          </w:p>
        </w:tc>
      </w:tr>
      <w:tr w:rsidR="00D42209" w14:paraId="61776C6D" w14:textId="77777777" w:rsidTr="00875DF5">
        <w:tc>
          <w:tcPr>
            <w:tcW w:w="1555" w:type="dxa"/>
          </w:tcPr>
          <w:p w14:paraId="0B6241CC" w14:textId="4C210F97" w:rsidR="00D42209" w:rsidRDefault="00D42209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382F17F" w14:textId="1E95F627" w:rsidR="00D42209" w:rsidRDefault="00D42209" w:rsidP="002612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os Serviços</w:t>
            </w:r>
          </w:p>
        </w:tc>
      </w:tr>
      <w:tr w:rsidR="00AA60F6" w14:paraId="4F4E8998" w14:textId="77777777" w:rsidTr="00875DF5">
        <w:tc>
          <w:tcPr>
            <w:tcW w:w="1555" w:type="dxa"/>
          </w:tcPr>
          <w:p w14:paraId="123FA30D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E5EEBD0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A8945FC" w14:textId="0FEAFC36" w:rsidR="00A4570B" w:rsidRDefault="004940B7" w:rsidP="00D4220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</w:t>
            </w:r>
            <w:r w:rsidR="00D42209">
              <w:t xml:space="preserve"> mostra uma mensagem de serviços salvos</w:t>
            </w:r>
          </w:p>
        </w:tc>
      </w:tr>
      <w:tr w:rsidR="00870DB5" w14:paraId="78620A66" w14:textId="77777777" w:rsidTr="00875DF5">
        <w:tc>
          <w:tcPr>
            <w:tcW w:w="1555" w:type="dxa"/>
          </w:tcPr>
          <w:p w14:paraId="44B24895" w14:textId="6435E111" w:rsidR="00870DB5" w:rsidRPr="00447DD7" w:rsidRDefault="00870DB5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0697609D" w14:textId="03317090" w:rsidR="00870DB5" w:rsidRDefault="00870DB5" w:rsidP="00D4220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Mostra os Serviços na Lista de Fornecedores</w:t>
            </w:r>
          </w:p>
        </w:tc>
      </w:tr>
    </w:tbl>
    <w:p w14:paraId="5499CDC4" w14:textId="0F26661B" w:rsidR="00E74B03" w:rsidRDefault="00E74B03" w:rsidP="00D42209"/>
    <w:p w14:paraId="4F27DAFF" w14:textId="77777777" w:rsidR="00454642" w:rsidRDefault="00454642" w:rsidP="00D4220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870DB5" w14:paraId="3D19C4CC" w14:textId="77777777" w:rsidTr="001B6F35">
        <w:tc>
          <w:tcPr>
            <w:tcW w:w="9061" w:type="dxa"/>
            <w:gridSpan w:val="2"/>
          </w:tcPr>
          <w:p w14:paraId="1E123F79" w14:textId="43DFD8FE" w:rsidR="00870DB5" w:rsidRPr="0013279D" w:rsidRDefault="00870DB5" w:rsidP="00870DB5">
            <w:pPr>
              <w:pStyle w:val="Ttulo2"/>
              <w:outlineLvl w:val="1"/>
            </w:pPr>
            <w:bookmarkStart w:id="10" w:name="_Toc12560318"/>
            <w:r>
              <w:t>C2 – Marcar Serviço para aparecer – Sem Valor Digitado</w:t>
            </w:r>
            <w:bookmarkEnd w:id="10"/>
          </w:p>
        </w:tc>
      </w:tr>
      <w:tr w:rsidR="00870DB5" w14:paraId="4E935A34" w14:textId="77777777" w:rsidTr="001B6F35">
        <w:tc>
          <w:tcPr>
            <w:tcW w:w="1555" w:type="dxa"/>
          </w:tcPr>
          <w:p w14:paraId="209F96A9" w14:textId="77777777" w:rsidR="00870DB5" w:rsidRDefault="00870DB5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25638EFD" w14:textId="77777777" w:rsidR="00870DB5" w:rsidRPr="00AA60F6" w:rsidRDefault="00870DB5" w:rsidP="001B6F35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7713F39" w14:textId="77777777" w:rsidR="00870DB5" w:rsidRDefault="00870DB5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870DB5" w14:paraId="2C9103D3" w14:textId="77777777" w:rsidTr="001B6F35">
        <w:tc>
          <w:tcPr>
            <w:tcW w:w="1555" w:type="dxa"/>
          </w:tcPr>
          <w:p w14:paraId="05F85755" w14:textId="77777777" w:rsidR="00870DB5" w:rsidRPr="00447DD7" w:rsidRDefault="00870DB5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33B1493" w14:textId="77777777" w:rsidR="00870DB5" w:rsidRDefault="00870DB5" w:rsidP="001B6F35">
            <w:pPr>
              <w:pStyle w:val="SemEspaamento"/>
              <w:spacing w:line="276" w:lineRule="auto"/>
            </w:pPr>
            <w:r>
              <w:t>Estou Logado Como “Fornecedor”</w:t>
            </w:r>
          </w:p>
        </w:tc>
      </w:tr>
      <w:tr w:rsidR="00870DB5" w14:paraId="735871BD" w14:textId="77777777" w:rsidTr="001B6F35">
        <w:tc>
          <w:tcPr>
            <w:tcW w:w="1555" w:type="dxa"/>
          </w:tcPr>
          <w:p w14:paraId="524C86E0" w14:textId="77777777" w:rsidR="00870DB5" w:rsidRDefault="00870DB5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5CDF1551" w14:textId="77777777" w:rsidR="00870DB5" w:rsidRPr="00AA60F6" w:rsidRDefault="00870DB5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541AB60" w14:textId="77777777" w:rsidR="00870DB5" w:rsidRDefault="00870DB5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Marco um Serviço para aparecer</w:t>
            </w:r>
          </w:p>
        </w:tc>
      </w:tr>
      <w:tr w:rsidR="00870DB5" w14:paraId="0250638E" w14:textId="77777777" w:rsidTr="001B6F35">
        <w:tc>
          <w:tcPr>
            <w:tcW w:w="1555" w:type="dxa"/>
          </w:tcPr>
          <w:p w14:paraId="23106735" w14:textId="77777777" w:rsidR="00870DB5" w:rsidRPr="00447DD7" w:rsidRDefault="00870DB5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754265C" w14:textId="3A98E022" w:rsidR="00870DB5" w:rsidRDefault="00870DB5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digito um valor</w:t>
            </w:r>
          </w:p>
        </w:tc>
      </w:tr>
      <w:tr w:rsidR="00870DB5" w14:paraId="5CE78BCE" w14:textId="77777777" w:rsidTr="001B6F35">
        <w:tc>
          <w:tcPr>
            <w:tcW w:w="1555" w:type="dxa"/>
          </w:tcPr>
          <w:p w14:paraId="6107E0AD" w14:textId="77777777" w:rsidR="00870DB5" w:rsidRDefault="00870DB5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06433F7E" w14:textId="77777777" w:rsidR="00870DB5" w:rsidRDefault="00870DB5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os Serviços</w:t>
            </w:r>
          </w:p>
        </w:tc>
      </w:tr>
      <w:tr w:rsidR="00870DB5" w14:paraId="04AACE42" w14:textId="77777777" w:rsidTr="001B6F35">
        <w:tc>
          <w:tcPr>
            <w:tcW w:w="1555" w:type="dxa"/>
          </w:tcPr>
          <w:p w14:paraId="39EB3F2B" w14:textId="77777777" w:rsidR="00870DB5" w:rsidRDefault="00870DB5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10E32C97" w14:textId="77777777" w:rsidR="00870DB5" w:rsidRPr="00AA60F6" w:rsidRDefault="00870DB5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63259C5" w14:textId="22A67988" w:rsidR="00870DB5" w:rsidRDefault="00870DB5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mostra uma mensagem de serviços </w:t>
            </w:r>
            <w:r w:rsidR="00454642">
              <w:t xml:space="preserve">deve ter valor </w:t>
            </w:r>
            <w:r w:rsidR="00746504">
              <w:t>para ser salvo</w:t>
            </w:r>
          </w:p>
        </w:tc>
      </w:tr>
    </w:tbl>
    <w:p w14:paraId="27B77ED6" w14:textId="515A7BD9" w:rsidR="00870DB5" w:rsidRDefault="00870DB5" w:rsidP="00870DB5"/>
    <w:p w14:paraId="174E1B76" w14:textId="77777777" w:rsidR="00F27F95" w:rsidRDefault="00F27F95" w:rsidP="00870DB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746504" w14:paraId="63532349" w14:textId="77777777" w:rsidTr="001B6F35">
        <w:tc>
          <w:tcPr>
            <w:tcW w:w="9061" w:type="dxa"/>
            <w:gridSpan w:val="2"/>
          </w:tcPr>
          <w:p w14:paraId="0A25B310" w14:textId="1011B4E9" w:rsidR="00746504" w:rsidRPr="0013279D" w:rsidRDefault="00746504" w:rsidP="00746504">
            <w:pPr>
              <w:pStyle w:val="Ttulo2"/>
              <w:outlineLvl w:val="1"/>
            </w:pPr>
            <w:bookmarkStart w:id="11" w:name="_Toc12560319"/>
            <w:r>
              <w:t>C3 – Marcar Serviço para não aparecer</w:t>
            </w:r>
            <w:bookmarkEnd w:id="11"/>
          </w:p>
        </w:tc>
      </w:tr>
      <w:tr w:rsidR="00746504" w14:paraId="509117DF" w14:textId="77777777" w:rsidTr="001B6F35">
        <w:tc>
          <w:tcPr>
            <w:tcW w:w="1555" w:type="dxa"/>
          </w:tcPr>
          <w:p w14:paraId="077D8363" w14:textId="77777777" w:rsidR="00746504" w:rsidRDefault="00746504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75261499" w14:textId="77777777" w:rsidR="00746504" w:rsidRPr="00AA60F6" w:rsidRDefault="00746504" w:rsidP="001B6F35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0F13528" w14:textId="77777777" w:rsidR="00746504" w:rsidRDefault="00746504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746504" w14:paraId="602BAE66" w14:textId="77777777" w:rsidTr="001B6F35">
        <w:tc>
          <w:tcPr>
            <w:tcW w:w="1555" w:type="dxa"/>
          </w:tcPr>
          <w:p w14:paraId="694DA5C5" w14:textId="77777777" w:rsidR="00746504" w:rsidRPr="00447DD7" w:rsidRDefault="00746504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2DD55A6" w14:textId="77777777" w:rsidR="00746504" w:rsidRDefault="00746504" w:rsidP="001B6F35">
            <w:pPr>
              <w:pStyle w:val="SemEspaamento"/>
              <w:spacing w:line="276" w:lineRule="auto"/>
            </w:pPr>
            <w:r>
              <w:t>Estou Logado Como “Fornecedor”</w:t>
            </w:r>
          </w:p>
        </w:tc>
      </w:tr>
      <w:tr w:rsidR="00746504" w14:paraId="45F210BD" w14:textId="77777777" w:rsidTr="001B6F35">
        <w:tc>
          <w:tcPr>
            <w:tcW w:w="1555" w:type="dxa"/>
          </w:tcPr>
          <w:p w14:paraId="06CE6AE1" w14:textId="77777777" w:rsidR="00746504" w:rsidRDefault="00746504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7E6FBD3" w14:textId="77777777" w:rsidR="00746504" w:rsidRPr="00AA60F6" w:rsidRDefault="00746504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357AF6F" w14:textId="6CA56AD0" w:rsidR="00746504" w:rsidRDefault="00746504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Marco um Serviço para não aparecer</w:t>
            </w:r>
          </w:p>
        </w:tc>
      </w:tr>
      <w:tr w:rsidR="00746504" w14:paraId="24E70700" w14:textId="77777777" w:rsidTr="001B6F35">
        <w:tc>
          <w:tcPr>
            <w:tcW w:w="1555" w:type="dxa"/>
          </w:tcPr>
          <w:p w14:paraId="1484007B" w14:textId="77777777" w:rsidR="00746504" w:rsidRDefault="00746504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71327B5" w14:textId="77777777" w:rsidR="00746504" w:rsidRDefault="00746504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os Serviços</w:t>
            </w:r>
          </w:p>
        </w:tc>
      </w:tr>
      <w:tr w:rsidR="00746504" w14:paraId="2596080A" w14:textId="77777777" w:rsidTr="001B6F35">
        <w:tc>
          <w:tcPr>
            <w:tcW w:w="1555" w:type="dxa"/>
          </w:tcPr>
          <w:p w14:paraId="4E043FF9" w14:textId="77777777" w:rsidR="00746504" w:rsidRDefault="00746504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14171D69" w14:textId="77777777" w:rsidR="00746504" w:rsidRPr="00AA60F6" w:rsidRDefault="00746504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5CFF27A" w14:textId="77777777" w:rsidR="00746504" w:rsidRDefault="00746504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mostra uma mensagem de serviços salvos</w:t>
            </w:r>
          </w:p>
        </w:tc>
      </w:tr>
      <w:tr w:rsidR="00746504" w14:paraId="08014541" w14:textId="77777777" w:rsidTr="001B6F35">
        <w:tc>
          <w:tcPr>
            <w:tcW w:w="1555" w:type="dxa"/>
          </w:tcPr>
          <w:p w14:paraId="07BF39AF" w14:textId="77777777" w:rsidR="00746504" w:rsidRPr="00447DD7" w:rsidRDefault="00746504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E149E14" w14:textId="207C35A5" w:rsidR="00746504" w:rsidRDefault="00746504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mostra os Serviços na Lista de Fornecedores</w:t>
            </w:r>
          </w:p>
        </w:tc>
      </w:tr>
    </w:tbl>
    <w:p w14:paraId="354B1FDD" w14:textId="77777777" w:rsidR="00870DB5" w:rsidRDefault="00870DB5" w:rsidP="00D42209"/>
    <w:sectPr w:rsidR="00870DB5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CD328" w14:textId="77777777" w:rsidR="00481A22" w:rsidRDefault="00481A22" w:rsidP="00E33422">
      <w:pPr>
        <w:spacing w:after="0" w:line="240" w:lineRule="auto"/>
      </w:pPr>
      <w:r>
        <w:separator/>
      </w:r>
    </w:p>
  </w:endnote>
  <w:endnote w:type="continuationSeparator" w:id="0">
    <w:p w14:paraId="51ABFF86" w14:textId="77777777" w:rsidR="00481A22" w:rsidRDefault="00481A22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AEC95" w14:textId="77777777" w:rsidR="00481A22" w:rsidRDefault="00481A22" w:rsidP="00E33422">
      <w:pPr>
        <w:spacing w:after="0" w:line="240" w:lineRule="auto"/>
      </w:pPr>
      <w:r>
        <w:separator/>
      </w:r>
    </w:p>
  </w:footnote>
  <w:footnote w:type="continuationSeparator" w:id="0">
    <w:p w14:paraId="7840F193" w14:textId="77777777" w:rsidR="00481A22" w:rsidRDefault="00481A22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45F2891D" w:rsidR="00357068" w:rsidRPr="00E33422" w:rsidRDefault="00F758C3" w:rsidP="00E33422">
    <w:pPr>
      <w:jc w:val="right"/>
      <w:rPr>
        <w:szCs w:val="32"/>
      </w:rPr>
    </w:pPr>
    <w:r w:rsidRPr="00F758C3">
      <w:rPr>
        <w:b/>
        <w:szCs w:val="32"/>
      </w:rPr>
      <w:t>2.6. Gerenciar Serviços no Fornecedor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37134"/>
    <w:multiLevelType w:val="hybridMultilevel"/>
    <w:tmpl w:val="6026FFF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D71042"/>
    <w:multiLevelType w:val="hybridMultilevel"/>
    <w:tmpl w:val="DA20A3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61BBF"/>
    <w:multiLevelType w:val="hybridMultilevel"/>
    <w:tmpl w:val="42D664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2"/>
  </w:num>
  <w:num w:numId="22">
    <w:abstractNumId w:val="1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3009D"/>
    <w:rsid w:val="0006738F"/>
    <w:rsid w:val="00087A5D"/>
    <w:rsid w:val="000A063B"/>
    <w:rsid w:val="000C1EAE"/>
    <w:rsid w:val="000F1DDE"/>
    <w:rsid w:val="001046E4"/>
    <w:rsid w:val="00120BF6"/>
    <w:rsid w:val="00127A55"/>
    <w:rsid w:val="0013279D"/>
    <w:rsid w:val="001618E2"/>
    <w:rsid w:val="0017668F"/>
    <w:rsid w:val="00196679"/>
    <w:rsid w:val="001B1385"/>
    <w:rsid w:val="001C1B5E"/>
    <w:rsid w:val="001D43F9"/>
    <w:rsid w:val="001E3A40"/>
    <w:rsid w:val="001E5615"/>
    <w:rsid w:val="0026120C"/>
    <w:rsid w:val="002A05E5"/>
    <w:rsid w:val="002A7FF0"/>
    <w:rsid w:val="002E60BF"/>
    <w:rsid w:val="002E73F6"/>
    <w:rsid w:val="00352433"/>
    <w:rsid w:val="00355245"/>
    <w:rsid w:val="00357068"/>
    <w:rsid w:val="003742DA"/>
    <w:rsid w:val="00392810"/>
    <w:rsid w:val="003A5C90"/>
    <w:rsid w:val="003D3506"/>
    <w:rsid w:val="0041029F"/>
    <w:rsid w:val="00412A27"/>
    <w:rsid w:val="00430BE9"/>
    <w:rsid w:val="004515B2"/>
    <w:rsid w:val="00454642"/>
    <w:rsid w:val="00481A22"/>
    <w:rsid w:val="004828A6"/>
    <w:rsid w:val="004940B7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46331"/>
    <w:rsid w:val="00560C41"/>
    <w:rsid w:val="005617C9"/>
    <w:rsid w:val="00564E21"/>
    <w:rsid w:val="005B2AF4"/>
    <w:rsid w:val="005B3313"/>
    <w:rsid w:val="005C25DC"/>
    <w:rsid w:val="005E41C1"/>
    <w:rsid w:val="00623BBC"/>
    <w:rsid w:val="00664011"/>
    <w:rsid w:val="006D5194"/>
    <w:rsid w:val="00706BE2"/>
    <w:rsid w:val="00732E92"/>
    <w:rsid w:val="00746504"/>
    <w:rsid w:val="00780CFE"/>
    <w:rsid w:val="00791EE9"/>
    <w:rsid w:val="007A139B"/>
    <w:rsid w:val="007C2F4B"/>
    <w:rsid w:val="007F0CCC"/>
    <w:rsid w:val="00807CA9"/>
    <w:rsid w:val="008544AD"/>
    <w:rsid w:val="008610F7"/>
    <w:rsid w:val="00870DB5"/>
    <w:rsid w:val="00875DF5"/>
    <w:rsid w:val="00894ECA"/>
    <w:rsid w:val="008973F2"/>
    <w:rsid w:val="008B3CA0"/>
    <w:rsid w:val="008C0D9D"/>
    <w:rsid w:val="008E40C1"/>
    <w:rsid w:val="00917ED1"/>
    <w:rsid w:val="00997F9B"/>
    <w:rsid w:val="009A1B09"/>
    <w:rsid w:val="009A261F"/>
    <w:rsid w:val="009A26D5"/>
    <w:rsid w:val="00A4570B"/>
    <w:rsid w:val="00A67094"/>
    <w:rsid w:val="00A82886"/>
    <w:rsid w:val="00AA60F6"/>
    <w:rsid w:val="00AD28DF"/>
    <w:rsid w:val="00B31F67"/>
    <w:rsid w:val="00B375D1"/>
    <w:rsid w:val="00B47775"/>
    <w:rsid w:val="00B56B9D"/>
    <w:rsid w:val="00B60B38"/>
    <w:rsid w:val="00B75304"/>
    <w:rsid w:val="00B85A24"/>
    <w:rsid w:val="00BB1DD7"/>
    <w:rsid w:val="00BD4A16"/>
    <w:rsid w:val="00BE5159"/>
    <w:rsid w:val="00C11E2D"/>
    <w:rsid w:val="00C14F12"/>
    <w:rsid w:val="00C44FE9"/>
    <w:rsid w:val="00C45639"/>
    <w:rsid w:val="00C46A97"/>
    <w:rsid w:val="00C75C95"/>
    <w:rsid w:val="00C842BC"/>
    <w:rsid w:val="00CB5F0C"/>
    <w:rsid w:val="00CC7A34"/>
    <w:rsid w:val="00CE21CD"/>
    <w:rsid w:val="00D13A4C"/>
    <w:rsid w:val="00D42209"/>
    <w:rsid w:val="00D520B7"/>
    <w:rsid w:val="00DD098C"/>
    <w:rsid w:val="00DD7EA9"/>
    <w:rsid w:val="00DF37A1"/>
    <w:rsid w:val="00DF3ED2"/>
    <w:rsid w:val="00E023FA"/>
    <w:rsid w:val="00E13743"/>
    <w:rsid w:val="00E33422"/>
    <w:rsid w:val="00E36C84"/>
    <w:rsid w:val="00E74B03"/>
    <w:rsid w:val="00E847AA"/>
    <w:rsid w:val="00ED0AF9"/>
    <w:rsid w:val="00F27F95"/>
    <w:rsid w:val="00F33FFA"/>
    <w:rsid w:val="00F516B8"/>
    <w:rsid w:val="00F6023F"/>
    <w:rsid w:val="00F758C3"/>
    <w:rsid w:val="00F8148B"/>
    <w:rsid w:val="00FA5C19"/>
    <w:rsid w:val="00FB7A3B"/>
    <w:rsid w:val="00FC0A5E"/>
    <w:rsid w:val="00FD5B01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3A360-1EA5-4428-9351-8FB7A2394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519</TotalTime>
  <Pages>5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62</cp:revision>
  <dcterms:created xsi:type="dcterms:W3CDTF">2018-08-03T23:00:00Z</dcterms:created>
  <dcterms:modified xsi:type="dcterms:W3CDTF">2019-06-27T23:38:00Z</dcterms:modified>
</cp:coreProperties>
</file>