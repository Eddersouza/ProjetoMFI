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A1C5D46" w:rsidR="00F8148B" w:rsidRPr="00F8148B" w:rsidRDefault="00705535" w:rsidP="00F8148B">
      <w:pPr>
        <w:jc w:val="right"/>
        <w:rPr>
          <w:sz w:val="32"/>
          <w:szCs w:val="32"/>
        </w:rPr>
      </w:pPr>
      <w:r w:rsidRPr="00705535">
        <w:rPr>
          <w:b/>
          <w:sz w:val="32"/>
          <w:szCs w:val="32"/>
        </w:rPr>
        <w:t>5.2. Visualizar Clientes Cadastrados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14F173F4" w:rsidR="00013867" w:rsidRPr="00D13A4C" w:rsidRDefault="00B97393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5</w:t>
      </w:r>
      <w:r w:rsidR="00D337A7" w:rsidRPr="00D337A7">
        <w:rPr>
          <w:b/>
          <w:sz w:val="28"/>
          <w:szCs w:val="32"/>
        </w:rPr>
        <w:t xml:space="preserve">. </w:t>
      </w:r>
      <w:r w:rsidRPr="00B97393">
        <w:rPr>
          <w:b/>
          <w:sz w:val="28"/>
          <w:szCs w:val="32"/>
        </w:rPr>
        <w:t>Administrar Site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09A617F6" w14:textId="2F362938" w:rsidR="003436E3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3436E3" w:rsidRPr="00533153">
            <w:rPr>
              <w:rStyle w:val="Hyperlink"/>
              <w:noProof/>
            </w:rPr>
            <w:fldChar w:fldCharType="begin"/>
          </w:r>
          <w:r w:rsidR="003436E3" w:rsidRPr="00533153">
            <w:rPr>
              <w:rStyle w:val="Hyperlink"/>
              <w:noProof/>
            </w:rPr>
            <w:instrText xml:space="preserve"> </w:instrText>
          </w:r>
          <w:r w:rsidR="003436E3">
            <w:rPr>
              <w:noProof/>
            </w:rPr>
            <w:instrText>HYPERLINK \l "_Toc12824771"</w:instrText>
          </w:r>
          <w:r w:rsidR="003436E3" w:rsidRPr="00533153">
            <w:rPr>
              <w:rStyle w:val="Hyperlink"/>
              <w:noProof/>
            </w:rPr>
            <w:instrText xml:space="preserve"> </w:instrText>
          </w:r>
          <w:r w:rsidR="003436E3" w:rsidRPr="00533153">
            <w:rPr>
              <w:rStyle w:val="Hyperlink"/>
              <w:noProof/>
            </w:rPr>
          </w:r>
          <w:r w:rsidR="003436E3" w:rsidRPr="00533153">
            <w:rPr>
              <w:rStyle w:val="Hyperlink"/>
              <w:noProof/>
            </w:rPr>
            <w:fldChar w:fldCharType="separate"/>
          </w:r>
          <w:r w:rsidR="003436E3" w:rsidRPr="00533153">
            <w:rPr>
              <w:rStyle w:val="Hyperlink"/>
              <w:noProof/>
            </w:rPr>
            <w:t>1.</w:t>
          </w:r>
          <w:r w:rsidR="003436E3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3436E3" w:rsidRPr="00533153">
            <w:rPr>
              <w:rStyle w:val="Hyperlink"/>
              <w:noProof/>
            </w:rPr>
            <w:t>Opções Gerais</w:t>
          </w:r>
          <w:r w:rsidR="003436E3">
            <w:rPr>
              <w:noProof/>
              <w:webHidden/>
            </w:rPr>
            <w:tab/>
          </w:r>
          <w:r w:rsidR="003436E3">
            <w:rPr>
              <w:noProof/>
              <w:webHidden/>
            </w:rPr>
            <w:fldChar w:fldCharType="begin"/>
          </w:r>
          <w:r w:rsidR="003436E3">
            <w:rPr>
              <w:noProof/>
              <w:webHidden/>
            </w:rPr>
            <w:instrText xml:space="preserve"> PAGEREF _Toc12824771 \h </w:instrText>
          </w:r>
          <w:r w:rsidR="003436E3">
            <w:rPr>
              <w:noProof/>
              <w:webHidden/>
            </w:rPr>
          </w:r>
          <w:r w:rsidR="003436E3">
            <w:rPr>
              <w:noProof/>
              <w:webHidden/>
            </w:rPr>
            <w:fldChar w:fldCharType="separate"/>
          </w:r>
          <w:r w:rsidR="003436E3">
            <w:rPr>
              <w:noProof/>
              <w:webHidden/>
            </w:rPr>
            <w:t>3</w:t>
          </w:r>
          <w:r w:rsidR="003436E3">
            <w:rPr>
              <w:noProof/>
              <w:webHidden/>
            </w:rPr>
            <w:fldChar w:fldCharType="end"/>
          </w:r>
          <w:r w:rsidR="003436E3" w:rsidRPr="00533153">
            <w:rPr>
              <w:rStyle w:val="Hyperlink"/>
              <w:noProof/>
            </w:rPr>
            <w:fldChar w:fldCharType="end"/>
          </w:r>
        </w:p>
        <w:p w14:paraId="43F1E267" w14:textId="71EDDB65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2" w:history="1">
            <w:r w:rsidRPr="0053315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F70" w14:textId="7BAB35B4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3" w:history="1">
            <w:r w:rsidRPr="0053315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133F" w14:textId="266BE189" w:rsidR="003436E3" w:rsidRDefault="003436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4" w:history="1">
            <w:r w:rsidRPr="005331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5.2. Visualizar Clientes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1D46" w14:textId="0D42170D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5" w:history="1">
            <w:r w:rsidRPr="0053315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C18C" w14:textId="03EE04B9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6" w:history="1">
            <w:r w:rsidRPr="0053315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FDC2" w14:textId="3D817059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7" w:history="1">
            <w:r w:rsidRPr="0053315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FCE0" w14:textId="32AB5725" w:rsidR="003436E3" w:rsidRDefault="003436E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8" w:history="1">
            <w:r w:rsidRPr="005331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11E4" w14:textId="285C2F24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79" w:history="1">
            <w:r w:rsidRPr="0053315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C1 – Visualizar Clientes –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1CAF" w14:textId="4A988F2D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80" w:history="1">
            <w:r w:rsidRPr="0053315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C2 – Visualizar Clientes – Usuário diferente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6301" w14:textId="521AE823" w:rsidR="003436E3" w:rsidRDefault="003436E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824781" w:history="1">
            <w:r w:rsidRPr="0053315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33153">
              <w:rPr>
                <w:rStyle w:val="Hyperlink"/>
                <w:noProof/>
              </w:rPr>
              <w:t>C3 – Visualizar Clientes – Usuário não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7CB367E8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824771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824772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824773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B981899" w:rsidR="00CC7A34" w:rsidRDefault="00B97393" w:rsidP="00BB1DD7">
            <w:bookmarkStart w:id="4" w:name="_Hlk12563053"/>
            <w:r>
              <w:t>5</w:t>
            </w:r>
            <w:r w:rsidR="00D337A7">
              <w:t>.</w:t>
            </w:r>
            <w:bookmarkEnd w:id="4"/>
            <w:r>
              <w:t xml:space="preserve"> </w:t>
            </w:r>
            <w:r w:rsidRPr="00B97393">
              <w:t>Administrar Site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490763C5" w:rsidR="006D5194" w:rsidRPr="00352433" w:rsidRDefault="00705535" w:rsidP="006D5194">
            <w:r w:rsidRPr="00705535">
              <w:t>5.2. Visualizar Clientes Cadastrados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5FF58279" w:rsidR="002E73F6" w:rsidRDefault="00705535" w:rsidP="007F0CCC">
      <w:pPr>
        <w:pStyle w:val="Ttulo1"/>
      </w:pPr>
      <w:bookmarkStart w:id="5" w:name="_Toc12824774"/>
      <w:r w:rsidRPr="00705535">
        <w:lastRenderedPageBreak/>
        <w:t>5.2. Visualizar Clientes Cadastrados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824775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39487995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705535">
        <w:t xml:space="preserve"> usuário do tipo</w:t>
      </w:r>
      <w:r w:rsidR="0026120C">
        <w:t xml:space="preserve"> </w:t>
      </w:r>
      <w:r w:rsidR="00130350">
        <w:t>“</w:t>
      </w:r>
      <w:r w:rsidR="00084FE9">
        <w:t>Administrador</w:t>
      </w:r>
      <w:r w:rsidR="00130350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824776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3C34B1DD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705535">
        <w:t>visualizar os usuários do tipo “Cliente” Cadastrados;</w:t>
      </w:r>
    </w:p>
    <w:p w14:paraId="4C98437A" w14:textId="5C3122E3" w:rsidR="00705535" w:rsidRDefault="00705535" w:rsidP="00130350">
      <w:pPr>
        <w:spacing w:line="360" w:lineRule="auto"/>
      </w:pPr>
      <w:r>
        <w:tab/>
        <w:t>Com as informações;</w:t>
      </w:r>
    </w:p>
    <w:p w14:paraId="6414378D" w14:textId="2AE0AA74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Nome</w:t>
      </w:r>
    </w:p>
    <w:p w14:paraId="09FCF3F2" w14:textId="5EDDA1A8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Telefones</w:t>
      </w:r>
    </w:p>
    <w:p w14:paraId="5AAFD7E1" w14:textId="158615E2" w:rsidR="00705535" w:rsidRDefault="00705535" w:rsidP="00705535">
      <w:pPr>
        <w:pStyle w:val="PargrafodaLista"/>
        <w:numPr>
          <w:ilvl w:val="0"/>
          <w:numId w:val="23"/>
        </w:numPr>
        <w:spacing w:line="276" w:lineRule="auto"/>
      </w:pPr>
      <w:r>
        <w:t>Cidade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824777"/>
      <w:r>
        <w:t>Por que?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1DF53603" w:rsidR="00FC0A5E" w:rsidRDefault="004940B7" w:rsidP="00BD4A16">
      <w:pPr>
        <w:spacing w:line="360" w:lineRule="auto"/>
      </w:pPr>
      <w:r>
        <w:tab/>
      </w:r>
      <w:r w:rsidR="00705535">
        <w:t>Poder ver informações gerais de cliente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824778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00839B76" w:rsidR="00AA60F6" w:rsidRPr="0013279D" w:rsidRDefault="00875DF5" w:rsidP="007F0CCC">
            <w:pPr>
              <w:pStyle w:val="Ttulo2"/>
              <w:outlineLvl w:val="1"/>
            </w:pPr>
            <w:bookmarkStart w:id="10" w:name="_Toc12824779"/>
            <w:r>
              <w:t>C1 –</w:t>
            </w:r>
            <w:r w:rsidR="004940B7">
              <w:t xml:space="preserve"> </w:t>
            </w:r>
            <w:r w:rsidR="0077168C">
              <w:t>Visualizar Clientes – Usuário Administrador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FE8EBDF" w:rsidR="00AA60F6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</w:t>
            </w:r>
            <w:r w:rsidR="00084FE9">
              <w:t>Administrador</w:t>
            </w:r>
            <w:r>
              <w:t>”</w:t>
            </w:r>
          </w:p>
        </w:tc>
      </w:tr>
      <w:tr w:rsidR="00A867AD" w14:paraId="2C5FBF33" w14:textId="77777777" w:rsidTr="00875DF5">
        <w:tc>
          <w:tcPr>
            <w:tcW w:w="1555" w:type="dxa"/>
          </w:tcPr>
          <w:p w14:paraId="06D5FB90" w14:textId="7036DAFF" w:rsidR="00A867AD" w:rsidRPr="00447DD7" w:rsidRDefault="00A867AD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208373" w14:textId="71BAE923" w:rsidR="00A867AD" w:rsidRDefault="0077168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como Administrador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339AD2DC" w:rsidR="004940B7" w:rsidRDefault="00A867AD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</w:t>
            </w:r>
            <w:r w:rsidR="0077168C">
              <w:t>visualizar os clientes cadastrados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0DA7C4B7" w:rsidR="0092002B" w:rsidRDefault="004940B7" w:rsidP="00A867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77168C">
              <w:t>lista os usuários do tipo “Cliente” cadastrados</w:t>
            </w:r>
          </w:p>
        </w:tc>
      </w:tr>
    </w:tbl>
    <w:p w14:paraId="00AF6C85" w14:textId="2E50B5AC" w:rsidR="00503DCF" w:rsidRDefault="00503DCF" w:rsidP="00C44FE9"/>
    <w:p w14:paraId="695640BB" w14:textId="77777777" w:rsidR="0077168C" w:rsidRDefault="0077168C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7168C" w14:paraId="26492B7F" w14:textId="77777777" w:rsidTr="00FB079B">
        <w:tc>
          <w:tcPr>
            <w:tcW w:w="9061" w:type="dxa"/>
            <w:gridSpan w:val="2"/>
          </w:tcPr>
          <w:p w14:paraId="71BACCA1" w14:textId="463B2562" w:rsidR="0077168C" w:rsidRPr="0013279D" w:rsidRDefault="0077168C" w:rsidP="0077168C">
            <w:pPr>
              <w:pStyle w:val="Ttulo2"/>
              <w:outlineLvl w:val="1"/>
            </w:pPr>
            <w:bookmarkStart w:id="11" w:name="_Toc12824780"/>
            <w:r>
              <w:t>C2 – Visualizar Clientes – Usuário diferente de Administrador</w:t>
            </w:r>
            <w:bookmarkEnd w:id="11"/>
          </w:p>
        </w:tc>
      </w:tr>
      <w:tr w:rsidR="0077168C" w14:paraId="309F271F" w14:textId="77777777" w:rsidTr="00FB079B">
        <w:tc>
          <w:tcPr>
            <w:tcW w:w="1555" w:type="dxa"/>
          </w:tcPr>
          <w:p w14:paraId="601671B0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81462E0" w14:textId="77777777" w:rsidR="0077168C" w:rsidRPr="00AA60F6" w:rsidRDefault="0077168C" w:rsidP="00FB079B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220178" w14:textId="7FA508F5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Tenho um E-mail Cadastrado </w:t>
            </w:r>
          </w:p>
        </w:tc>
      </w:tr>
      <w:tr w:rsidR="0077168C" w14:paraId="7C29A126" w14:textId="77777777" w:rsidTr="00FB079B">
        <w:tc>
          <w:tcPr>
            <w:tcW w:w="1555" w:type="dxa"/>
          </w:tcPr>
          <w:p w14:paraId="64AC9186" w14:textId="77777777" w:rsidR="0077168C" w:rsidRPr="00447DD7" w:rsidRDefault="0077168C" w:rsidP="00FB079B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B57A389" w14:textId="0428C5C8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no Site com usuário diferente de Administrador</w:t>
            </w:r>
          </w:p>
        </w:tc>
      </w:tr>
      <w:tr w:rsidR="0077168C" w14:paraId="2FD09220" w14:textId="77777777" w:rsidTr="00FB079B">
        <w:tc>
          <w:tcPr>
            <w:tcW w:w="1555" w:type="dxa"/>
          </w:tcPr>
          <w:p w14:paraId="64181B99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BE7B2E6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2C6CDC3" w14:textId="77777777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visualizar os clientes cadastrados</w:t>
            </w:r>
          </w:p>
        </w:tc>
      </w:tr>
      <w:tr w:rsidR="0077168C" w14:paraId="6894935B" w14:textId="77777777" w:rsidTr="00FB079B">
        <w:tc>
          <w:tcPr>
            <w:tcW w:w="1555" w:type="dxa"/>
          </w:tcPr>
          <w:p w14:paraId="6F8298C2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02B4118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6CD784" w14:textId="7ED45156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a visualização</w:t>
            </w:r>
          </w:p>
        </w:tc>
      </w:tr>
    </w:tbl>
    <w:p w14:paraId="31047050" w14:textId="073499FF" w:rsidR="00A867AD" w:rsidRDefault="00A867AD" w:rsidP="00C44FE9"/>
    <w:p w14:paraId="08048B8E" w14:textId="77777777" w:rsidR="0077168C" w:rsidRDefault="0077168C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77168C" w14:paraId="4A470D05" w14:textId="77777777" w:rsidTr="00FB079B">
        <w:tc>
          <w:tcPr>
            <w:tcW w:w="9061" w:type="dxa"/>
            <w:gridSpan w:val="2"/>
          </w:tcPr>
          <w:p w14:paraId="319C0A62" w14:textId="783466E6" w:rsidR="0077168C" w:rsidRPr="0013279D" w:rsidRDefault="0077168C" w:rsidP="0077168C">
            <w:pPr>
              <w:pStyle w:val="Ttulo2"/>
              <w:outlineLvl w:val="1"/>
            </w:pPr>
            <w:bookmarkStart w:id="12" w:name="_Toc12824781"/>
            <w:r>
              <w:t>C</w:t>
            </w:r>
            <w:r w:rsidR="003436E3">
              <w:t>3</w:t>
            </w:r>
            <w:r>
              <w:t xml:space="preserve"> – Visualizar Clientes – Usuário não logado</w:t>
            </w:r>
            <w:bookmarkEnd w:id="12"/>
          </w:p>
        </w:tc>
      </w:tr>
      <w:tr w:rsidR="0077168C" w14:paraId="2273AD4B" w14:textId="77777777" w:rsidTr="00FB079B">
        <w:tc>
          <w:tcPr>
            <w:tcW w:w="1555" w:type="dxa"/>
          </w:tcPr>
          <w:p w14:paraId="22CB543B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D6B25FC" w14:textId="77777777" w:rsidR="0077168C" w:rsidRPr="00AA60F6" w:rsidRDefault="0077168C" w:rsidP="00FB079B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9D2A7C" w14:textId="243D1F7C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no site</w:t>
            </w:r>
          </w:p>
        </w:tc>
      </w:tr>
      <w:tr w:rsidR="0077168C" w14:paraId="1A9350B9" w14:textId="77777777" w:rsidTr="00FB079B">
        <w:tc>
          <w:tcPr>
            <w:tcW w:w="1555" w:type="dxa"/>
          </w:tcPr>
          <w:p w14:paraId="64AAAB4F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27ADFA7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E2B700" w14:textId="77777777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visualizar os clientes cadastrados</w:t>
            </w:r>
          </w:p>
        </w:tc>
      </w:tr>
      <w:tr w:rsidR="0077168C" w14:paraId="5014FC2E" w14:textId="77777777" w:rsidTr="00FB079B">
        <w:tc>
          <w:tcPr>
            <w:tcW w:w="1555" w:type="dxa"/>
          </w:tcPr>
          <w:p w14:paraId="208C8BE5" w14:textId="77777777" w:rsidR="0077168C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ADF9CFE" w14:textId="77777777" w:rsidR="0077168C" w:rsidRPr="00AA60F6" w:rsidRDefault="0077168C" w:rsidP="00FB079B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F969D14" w14:textId="2041610B" w:rsidR="0077168C" w:rsidRDefault="0077168C" w:rsidP="00FB07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pede para executar o login</w:t>
            </w:r>
          </w:p>
        </w:tc>
      </w:tr>
    </w:tbl>
    <w:p w14:paraId="2373EEC7" w14:textId="77777777" w:rsidR="0077168C" w:rsidRDefault="0077168C" w:rsidP="00C44FE9"/>
    <w:sectPr w:rsidR="0077168C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43B1" w14:textId="77777777" w:rsidR="00372BF9" w:rsidRDefault="00372BF9" w:rsidP="00E33422">
      <w:pPr>
        <w:spacing w:after="0" w:line="240" w:lineRule="auto"/>
      </w:pPr>
      <w:r>
        <w:separator/>
      </w:r>
    </w:p>
  </w:endnote>
  <w:endnote w:type="continuationSeparator" w:id="0">
    <w:p w14:paraId="440B26D5" w14:textId="77777777" w:rsidR="00372BF9" w:rsidRDefault="00372BF9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671B" w14:textId="77777777" w:rsidR="00372BF9" w:rsidRDefault="00372BF9" w:rsidP="00E33422">
      <w:pPr>
        <w:spacing w:after="0" w:line="240" w:lineRule="auto"/>
      </w:pPr>
      <w:r>
        <w:separator/>
      </w:r>
    </w:p>
  </w:footnote>
  <w:footnote w:type="continuationSeparator" w:id="0">
    <w:p w14:paraId="56A3A917" w14:textId="77777777" w:rsidR="00372BF9" w:rsidRDefault="00372BF9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2CA80322" w:rsidR="00357068" w:rsidRPr="00E33422" w:rsidRDefault="00705535" w:rsidP="00E33422">
    <w:pPr>
      <w:jc w:val="right"/>
      <w:rPr>
        <w:szCs w:val="32"/>
      </w:rPr>
    </w:pPr>
    <w:r w:rsidRPr="00705535">
      <w:rPr>
        <w:b/>
        <w:szCs w:val="32"/>
      </w:rPr>
      <w:t>5.2. Visualizar Clientes Cadastrados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32FE"/>
    <w:multiLevelType w:val="hybridMultilevel"/>
    <w:tmpl w:val="CC42A25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15537"/>
    <w:rsid w:val="0003009D"/>
    <w:rsid w:val="0006738F"/>
    <w:rsid w:val="00084FE9"/>
    <w:rsid w:val="00087A5D"/>
    <w:rsid w:val="000C74B5"/>
    <w:rsid w:val="000F1DDE"/>
    <w:rsid w:val="001046E4"/>
    <w:rsid w:val="00130350"/>
    <w:rsid w:val="0013279D"/>
    <w:rsid w:val="001618E2"/>
    <w:rsid w:val="0017668F"/>
    <w:rsid w:val="00196679"/>
    <w:rsid w:val="001A0C70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C2412"/>
    <w:rsid w:val="002C6AF4"/>
    <w:rsid w:val="002C6B51"/>
    <w:rsid w:val="002E3957"/>
    <w:rsid w:val="002E60BF"/>
    <w:rsid w:val="002E73F6"/>
    <w:rsid w:val="003436E3"/>
    <w:rsid w:val="00352433"/>
    <w:rsid w:val="00355245"/>
    <w:rsid w:val="00357068"/>
    <w:rsid w:val="00372BF9"/>
    <w:rsid w:val="003742DA"/>
    <w:rsid w:val="0037705A"/>
    <w:rsid w:val="00392810"/>
    <w:rsid w:val="003F40C1"/>
    <w:rsid w:val="00405515"/>
    <w:rsid w:val="0041029F"/>
    <w:rsid w:val="00412A27"/>
    <w:rsid w:val="00430BE9"/>
    <w:rsid w:val="00435481"/>
    <w:rsid w:val="00436932"/>
    <w:rsid w:val="004515B2"/>
    <w:rsid w:val="00474F19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2AF4"/>
    <w:rsid w:val="005B3313"/>
    <w:rsid w:val="005B4A39"/>
    <w:rsid w:val="005C25DC"/>
    <w:rsid w:val="005E41C1"/>
    <w:rsid w:val="00664011"/>
    <w:rsid w:val="00696615"/>
    <w:rsid w:val="006D5194"/>
    <w:rsid w:val="00705535"/>
    <w:rsid w:val="00706BE2"/>
    <w:rsid w:val="00732E92"/>
    <w:rsid w:val="0077168C"/>
    <w:rsid w:val="00780CFE"/>
    <w:rsid w:val="00791EE9"/>
    <w:rsid w:val="007A139B"/>
    <w:rsid w:val="007C2F4B"/>
    <w:rsid w:val="007F0CCC"/>
    <w:rsid w:val="00807691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867AD"/>
    <w:rsid w:val="00AA60F6"/>
    <w:rsid w:val="00AD28DF"/>
    <w:rsid w:val="00B375D1"/>
    <w:rsid w:val="00B56B9D"/>
    <w:rsid w:val="00B60B38"/>
    <w:rsid w:val="00B75304"/>
    <w:rsid w:val="00B85A24"/>
    <w:rsid w:val="00B97393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89DD-53C0-4740-9817-0DB20FF9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527</TotalTime>
  <Pages>5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73</cp:revision>
  <dcterms:created xsi:type="dcterms:W3CDTF">2018-08-03T23:00:00Z</dcterms:created>
  <dcterms:modified xsi:type="dcterms:W3CDTF">2019-07-01T01:05:00Z</dcterms:modified>
</cp:coreProperties>
</file>