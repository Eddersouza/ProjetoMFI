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637B2CF8" w:rsidR="00F8148B" w:rsidRPr="00F8148B" w:rsidRDefault="00D44265" w:rsidP="00F8148B">
      <w:pPr>
        <w:jc w:val="right"/>
        <w:rPr>
          <w:sz w:val="32"/>
          <w:szCs w:val="32"/>
        </w:rPr>
      </w:pPr>
      <w:r w:rsidRPr="00D44265">
        <w:rPr>
          <w:b/>
          <w:sz w:val="32"/>
          <w:szCs w:val="32"/>
        </w:rPr>
        <w:t>2.2. Alteração de Fornecedor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1F2434E6" w:rsidR="00013867" w:rsidRPr="00D13A4C" w:rsidRDefault="00386F49" w:rsidP="00013867">
      <w:pPr>
        <w:jc w:val="right"/>
        <w:rPr>
          <w:b/>
          <w:szCs w:val="32"/>
        </w:rPr>
      </w:pPr>
      <w:r>
        <w:rPr>
          <w:b/>
          <w:sz w:val="28"/>
          <w:szCs w:val="32"/>
        </w:rPr>
        <w:t>2</w:t>
      </w:r>
      <w:r w:rsidR="004515B2" w:rsidRPr="00D86FA7">
        <w:rPr>
          <w:b/>
          <w:sz w:val="28"/>
          <w:szCs w:val="32"/>
        </w:rPr>
        <w:t xml:space="preserve">. </w:t>
      </w:r>
      <w:r w:rsidRPr="00386F49">
        <w:rPr>
          <w:b/>
          <w:sz w:val="28"/>
          <w:szCs w:val="32"/>
        </w:rPr>
        <w:t>Gerenciamento de Fornecedores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751FB364" w14:textId="06A6D4DA" w:rsidR="00B57F31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544953" w:history="1">
            <w:r w:rsidR="00B57F31" w:rsidRPr="0021289B">
              <w:rPr>
                <w:rStyle w:val="Hyperlink"/>
                <w:noProof/>
              </w:rPr>
              <w:t>1.</w:t>
            </w:r>
            <w:r w:rsidR="00B57F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57F31" w:rsidRPr="0021289B">
              <w:rPr>
                <w:rStyle w:val="Hyperlink"/>
                <w:noProof/>
              </w:rPr>
              <w:t>Opções Gerais</w:t>
            </w:r>
            <w:r w:rsidR="00B57F31">
              <w:rPr>
                <w:noProof/>
                <w:webHidden/>
              </w:rPr>
              <w:tab/>
            </w:r>
            <w:r w:rsidR="00B57F31">
              <w:rPr>
                <w:noProof/>
                <w:webHidden/>
              </w:rPr>
              <w:fldChar w:fldCharType="begin"/>
            </w:r>
            <w:r w:rsidR="00B57F31">
              <w:rPr>
                <w:noProof/>
                <w:webHidden/>
              </w:rPr>
              <w:instrText xml:space="preserve"> PAGEREF _Toc12544953 \h </w:instrText>
            </w:r>
            <w:r w:rsidR="00B57F31">
              <w:rPr>
                <w:noProof/>
                <w:webHidden/>
              </w:rPr>
            </w:r>
            <w:r w:rsidR="00B57F31">
              <w:rPr>
                <w:noProof/>
                <w:webHidden/>
              </w:rPr>
              <w:fldChar w:fldCharType="separate"/>
            </w:r>
            <w:r w:rsidR="00B57F31">
              <w:rPr>
                <w:noProof/>
                <w:webHidden/>
              </w:rPr>
              <w:t>3</w:t>
            </w:r>
            <w:r w:rsidR="00B57F31">
              <w:rPr>
                <w:noProof/>
                <w:webHidden/>
              </w:rPr>
              <w:fldChar w:fldCharType="end"/>
            </w:r>
          </w:hyperlink>
        </w:p>
        <w:p w14:paraId="5C31FE5C" w14:textId="5FB13E3B" w:rsidR="00B57F31" w:rsidRDefault="00B57F3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4954" w:history="1">
            <w:r w:rsidRPr="0021289B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1289B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7F328" w14:textId="10910CCC" w:rsidR="00B57F31" w:rsidRDefault="00B57F3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4955" w:history="1">
            <w:r w:rsidRPr="0021289B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1289B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7EFF1" w14:textId="462599A9" w:rsidR="00B57F31" w:rsidRDefault="00B57F3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4956" w:history="1">
            <w:r w:rsidRPr="0021289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1289B">
              <w:rPr>
                <w:rStyle w:val="Hyperlink"/>
                <w:noProof/>
              </w:rPr>
              <w:t>2.2. Alteração de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CC30B" w14:textId="2B8C622C" w:rsidR="00B57F31" w:rsidRDefault="00B57F3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4957" w:history="1">
            <w:r w:rsidRPr="0021289B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1289B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7CAD" w14:textId="65EAB612" w:rsidR="00B57F31" w:rsidRDefault="00B57F3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4958" w:history="1">
            <w:r w:rsidRPr="0021289B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1289B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C01A" w14:textId="0B74091D" w:rsidR="00B57F31" w:rsidRDefault="00B57F3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4959" w:history="1">
            <w:r w:rsidRPr="0021289B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1289B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09BAE" w14:textId="416C4D82" w:rsidR="00B57F31" w:rsidRDefault="00B57F3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4960" w:history="1">
            <w:r w:rsidRPr="0021289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1289B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1542E" w14:textId="58053689" w:rsidR="00B57F31" w:rsidRDefault="00B57F3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4961" w:history="1">
            <w:r w:rsidRPr="0021289B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1289B">
              <w:rPr>
                <w:rStyle w:val="Hyperlink"/>
                <w:noProof/>
              </w:rPr>
              <w:t>C1 – Alterar novo Fornecedor com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26C0" w14:textId="04AAD144" w:rsidR="00B57F31" w:rsidRDefault="00B57F3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4962" w:history="1">
            <w:r w:rsidRPr="0021289B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1289B">
              <w:rPr>
                <w:rStyle w:val="Hyperlink"/>
                <w:noProof/>
              </w:rPr>
              <w:t>C2 – Fornecedor com Razão Social menor que três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67CDF" w14:textId="2C4F61AB" w:rsidR="00B57F31" w:rsidRDefault="00B57F3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4963" w:history="1">
            <w:r w:rsidRPr="0021289B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1289B">
              <w:rPr>
                <w:rStyle w:val="Hyperlink"/>
                <w:noProof/>
              </w:rPr>
              <w:t>C3 – Fornecedor com Razão Social maior que oitenta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17125" w14:textId="166C1DBF" w:rsidR="00B57F31" w:rsidRDefault="00B57F3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4964" w:history="1">
            <w:r w:rsidRPr="0021289B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1289B">
              <w:rPr>
                <w:rStyle w:val="Hyperlink"/>
                <w:noProof/>
              </w:rPr>
              <w:t>C4 – Fornecedor com Nome vazio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E7547" w14:textId="504D1F51" w:rsidR="00B57F31" w:rsidRDefault="00B57F3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4965" w:history="1">
            <w:r w:rsidRPr="0021289B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1289B">
              <w:rPr>
                <w:rStyle w:val="Hyperlink"/>
                <w:noProof/>
              </w:rPr>
              <w:t>C5 – Fornecedor com Nome menor que dois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600A7" w14:textId="24B1B547" w:rsidR="00B57F31" w:rsidRDefault="00B57F3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4966" w:history="1">
            <w:r w:rsidRPr="0021289B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1289B">
              <w:rPr>
                <w:rStyle w:val="Hyperlink"/>
                <w:noProof/>
              </w:rPr>
              <w:t>C6 – Fornecedor com Nome maior que oitenta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3FB09" w14:textId="7392623C" w:rsidR="00B57F31" w:rsidRDefault="00B57F3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4967" w:history="1">
            <w:r w:rsidRPr="0021289B">
              <w:rPr>
                <w:rStyle w:val="Hyperlink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1289B">
              <w:rPr>
                <w:rStyle w:val="Hyperlink"/>
                <w:noProof/>
              </w:rPr>
              <w:t>C7 – Fornecedor com Descrição vazio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3F1E" w14:textId="2BBD6238" w:rsidR="00B57F31" w:rsidRDefault="00B57F3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4968" w:history="1">
            <w:r w:rsidRPr="0021289B">
              <w:rPr>
                <w:rStyle w:val="Hyperlink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1289B">
              <w:rPr>
                <w:rStyle w:val="Hyperlink"/>
                <w:noProof/>
              </w:rPr>
              <w:t>C8 – Fornecedor com Descrição menor que dez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C3A3D" w14:textId="6DDD15CE" w:rsidR="00B57F31" w:rsidRDefault="00B57F3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4969" w:history="1">
            <w:r w:rsidRPr="0021289B">
              <w:rPr>
                <w:rStyle w:val="Hyperlink"/>
                <w:noProof/>
              </w:rPr>
              <w:t>3.9.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1289B">
              <w:rPr>
                <w:rStyle w:val="Hyperlink"/>
                <w:noProof/>
              </w:rPr>
              <w:t>C9 – Fornecedor com Descrição maior que duzentos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3835703D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544953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544954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544955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5728916A" w:rsidR="00CC7A34" w:rsidRDefault="00386F49" w:rsidP="00BB1DD7">
            <w:r>
              <w:t>2</w:t>
            </w:r>
            <w:r w:rsidR="004515B2" w:rsidRPr="004515B2">
              <w:t xml:space="preserve">. </w:t>
            </w:r>
            <w:r w:rsidRPr="00D522E4">
              <w:t>Gerenciamento de Fornecedores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6DB0AED1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15FDEC01" w:rsidR="006D5194" w:rsidRPr="00352433" w:rsidRDefault="00D44265" w:rsidP="006D5194">
            <w:r w:rsidRPr="00D44265">
              <w:t>2.2. Alteração de Fornecedor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308139A1" w:rsidR="002E73F6" w:rsidRDefault="00D44265" w:rsidP="007F0CCC">
      <w:pPr>
        <w:pStyle w:val="Ttulo1"/>
      </w:pPr>
      <w:bookmarkStart w:id="4" w:name="_Toc12544956"/>
      <w:r w:rsidRPr="00D44265">
        <w:lastRenderedPageBreak/>
        <w:t>2.2. Alteração de Fornecedor</w:t>
      </w:r>
      <w:bookmarkEnd w:id="4"/>
    </w:p>
    <w:p w14:paraId="0186CFDE" w14:textId="77777777" w:rsidR="000F1DDE" w:rsidRDefault="00FC0A5E" w:rsidP="00BD4A16">
      <w:pPr>
        <w:pStyle w:val="Ttulo2"/>
      </w:pPr>
      <w:bookmarkStart w:id="5" w:name="_Toc12544957"/>
      <w:r>
        <w:t>Quem?</w:t>
      </w:r>
      <w:bookmarkEnd w:id="5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013B9240" w:rsidR="00FC0A5E" w:rsidRDefault="00732E92" w:rsidP="00BD4A16">
      <w:pPr>
        <w:spacing w:line="360" w:lineRule="auto"/>
      </w:pPr>
      <w:r>
        <w:tab/>
        <w:t>Sendo um usuário</w:t>
      </w:r>
      <w:r w:rsidR="004515B2">
        <w:t xml:space="preserve"> </w:t>
      </w:r>
      <w:r w:rsidR="00D44265">
        <w:t>“Fornecedor”</w:t>
      </w:r>
      <w:r w:rsidR="004515B2">
        <w:t>.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6" w:name="_Toc12544958"/>
      <w:r>
        <w:t>O que?</w:t>
      </w:r>
      <w:bookmarkEnd w:id="6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4BB8C16" w14:textId="317E78BC" w:rsidR="00BD4A16" w:rsidRDefault="00732E92" w:rsidP="00F516B8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proofErr w:type="gramStart"/>
      <w:r w:rsidR="00BE5159">
        <w:t xml:space="preserve">de </w:t>
      </w:r>
      <w:r w:rsidR="00D44265">
        <w:t>Alterar</w:t>
      </w:r>
      <w:proofErr w:type="gramEnd"/>
      <w:r w:rsidR="00D44265">
        <w:t xml:space="preserve"> meus dados</w:t>
      </w:r>
      <w:r w:rsidR="008E31DC">
        <w:t>,</w:t>
      </w:r>
    </w:p>
    <w:p w14:paraId="03A841FA" w14:textId="7C784FBA" w:rsidR="008E31DC" w:rsidRDefault="008E31DC" w:rsidP="00F516B8">
      <w:pPr>
        <w:spacing w:line="360" w:lineRule="auto"/>
      </w:pPr>
      <w:r>
        <w:tab/>
        <w:t>Com os campos:</w:t>
      </w:r>
    </w:p>
    <w:p w14:paraId="2E978789" w14:textId="1AC377EB" w:rsidR="008E31DC" w:rsidRDefault="008E31DC" w:rsidP="00B0577D">
      <w:pPr>
        <w:pStyle w:val="PargrafodaLista"/>
        <w:numPr>
          <w:ilvl w:val="0"/>
          <w:numId w:val="19"/>
        </w:numPr>
        <w:spacing w:line="360" w:lineRule="auto"/>
      </w:pPr>
      <w:r>
        <w:t>Razão Social (Opcional)</w:t>
      </w:r>
    </w:p>
    <w:p w14:paraId="0089CFCE" w14:textId="2723C311" w:rsidR="008E31DC" w:rsidRDefault="008E31DC" w:rsidP="00B0577D">
      <w:pPr>
        <w:pStyle w:val="PargrafodaLista"/>
        <w:numPr>
          <w:ilvl w:val="0"/>
          <w:numId w:val="19"/>
        </w:numPr>
        <w:spacing w:line="360" w:lineRule="auto"/>
      </w:pPr>
      <w:r>
        <w:t>Nome (Obrigatório)</w:t>
      </w:r>
    </w:p>
    <w:p w14:paraId="1AF32A85" w14:textId="061BCC10" w:rsidR="008E31DC" w:rsidRDefault="008E31DC" w:rsidP="00B0577D">
      <w:pPr>
        <w:pStyle w:val="PargrafodaLista"/>
        <w:numPr>
          <w:ilvl w:val="0"/>
          <w:numId w:val="19"/>
        </w:numPr>
        <w:spacing w:line="360" w:lineRule="auto"/>
      </w:pPr>
      <w:r>
        <w:t>Descrição (Obrigatório)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7" w:name="_Toc12544959"/>
      <w:proofErr w:type="gramStart"/>
      <w:r>
        <w:t>Por que</w:t>
      </w:r>
      <w:proofErr w:type="gramEnd"/>
      <w:r>
        <w:t>?</w:t>
      </w:r>
      <w:bookmarkEnd w:id="7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41B2C6B1" w:rsidR="00FC0A5E" w:rsidRDefault="004940B7" w:rsidP="00BD4A16">
      <w:pPr>
        <w:spacing w:line="360" w:lineRule="auto"/>
      </w:pPr>
      <w:r>
        <w:tab/>
        <w:t xml:space="preserve">Poder </w:t>
      </w:r>
      <w:r w:rsidR="00D44265">
        <w:t>corrigir dados do meu perfil</w:t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8" w:name="_Toc12544960"/>
      <w:r>
        <w:lastRenderedPageBreak/>
        <w:t>Confirmação</w:t>
      </w:r>
      <w:bookmarkEnd w:id="8"/>
    </w:p>
    <w:p w14:paraId="18552654" w14:textId="77777777"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14:paraId="06B3D65A" w14:textId="77777777" w:rsidTr="00875DF5">
        <w:tc>
          <w:tcPr>
            <w:tcW w:w="9061" w:type="dxa"/>
            <w:gridSpan w:val="2"/>
          </w:tcPr>
          <w:p w14:paraId="15AC1BD1" w14:textId="2894C32B" w:rsidR="00AA60F6" w:rsidRPr="0013279D" w:rsidRDefault="00875DF5" w:rsidP="007F0CCC">
            <w:pPr>
              <w:pStyle w:val="Ttulo2"/>
              <w:outlineLvl w:val="1"/>
            </w:pPr>
            <w:bookmarkStart w:id="9" w:name="_Toc12544961"/>
            <w:r>
              <w:t>C1 –</w:t>
            </w:r>
            <w:r w:rsidR="004940B7">
              <w:t xml:space="preserve"> </w:t>
            </w:r>
            <w:r w:rsidR="00D44265">
              <w:t xml:space="preserve">Alterar </w:t>
            </w:r>
            <w:r w:rsidR="00780CFE">
              <w:t>novo</w:t>
            </w:r>
            <w:r w:rsidR="004940B7">
              <w:t xml:space="preserve"> </w:t>
            </w:r>
            <w:r w:rsidR="00D44265">
              <w:t>Fornecedor</w:t>
            </w:r>
            <w:r w:rsidR="0079512C">
              <w:t xml:space="preserve"> com</w:t>
            </w:r>
            <w:r w:rsidR="00780CFE">
              <w:t xml:space="preserve"> sucesso</w:t>
            </w:r>
            <w:bookmarkEnd w:id="9"/>
          </w:p>
        </w:tc>
      </w:tr>
      <w:tr w:rsidR="00ED6DE4" w14:paraId="1F569CFE" w14:textId="77777777" w:rsidTr="001B6F35">
        <w:tc>
          <w:tcPr>
            <w:tcW w:w="1555" w:type="dxa"/>
          </w:tcPr>
          <w:p w14:paraId="1B8AF604" w14:textId="77777777" w:rsidR="00ED6DE4" w:rsidRDefault="00ED6DE4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3D0CA755" w14:textId="77777777" w:rsidR="00ED6DE4" w:rsidRPr="00AA60F6" w:rsidRDefault="00ED6DE4" w:rsidP="001B6F35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97C4458" w14:textId="77777777" w:rsidR="00ED6DE4" w:rsidRDefault="00ED6DE4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ED6DE4" w14:paraId="38346FD5" w14:textId="77777777" w:rsidTr="001B6F35">
        <w:tc>
          <w:tcPr>
            <w:tcW w:w="1555" w:type="dxa"/>
          </w:tcPr>
          <w:p w14:paraId="58D17884" w14:textId="77777777" w:rsidR="00ED6DE4" w:rsidRPr="00447DD7" w:rsidRDefault="00ED6DE4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7093B4A" w14:textId="263CE66B" w:rsidR="00ED6DE4" w:rsidRDefault="00ED6DE4" w:rsidP="001B6F35">
            <w:pPr>
              <w:pStyle w:val="SemEspaamento"/>
              <w:spacing w:line="276" w:lineRule="auto"/>
            </w:pPr>
            <w:r>
              <w:t>Estou Logado</w:t>
            </w:r>
            <w:r>
              <w:t xml:space="preserve"> como “Fornecedor”</w:t>
            </w:r>
          </w:p>
        </w:tc>
      </w:tr>
      <w:tr w:rsidR="00AA60F6" w14:paraId="33B06C83" w14:textId="77777777" w:rsidTr="00875DF5">
        <w:tc>
          <w:tcPr>
            <w:tcW w:w="1555" w:type="dxa"/>
          </w:tcPr>
          <w:p w14:paraId="2A98A369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CC1C38B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D41C4F6" w14:textId="2453FCAB" w:rsidR="00AA60F6" w:rsidRDefault="004940B7" w:rsidP="00AA60F6">
            <w:pPr>
              <w:pStyle w:val="SemEspaamento"/>
              <w:spacing w:line="276" w:lineRule="auto"/>
            </w:pPr>
            <w:r>
              <w:t>Preencho os Campos</w:t>
            </w:r>
          </w:p>
          <w:p w14:paraId="130DDEE4" w14:textId="77777777" w:rsidR="00B0577D" w:rsidRDefault="00B0577D" w:rsidP="00B0577D">
            <w:pPr>
              <w:pStyle w:val="PargrafodaLista"/>
              <w:numPr>
                <w:ilvl w:val="0"/>
                <w:numId w:val="20"/>
              </w:numPr>
            </w:pPr>
            <w:r>
              <w:t>Razão Social (Opcional)</w:t>
            </w:r>
          </w:p>
          <w:p w14:paraId="162C8308" w14:textId="77777777" w:rsidR="00B0577D" w:rsidRDefault="00B0577D" w:rsidP="00B0577D">
            <w:pPr>
              <w:pStyle w:val="PargrafodaLista"/>
              <w:numPr>
                <w:ilvl w:val="0"/>
                <w:numId w:val="20"/>
              </w:numPr>
            </w:pPr>
            <w:r>
              <w:t>Nome (Obrigatório)</w:t>
            </w:r>
          </w:p>
          <w:p w14:paraId="70778183" w14:textId="46FD750D" w:rsidR="004940B7" w:rsidRDefault="00B0577D" w:rsidP="00B0577D">
            <w:pPr>
              <w:pStyle w:val="PargrafodaLista"/>
              <w:numPr>
                <w:ilvl w:val="0"/>
                <w:numId w:val="20"/>
              </w:numPr>
            </w:pPr>
            <w:r>
              <w:t>Descrição (Obrigatório)</w:t>
            </w:r>
          </w:p>
        </w:tc>
      </w:tr>
      <w:tr w:rsidR="004940B7" w14:paraId="5B0E3C4A" w14:textId="77777777" w:rsidTr="00357068">
        <w:tc>
          <w:tcPr>
            <w:tcW w:w="1555" w:type="dxa"/>
          </w:tcPr>
          <w:p w14:paraId="4E3C3668" w14:textId="77777777" w:rsidR="004940B7" w:rsidRPr="00447DD7" w:rsidRDefault="004940B7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7002166" w14:textId="7EECC82B" w:rsidR="004940B7" w:rsidRDefault="004940B7" w:rsidP="00357068">
            <w:pPr>
              <w:pStyle w:val="SemEspaamento"/>
              <w:spacing w:line="276" w:lineRule="auto"/>
            </w:pPr>
            <w:r>
              <w:t xml:space="preserve">Tento </w:t>
            </w:r>
            <w:r w:rsidR="00ED6DE4">
              <w:t>Alterar</w:t>
            </w:r>
            <w:r>
              <w:t xml:space="preserve"> o </w:t>
            </w:r>
            <w:r w:rsidR="0079512C">
              <w:t>Fornecedor</w:t>
            </w:r>
          </w:p>
        </w:tc>
      </w:tr>
      <w:tr w:rsidR="00AA60F6" w14:paraId="4F4E8998" w14:textId="77777777" w:rsidTr="00875DF5">
        <w:tc>
          <w:tcPr>
            <w:tcW w:w="1555" w:type="dxa"/>
          </w:tcPr>
          <w:p w14:paraId="123FA30D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E5EEBD0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A8945FC" w14:textId="47CEC08C" w:rsidR="00AA60F6" w:rsidRDefault="004940B7" w:rsidP="00F516B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alerta que o </w:t>
            </w:r>
            <w:r w:rsidR="00D44265">
              <w:t>Fornecedor</w:t>
            </w:r>
            <w:r>
              <w:t xml:space="preserve"> </w:t>
            </w:r>
            <w:r w:rsidR="00D44265">
              <w:t>alterou</w:t>
            </w:r>
            <w:r>
              <w:t xml:space="preserve"> o cadastro com sucesso.</w:t>
            </w:r>
          </w:p>
        </w:tc>
      </w:tr>
    </w:tbl>
    <w:p w14:paraId="0ED45EE9" w14:textId="101D3051" w:rsidR="00C44FE9" w:rsidRDefault="00C44FE9" w:rsidP="00C44FE9"/>
    <w:p w14:paraId="4AD347CD" w14:textId="77777777" w:rsidR="00FA7374" w:rsidRPr="00C44FE9" w:rsidRDefault="00FA7374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8D1CC3" w:rsidRPr="0013279D" w14:paraId="73FEDEBF" w14:textId="77777777" w:rsidTr="001B6F35">
        <w:tc>
          <w:tcPr>
            <w:tcW w:w="9061" w:type="dxa"/>
            <w:gridSpan w:val="2"/>
          </w:tcPr>
          <w:p w14:paraId="761DE59E" w14:textId="675D26ED" w:rsidR="008D1CC3" w:rsidRPr="0013279D" w:rsidRDefault="008D1CC3" w:rsidP="001B6F35">
            <w:pPr>
              <w:pStyle w:val="Ttulo2"/>
              <w:outlineLvl w:val="1"/>
            </w:pPr>
            <w:bookmarkStart w:id="10" w:name="_Toc12544962"/>
            <w:r>
              <w:t>C</w:t>
            </w:r>
            <w:r w:rsidR="00ED6DE4">
              <w:t>2</w:t>
            </w:r>
            <w:r>
              <w:t xml:space="preserve"> – Fornecedor com</w:t>
            </w:r>
            <w:r w:rsidRPr="00D13A4C">
              <w:t xml:space="preserve"> </w:t>
            </w:r>
            <w:r>
              <w:t xml:space="preserve">Razão Social menor que </w:t>
            </w:r>
            <w:r w:rsidR="0012337D">
              <w:t>três</w:t>
            </w:r>
            <w:r>
              <w:t xml:space="preserve"> caracteres</w:t>
            </w:r>
            <w:bookmarkEnd w:id="10"/>
          </w:p>
        </w:tc>
      </w:tr>
      <w:tr w:rsidR="00ED6DE4" w14:paraId="5D27C97E" w14:textId="77777777" w:rsidTr="001B6F35">
        <w:tc>
          <w:tcPr>
            <w:tcW w:w="1555" w:type="dxa"/>
          </w:tcPr>
          <w:p w14:paraId="131385B6" w14:textId="77777777" w:rsidR="00ED6DE4" w:rsidRDefault="00ED6DE4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6EFD49C4" w14:textId="77777777" w:rsidR="00ED6DE4" w:rsidRPr="00AA60F6" w:rsidRDefault="00ED6DE4" w:rsidP="001B6F35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603DC51" w14:textId="77777777" w:rsidR="00ED6DE4" w:rsidRDefault="00ED6DE4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ED6DE4" w14:paraId="52D913F4" w14:textId="77777777" w:rsidTr="001B6F35">
        <w:tc>
          <w:tcPr>
            <w:tcW w:w="1555" w:type="dxa"/>
          </w:tcPr>
          <w:p w14:paraId="5A69DE35" w14:textId="77777777" w:rsidR="00ED6DE4" w:rsidRPr="00447DD7" w:rsidRDefault="00ED6DE4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A7E85A0" w14:textId="77777777" w:rsidR="00ED6DE4" w:rsidRDefault="00ED6DE4" w:rsidP="001B6F35">
            <w:pPr>
              <w:pStyle w:val="SemEspaamento"/>
              <w:spacing w:line="276" w:lineRule="auto"/>
            </w:pPr>
            <w:r>
              <w:t>Estou Logado como “Fornecedor”</w:t>
            </w:r>
          </w:p>
        </w:tc>
      </w:tr>
      <w:tr w:rsidR="008D1CC3" w14:paraId="26BBC060" w14:textId="77777777" w:rsidTr="001B6F35">
        <w:tc>
          <w:tcPr>
            <w:tcW w:w="1555" w:type="dxa"/>
          </w:tcPr>
          <w:p w14:paraId="4A1E9F9A" w14:textId="77777777" w:rsidR="008D1CC3" w:rsidRDefault="008D1CC3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13DDABD8" w14:textId="77777777" w:rsidR="008D1CC3" w:rsidRPr="00AA60F6" w:rsidRDefault="008D1CC3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A16293A" w14:textId="77777777" w:rsidR="008D1CC3" w:rsidRDefault="008D1CC3" w:rsidP="001B6F35">
            <w:pPr>
              <w:pStyle w:val="SemEspaamento"/>
              <w:spacing w:line="276" w:lineRule="auto"/>
            </w:pPr>
            <w:r>
              <w:t>Preencho os campos:</w:t>
            </w:r>
          </w:p>
          <w:p w14:paraId="7F3872E7" w14:textId="4DA8F903" w:rsidR="008D1CC3" w:rsidRDefault="008D1CC3" w:rsidP="001B6F35">
            <w:pPr>
              <w:pStyle w:val="PargrafodaLista"/>
              <w:numPr>
                <w:ilvl w:val="0"/>
                <w:numId w:val="18"/>
              </w:numPr>
            </w:pPr>
            <w:r>
              <w:t xml:space="preserve">Razão Social (Opcional/ Com apenas </w:t>
            </w:r>
            <w:r w:rsidR="0012337D">
              <w:t>dois</w:t>
            </w:r>
            <w:r>
              <w:t xml:space="preserve"> caractere</w:t>
            </w:r>
            <w:r w:rsidR="0012337D">
              <w:t>s</w:t>
            </w:r>
            <w:r>
              <w:t>)</w:t>
            </w:r>
          </w:p>
          <w:p w14:paraId="2A9AFB98" w14:textId="517608A0" w:rsidR="008D1CC3" w:rsidRDefault="008D1CC3" w:rsidP="00ED6DE4">
            <w:pPr>
              <w:pStyle w:val="PargrafodaLista"/>
              <w:numPr>
                <w:ilvl w:val="0"/>
                <w:numId w:val="18"/>
              </w:numPr>
            </w:pPr>
            <w:r>
              <w:t>Nome (Obrigatório)</w:t>
            </w:r>
          </w:p>
          <w:p w14:paraId="61BCE576" w14:textId="77777777" w:rsidR="008D1CC3" w:rsidRDefault="008D1CC3" w:rsidP="001B6F35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Descrição (Obrigatório)</w:t>
            </w:r>
          </w:p>
        </w:tc>
      </w:tr>
      <w:tr w:rsidR="008D1CC3" w14:paraId="72A4262E" w14:textId="77777777" w:rsidTr="001B6F35">
        <w:tc>
          <w:tcPr>
            <w:tcW w:w="1555" w:type="dxa"/>
          </w:tcPr>
          <w:p w14:paraId="0BCFFAEB" w14:textId="77777777" w:rsidR="008D1CC3" w:rsidRDefault="008D1CC3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4D9CD42" w14:textId="1A14FD46" w:rsidR="008D1CC3" w:rsidRDefault="008D1CC3" w:rsidP="001B6F35">
            <w:pPr>
              <w:pStyle w:val="SemEspaamento"/>
              <w:spacing w:line="276" w:lineRule="auto"/>
            </w:pPr>
            <w:r>
              <w:t xml:space="preserve">Tento </w:t>
            </w:r>
            <w:r w:rsidR="00ED6DE4">
              <w:t>Alterar</w:t>
            </w:r>
            <w:r>
              <w:t xml:space="preserve"> o Fornecedor</w:t>
            </w:r>
          </w:p>
        </w:tc>
      </w:tr>
      <w:tr w:rsidR="008D1CC3" w14:paraId="6598628F" w14:textId="77777777" w:rsidTr="001B6F35">
        <w:tc>
          <w:tcPr>
            <w:tcW w:w="1555" w:type="dxa"/>
          </w:tcPr>
          <w:p w14:paraId="1E599E4F" w14:textId="77777777" w:rsidR="008D1CC3" w:rsidRDefault="008D1CC3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6F1B103E" w14:textId="77777777" w:rsidR="008D1CC3" w:rsidRPr="00AA60F6" w:rsidRDefault="008D1CC3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C4B08AA" w14:textId="27C2FD1D" w:rsidR="008D1CC3" w:rsidRDefault="008D1CC3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emite um alerta de </w:t>
            </w:r>
            <w:r w:rsidR="0012337D">
              <w:t>Razão Social</w:t>
            </w:r>
            <w:r>
              <w:t xml:space="preserve"> deve ser maior que </w:t>
            </w:r>
            <w:r w:rsidR="0012337D">
              <w:t>três</w:t>
            </w:r>
            <w:r>
              <w:t xml:space="preserve"> caracteres.</w:t>
            </w:r>
          </w:p>
        </w:tc>
      </w:tr>
    </w:tbl>
    <w:p w14:paraId="2209EB15" w14:textId="77777777" w:rsidR="008D1CC3" w:rsidRDefault="008D1CC3" w:rsidP="008D1CC3"/>
    <w:p w14:paraId="718C4404" w14:textId="77777777" w:rsidR="008D1CC3" w:rsidRDefault="008D1CC3" w:rsidP="008D1CC3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8D1CC3" w:rsidRPr="0013279D" w14:paraId="63394DC3" w14:textId="77777777" w:rsidTr="001B6F35">
        <w:tc>
          <w:tcPr>
            <w:tcW w:w="9061" w:type="dxa"/>
            <w:gridSpan w:val="2"/>
          </w:tcPr>
          <w:p w14:paraId="2D1A40EB" w14:textId="6B6CE707" w:rsidR="008D1CC3" w:rsidRPr="0013279D" w:rsidRDefault="008D1CC3" w:rsidP="001B6F35">
            <w:pPr>
              <w:pStyle w:val="Ttulo2"/>
              <w:outlineLvl w:val="1"/>
            </w:pPr>
            <w:bookmarkStart w:id="11" w:name="_Toc12544963"/>
            <w:r>
              <w:t>C</w:t>
            </w:r>
            <w:r w:rsidR="000B6176">
              <w:t>3</w:t>
            </w:r>
            <w:r>
              <w:t xml:space="preserve"> – Fornecedor com</w:t>
            </w:r>
            <w:r w:rsidRPr="00D13A4C">
              <w:t xml:space="preserve"> </w:t>
            </w:r>
            <w:r>
              <w:t>Razão Social maior que oitenta caracteres</w:t>
            </w:r>
            <w:bookmarkEnd w:id="11"/>
          </w:p>
        </w:tc>
      </w:tr>
      <w:tr w:rsidR="000B6176" w14:paraId="015F457D" w14:textId="77777777" w:rsidTr="001B6F35">
        <w:tc>
          <w:tcPr>
            <w:tcW w:w="1555" w:type="dxa"/>
          </w:tcPr>
          <w:p w14:paraId="790F3078" w14:textId="77777777" w:rsidR="000B6176" w:rsidRDefault="000B6176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56C375AF" w14:textId="77777777" w:rsidR="000B6176" w:rsidRPr="00AA60F6" w:rsidRDefault="000B6176" w:rsidP="001B6F35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386B1CA" w14:textId="77777777" w:rsidR="000B6176" w:rsidRDefault="000B6176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0B6176" w14:paraId="1F73F359" w14:textId="77777777" w:rsidTr="001B6F35">
        <w:tc>
          <w:tcPr>
            <w:tcW w:w="1555" w:type="dxa"/>
          </w:tcPr>
          <w:p w14:paraId="3EF97B3E" w14:textId="77777777" w:rsidR="000B6176" w:rsidRPr="00447DD7" w:rsidRDefault="000B6176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03F9C129" w14:textId="77777777" w:rsidR="000B6176" w:rsidRDefault="000B6176" w:rsidP="001B6F35">
            <w:pPr>
              <w:pStyle w:val="SemEspaamento"/>
              <w:spacing w:line="276" w:lineRule="auto"/>
            </w:pPr>
            <w:r>
              <w:t>Estou Logado como “Fornecedor”</w:t>
            </w:r>
          </w:p>
        </w:tc>
      </w:tr>
      <w:tr w:rsidR="008D1CC3" w14:paraId="51592429" w14:textId="77777777" w:rsidTr="001B6F35">
        <w:tc>
          <w:tcPr>
            <w:tcW w:w="1555" w:type="dxa"/>
          </w:tcPr>
          <w:p w14:paraId="19FD6CE4" w14:textId="77777777" w:rsidR="008D1CC3" w:rsidRDefault="008D1CC3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2A47258B" w14:textId="77777777" w:rsidR="008D1CC3" w:rsidRPr="00AA60F6" w:rsidRDefault="008D1CC3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678209D" w14:textId="77777777" w:rsidR="008D1CC3" w:rsidRDefault="008D1CC3" w:rsidP="001B6F35">
            <w:pPr>
              <w:pStyle w:val="SemEspaamento"/>
              <w:spacing w:line="276" w:lineRule="auto"/>
            </w:pPr>
            <w:r>
              <w:t>Preencho os campos:</w:t>
            </w:r>
          </w:p>
          <w:p w14:paraId="4987D5B7" w14:textId="055BB16A" w:rsidR="008D1CC3" w:rsidRDefault="008D1CC3" w:rsidP="001B6F35">
            <w:pPr>
              <w:pStyle w:val="PargrafodaLista"/>
              <w:numPr>
                <w:ilvl w:val="0"/>
                <w:numId w:val="18"/>
              </w:numPr>
            </w:pPr>
            <w:r>
              <w:t>Razão Social (Opcional/ Com mais de oitenta caracteres)</w:t>
            </w:r>
          </w:p>
          <w:p w14:paraId="7B1EAD89" w14:textId="4642A25D" w:rsidR="008D1CC3" w:rsidRDefault="008D1CC3" w:rsidP="001B6F35">
            <w:pPr>
              <w:pStyle w:val="PargrafodaLista"/>
              <w:numPr>
                <w:ilvl w:val="0"/>
                <w:numId w:val="18"/>
              </w:numPr>
            </w:pPr>
            <w:r>
              <w:t>Nome (Obrigatório)</w:t>
            </w:r>
          </w:p>
          <w:p w14:paraId="02D570E8" w14:textId="77777777" w:rsidR="008D1CC3" w:rsidRDefault="008D1CC3" w:rsidP="001B6F35">
            <w:pPr>
              <w:pStyle w:val="PargrafodaLista"/>
              <w:numPr>
                <w:ilvl w:val="0"/>
                <w:numId w:val="18"/>
              </w:numPr>
            </w:pPr>
            <w:r>
              <w:t>Descrição (Obrigatório)</w:t>
            </w:r>
          </w:p>
        </w:tc>
      </w:tr>
      <w:tr w:rsidR="008D1CC3" w14:paraId="560400F4" w14:textId="77777777" w:rsidTr="001B6F35">
        <w:tc>
          <w:tcPr>
            <w:tcW w:w="1555" w:type="dxa"/>
          </w:tcPr>
          <w:p w14:paraId="63CD155B" w14:textId="77777777" w:rsidR="008D1CC3" w:rsidRDefault="008D1CC3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DB93A72" w14:textId="54696762" w:rsidR="008D1CC3" w:rsidRDefault="008D1CC3" w:rsidP="001B6F35">
            <w:pPr>
              <w:pStyle w:val="SemEspaamento"/>
              <w:spacing w:line="276" w:lineRule="auto"/>
            </w:pPr>
            <w:r>
              <w:t xml:space="preserve">Tento </w:t>
            </w:r>
            <w:r w:rsidR="00ED6DE4">
              <w:t>Alterar</w:t>
            </w:r>
            <w:r>
              <w:t xml:space="preserve"> o Fornecedor</w:t>
            </w:r>
          </w:p>
        </w:tc>
      </w:tr>
      <w:tr w:rsidR="008D1CC3" w14:paraId="3C39FE29" w14:textId="77777777" w:rsidTr="001B6F35">
        <w:tc>
          <w:tcPr>
            <w:tcW w:w="1555" w:type="dxa"/>
          </w:tcPr>
          <w:p w14:paraId="72A56CCD" w14:textId="77777777" w:rsidR="008D1CC3" w:rsidRDefault="008D1CC3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4F4BDE59" w14:textId="77777777" w:rsidR="008D1CC3" w:rsidRPr="00AA60F6" w:rsidRDefault="008D1CC3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C9DC923" w14:textId="03E6BF2D" w:rsidR="008D1CC3" w:rsidRDefault="008D1CC3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emite um alerta de </w:t>
            </w:r>
            <w:r w:rsidR="0012337D">
              <w:t>Razão Social</w:t>
            </w:r>
            <w:r>
              <w:t xml:space="preserve"> deve ser menor que oitenta caracteres.</w:t>
            </w:r>
          </w:p>
        </w:tc>
      </w:tr>
    </w:tbl>
    <w:p w14:paraId="00AF6C85" w14:textId="77052A4B" w:rsidR="000B6176" w:rsidRDefault="000B6176" w:rsidP="00C44FE9"/>
    <w:p w14:paraId="1C3464C7" w14:textId="77777777" w:rsidR="000B6176" w:rsidRDefault="000B6176">
      <w:r>
        <w:br w:type="page"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03DCF" w:rsidRPr="0013279D" w14:paraId="0CD6E7F4" w14:textId="77777777" w:rsidTr="00357068">
        <w:tc>
          <w:tcPr>
            <w:tcW w:w="9061" w:type="dxa"/>
            <w:gridSpan w:val="2"/>
          </w:tcPr>
          <w:p w14:paraId="698E22B8" w14:textId="390923F6" w:rsidR="00503DCF" w:rsidRPr="0013279D" w:rsidRDefault="00503DCF" w:rsidP="00357068">
            <w:pPr>
              <w:pStyle w:val="Ttulo2"/>
              <w:outlineLvl w:val="1"/>
            </w:pPr>
            <w:bookmarkStart w:id="12" w:name="_Toc10459799"/>
            <w:bookmarkStart w:id="13" w:name="_Toc12544964"/>
            <w:r>
              <w:lastRenderedPageBreak/>
              <w:t>C</w:t>
            </w:r>
            <w:r w:rsidR="000B6176">
              <w:t>4</w:t>
            </w:r>
            <w:r>
              <w:t xml:space="preserve"> – </w:t>
            </w:r>
            <w:r w:rsidR="0079512C">
              <w:t>Fornecedor</w:t>
            </w:r>
            <w:r>
              <w:t xml:space="preserve"> com</w:t>
            </w:r>
            <w:r w:rsidRPr="00D13A4C">
              <w:t xml:space="preserve"> </w:t>
            </w:r>
            <w:r>
              <w:t>Nome vazio</w:t>
            </w:r>
            <w:bookmarkEnd w:id="12"/>
            <w:bookmarkEnd w:id="13"/>
          </w:p>
        </w:tc>
      </w:tr>
      <w:tr w:rsidR="00464924" w14:paraId="40B5B678" w14:textId="77777777" w:rsidTr="001B6F35">
        <w:tc>
          <w:tcPr>
            <w:tcW w:w="1555" w:type="dxa"/>
          </w:tcPr>
          <w:p w14:paraId="4CF3DD9D" w14:textId="77777777" w:rsidR="00464924" w:rsidRDefault="00464924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4289AC1F" w14:textId="77777777" w:rsidR="00464924" w:rsidRPr="00AA60F6" w:rsidRDefault="00464924" w:rsidP="001B6F35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69D042B" w14:textId="77777777" w:rsidR="00464924" w:rsidRDefault="00464924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464924" w14:paraId="61CA9092" w14:textId="77777777" w:rsidTr="001B6F35">
        <w:tc>
          <w:tcPr>
            <w:tcW w:w="1555" w:type="dxa"/>
          </w:tcPr>
          <w:p w14:paraId="1625F310" w14:textId="77777777" w:rsidR="00464924" w:rsidRPr="00447DD7" w:rsidRDefault="00464924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8EA5BA4" w14:textId="77777777" w:rsidR="00464924" w:rsidRDefault="00464924" w:rsidP="001B6F35">
            <w:pPr>
              <w:pStyle w:val="SemEspaamento"/>
              <w:spacing w:line="276" w:lineRule="auto"/>
            </w:pPr>
            <w:r>
              <w:t>Estou Logado como “Fornecedor”</w:t>
            </w:r>
          </w:p>
        </w:tc>
      </w:tr>
      <w:tr w:rsidR="00503DCF" w14:paraId="4ECFA083" w14:textId="77777777" w:rsidTr="00357068">
        <w:tc>
          <w:tcPr>
            <w:tcW w:w="1555" w:type="dxa"/>
          </w:tcPr>
          <w:p w14:paraId="3DB6EEB8" w14:textId="77777777" w:rsidR="00503DCF" w:rsidRDefault="00503DCF" w:rsidP="00503DCF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2DF0E335" w14:textId="77777777" w:rsidR="00503DCF" w:rsidRPr="00AA60F6" w:rsidRDefault="00503DCF" w:rsidP="00503DCF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923001E" w14:textId="77777777" w:rsidR="00503DCF" w:rsidRDefault="00503DCF" w:rsidP="00503DCF">
            <w:pPr>
              <w:pStyle w:val="SemEspaamento"/>
              <w:spacing w:line="276" w:lineRule="auto"/>
            </w:pPr>
            <w:r>
              <w:t>Preencho os campos:</w:t>
            </w:r>
          </w:p>
          <w:p w14:paraId="547207CE" w14:textId="0E50924B" w:rsidR="0079512C" w:rsidRDefault="0079512C" w:rsidP="0079512C">
            <w:pPr>
              <w:pStyle w:val="PargrafodaLista"/>
              <w:numPr>
                <w:ilvl w:val="0"/>
                <w:numId w:val="18"/>
              </w:numPr>
            </w:pPr>
            <w:r>
              <w:t>Razão Social (Opcional/Válido)</w:t>
            </w:r>
          </w:p>
          <w:p w14:paraId="0D494458" w14:textId="445F0F6E" w:rsidR="00503DCF" w:rsidRDefault="0079512C" w:rsidP="0079512C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Descrição (Obrigatório/Válido)</w:t>
            </w:r>
          </w:p>
        </w:tc>
      </w:tr>
      <w:tr w:rsidR="00503DCF" w14:paraId="4C94C18E" w14:textId="77777777" w:rsidTr="00503DCF">
        <w:tc>
          <w:tcPr>
            <w:tcW w:w="1555" w:type="dxa"/>
            <w:tcBorders>
              <w:bottom w:val="single" w:sz="4" w:space="0" w:color="auto"/>
            </w:tcBorders>
          </w:tcPr>
          <w:p w14:paraId="54E62E33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 xml:space="preserve">E </w:t>
            </w:r>
          </w:p>
        </w:tc>
        <w:tc>
          <w:tcPr>
            <w:tcW w:w="7506" w:type="dxa"/>
            <w:tcBorders>
              <w:bottom w:val="single" w:sz="4" w:space="0" w:color="auto"/>
            </w:tcBorders>
          </w:tcPr>
          <w:p w14:paraId="1D8733C5" w14:textId="77777777" w:rsidR="00503DCF" w:rsidRDefault="00503DCF" w:rsidP="00357068">
            <w:pPr>
              <w:pStyle w:val="SemEspaamento"/>
              <w:spacing w:line="276" w:lineRule="auto"/>
            </w:pPr>
            <w:r>
              <w:t>Mantenho vazio o campo:</w:t>
            </w:r>
          </w:p>
          <w:p w14:paraId="66D9CCDA" w14:textId="77777777" w:rsidR="00503DCF" w:rsidRDefault="00503DCF" w:rsidP="00357068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</w:t>
            </w:r>
          </w:p>
        </w:tc>
      </w:tr>
      <w:tr w:rsidR="00503DCF" w14:paraId="3DB9CC8F" w14:textId="77777777" w:rsidTr="00503DC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55" w:type="dxa"/>
            <w:tcBorders>
              <w:left w:val="nil"/>
            </w:tcBorders>
          </w:tcPr>
          <w:p w14:paraId="797D1542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  <w:tcBorders>
              <w:right w:val="nil"/>
            </w:tcBorders>
          </w:tcPr>
          <w:p w14:paraId="4EA57D03" w14:textId="47F6029A" w:rsidR="00503DCF" w:rsidRDefault="00503DCF" w:rsidP="00357068">
            <w:pPr>
              <w:pStyle w:val="SemEspaamento"/>
              <w:spacing w:line="276" w:lineRule="auto"/>
            </w:pPr>
            <w:r>
              <w:t xml:space="preserve">Tento </w:t>
            </w:r>
            <w:r w:rsidR="00464924">
              <w:t>Alterar</w:t>
            </w:r>
            <w:r>
              <w:t xml:space="preserve"> o </w:t>
            </w:r>
            <w:r w:rsidR="0079512C">
              <w:t>Fornecedor</w:t>
            </w:r>
          </w:p>
        </w:tc>
      </w:tr>
      <w:tr w:rsidR="00503DCF" w14:paraId="13A2A971" w14:textId="77777777" w:rsidTr="00503DC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55" w:type="dxa"/>
            <w:tcBorders>
              <w:left w:val="nil"/>
            </w:tcBorders>
          </w:tcPr>
          <w:p w14:paraId="1BE95614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619805B8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  <w:tcBorders>
              <w:right w:val="nil"/>
            </w:tcBorders>
          </w:tcPr>
          <w:p w14:paraId="2020567C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Nome obrigatório.</w:t>
            </w:r>
          </w:p>
        </w:tc>
      </w:tr>
    </w:tbl>
    <w:p w14:paraId="6DAB8EB2" w14:textId="67C6DB63" w:rsidR="00503DCF" w:rsidRDefault="00503DCF" w:rsidP="00C44FE9"/>
    <w:p w14:paraId="52DB4938" w14:textId="26F94554" w:rsidR="00503DCF" w:rsidRDefault="00503DCF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03DCF" w:rsidRPr="0013279D" w14:paraId="25AC672C" w14:textId="77777777" w:rsidTr="00357068">
        <w:tc>
          <w:tcPr>
            <w:tcW w:w="9061" w:type="dxa"/>
            <w:gridSpan w:val="2"/>
          </w:tcPr>
          <w:p w14:paraId="73BFF1CE" w14:textId="67A3573C" w:rsidR="00503DCF" w:rsidRPr="0013279D" w:rsidRDefault="00503DCF" w:rsidP="00357068">
            <w:pPr>
              <w:pStyle w:val="Ttulo2"/>
              <w:outlineLvl w:val="1"/>
            </w:pPr>
            <w:bookmarkStart w:id="14" w:name="_Toc10459800"/>
            <w:bookmarkStart w:id="15" w:name="_Toc12544965"/>
            <w:r>
              <w:t>C</w:t>
            </w:r>
            <w:r w:rsidR="00464924">
              <w:t>5</w:t>
            </w:r>
            <w:r>
              <w:t xml:space="preserve"> – </w:t>
            </w:r>
            <w:r w:rsidR="000D0693">
              <w:t>Fornecedor</w:t>
            </w:r>
            <w:r>
              <w:t xml:space="preserve"> com</w:t>
            </w:r>
            <w:r w:rsidRPr="00D13A4C">
              <w:t xml:space="preserve"> </w:t>
            </w:r>
            <w:r>
              <w:t>Nome menor que dois caracteres</w:t>
            </w:r>
            <w:bookmarkEnd w:id="14"/>
            <w:bookmarkEnd w:id="15"/>
          </w:p>
        </w:tc>
      </w:tr>
      <w:tr w:rsidR="00464924" w14:paraId="30953D50" w14:textId="77777777" w:rsidTr="001B6F35">
        <w:tc>
          <w:tcPr>
            <w:tcW w:w="1555" w:type="dxa"/>
          </w:tcPr>
          <w:p w14:paraId="331923C1" w14:textId="77777777" w:rsidR="00464924" w:rsidRDefault="00464924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667D8079" w14:textId="77777777" w:rsidR="00464924" w:rsidRPr="00AA60F6" w:rsidRDefault="00464924" w:rsidP="001B6F35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7B6883B" w14:textId="77777777" w:rsidR="00464924" w:rsidRDefault="00464924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464924" w14:paraId="13EA1B80" w14:textId="77777777" w:rsidTr="001B6F35">
        <w:tc>
          <w:tcPr>
            <w:tcW w:w="1555" w:type="dxa"/>
          </w:tcPr>
          <w:p w14:paraId="685E05E5" w14:textId="77777777" w:rsidR="00464924" w:rsidRPr="00447DD7" w:rsidRDefault="00464924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A15083E" w14:textId="77777777" w:rsidR="00464924" w:rsidRDefault="00464924" w:rsidP="001B6F35">
            <w:pPr>
              <w:pStyle w:val="SemEspaamento"/>
              <w:spacing w:line="276" w:lineRule="auto"/>
            </w:pPr>
            <w:r>
              <w:t>Estou Logado como “Fornecedor”</w:t>
            </w:r>
          </w:p>
        </w:tc>
      </w:tr>
      <w:tr w:rsidR="00503DCF" w14:paraId="00CA5855" w14:textId="77777777" w:rsidTr="00357068">
        <w:tc>
          <w:tcPr>
            <w:tcW w:w="1555" w:type="dxa"/>
          </w:tcPr>
          <w:p w14:paraId="61FECCC9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7033801" w14:textId="77777777" w:rsidR="00503DCF" w:rsidRPr="00AA60F6" w:rsidRDefault="00503DCF" w:rsidP="00357068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18830F1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503DCF" w14:paraId="4B687356" w14:textId="77777777" w:rsidTr="00357068">
        <w:tc>
          <w:tcPr>
            <w:tcW w:w="1555" w:type="dxa"/>
          </w:tcPr>
          <w:p w14:paraId="6DAB72FE" w14:textId="77777777" w:rsidR="00503DCF" w:rsidRPr="00447DD7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5676A5E" w14:textId="77777777" w:rsidR="00503DCF" w:rsidRDefault="00503DCF" w:rsidP="00357068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503DCF" w14:paraId="23E5595B" w14:textId="77777777" w:rsidTr="00357068">
        <w:tc>
          <w:tcPr>
            <w:tcW w:w="1555" w:type="dxa"/>
          </w:tcPr>
          <w:p w14:paraId="011D8642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64B4478C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0D8C3D6" w14:textId="77777777" w:rsidR="00503DCF" w:rsidRDefault="00503DCF" w:rsidP="00503DCF">
            <w:pPr>
              <w:pStyle w:val="SemEspaamento"/>
              <w:spacing w:line="276" w:lineRule="auto"/>
            </w:pPr>
            <w:r>
              <w:t>Preencho os campos:</w:t>
            </w:r>
          </w:p>
          <w:p w14:paraId="0F4EF528" w14:textId="77777777" w:rsidR="000D0693" w:rsidRDefault="000D0693" w:rsidP="000D0693">
            <w:pPr>
              <w:pStyle w:val="PargrafodaLista"/>
              <w:numPr>
                <w:ilvl w:val="0"/>
                <w:numId w:val="18"/>
              </w:numPr>
            </w:pPr>
            <w:r>
              <w:t>Razão Social (Opcional)</w:t>
            </w:r>
          </w:p>
          <w:p w14:paraId="631FADC3" w14:textId="704049A7" w:rsidR="000D0693" w:rsidRDefault="000D0693" w:rsidP="000D0693">
            <w:pPr>
              <w:pStyle w:val="PargrafodaLista"/>
              <w:numPr>
                <w:ilvl w:val="0"/>
                <w:numId w:val="18"/>
              </w:numPr>
            </w:pPr>
            <w:r>
              <w:t>Nome (Obrigatório/ Com apenas um caractere)</w:t>
            </w:r>
          </w:p>
          <w:p w14:paraId="7329C131" w14:textId="456D5C72" w:rsidR="000D0693" w:rsidRDefault="000D0693" w:rsidP="000D0693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Descrição (Obrigatório)</w:t>
            </w:r>
          </w:p>
        </w:tc>
      </w:tr>
      <w:tr w:rsidR="00503DCF" w14:paraId="459F1532" w14:textId="77777777" w:rsidTr="00357068">
        <w:tc>
          <w:tcPr>
            <w:tcW w:w="1555" w:type="dxa"/>
          </w:tcPr>
          <w:p w14:paraId="2ED68024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5FEA8CF" w14:textId="66F4681D" w:rsidR="00503DCF" w:rsidRDefault="00503DCF" w:rsidP="00357068">
            <w:pPr>
              <w:pStyle w:val="SemEspaamento"/>
              <w:spacing w:line="276" w:lineRule="auto"/>
            </w:pPr>
            <w:r>
              <w:t xml:space="preserve">Tento </w:t>
            </w:r>
            <w:r w:rsidR="00FA7374">
              <w:t>Alterar</w:t>
            </w:r>
            <w:r>
              <w:t xml:space="preserve"> o </w:t>
            </w:r>
            <w:r w:rsidR="000D0693">
              <w:t>Fornecedor</w:t>
            </w:r>
          </w:p>
        </w:tc>
      </w:tr>
      <w:tr w:rsidR="00503DCF" w14:paraId="3296965F" w14:textId="77777777" w:rsidTr="00357068">
        <w:tc>
          <w:tcPr>
            <w:tcW w:w="1555" w:type="dxa"/>
          </w:tcPr>
          <w:p w14:paraId="02FCECB8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3C12023F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9ECF598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Nome deve ser maior que dois caracteres.</w:t>
            </w:r>
          </w:p>
        </w:tc>
      </w:tr>
    </w:tbl>
    <w:p w14:paraId="0344716C" w14:textId="6D568280" w:rsidR="005B2F50" w:rsidRDefault="005B2F50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FA17A7" w:rsidRPr="0013279D" w14:paraId="00FF895F" w14:textId="77777777" w:rsidTr="00517952">
        <w:tc>
          <w:tcPr>
            <w:tcW w:w="9061" w:type="dxa"/>
            <w:gridSpan w:val="2"/>
          </w:tcPr>
          <w:p w14:paraId="3EF9675F" w14:textId="6A9517E3" w:rsidR="00FA17A7" w:rsidRPr="0013279D" w:rsidRDefault="00FA17A7" w:rsidP="00517952">
            <w:pPr>
              <w:pStyle w:val="Ttulo2"/>
              <w:outlineLvl w:val="1"/>
            </w:pPr>
            <w:bookmarkStart w:id="16" w:name="_Toc12544966"/>
            <w:r>
              <w:t>C</w:t>
            </w:r>
            <w:r w:rsidR="00FA7374">
              <w:t>6</w:t>
            </w:r>
            <w:r>
              <w:t xml:space="preserve"> – </w:t>
            </w:r>
            <w:r w:rsidR="00844E7E">
              <w:t>Fornecedor</w:t>
            </w:r>
            <w:r>
              <w:t xml:space="preserve"> com</w:t>
            </w:r>
            <w:r w:rsidRPr="00D13A4C">
              <w:t xml:space="preserve"> </w:t>
            </w:r>
            <w:r>
              <w:t>Nome maior que oitenta caracteres</w:t>
            </w:r>
            <w:bookmarkEnd w:id="16"/>
          </w:p>
        </w:tc>
      </w:tr>
      <w:tr w:rsidR="00FA7374" w14:paraId="7CD19545" w14:textId="77777777" w:rsidTr="001B6F35">
        <w:tc>
          <w:tcPr>
            <w:tcW w:w="1555" w:type="dxa"/>
          </w:tcPr>
          <w:p w14:paraId="2A585792" w14:textId="77777777" w:rsidR="00FA7374" w:rsidRDefault="00FA7374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1A244180" w14:textId="77777777" w:rsidR="00FA7374" w:rsidRPr="00AA60F6" w:rsidRDefault="00FA7374" w:rsidP="001B6F35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BF18D95" w14:textId="77777777" w:rsidR="00FA7374" w:rsidRDefault="00FA7374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FA7374" w14:paraId="41A0E584" w14:textId="77777777" w:rsidTr="001B6F35">
        <w:tc>
          <w:tcPr>
            <w:tcW w:w="1555" w:type="dxa"/>
          </w:tcPr>
          <w:p w14:paraId="0F5879EC" w14:textId="77777777" w:rsidR="00FA7374" w:rsidRPr="00447DD7" w:rsidRDefault="00FA7374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049FDF8" w14:textId="77777777" w:rsidR="00FA7374" w:rsidRDefault="00FA7374" w:rsidP="001B6F35">
            <w:pPr>
              <w:pStyle w:val="SemEspaamento"/>
              <w:spacing w:line="276" w:lineRule="auto"/>
            </w:pPr>
            <w:r>
              <w:t>Estou Logado como “Fornecedor”</w:t>
            </w:r>
          </w:p>
        </w:tc>
      </w:tr>
      <w:tr w:rsidR="00FA17A7" w14:paraId="0E96E54D" w14:textId="77777777" w:rsidTr="00517952">
        <w:tc>
          <w:tcPr>
            <w:tcW w:w="1555" w:type="dxa"/>
          </w:tcPr>
          <w:p w14:paraId="761B1713" w14:textId="77777777" w:rsidR="00FA17A7" w:rsidRDefault="00FA17A7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08513C20" w14:textId="77777777" w:rsidR="00FA17A7" w:rsidRPr="00AA60F6" w:rsidRDefault="00FA17A7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F7C53CB" w14:textId="77777777" w:rsidR="00FA17A7" w:rsidRDefault="00FA17A7" w:rsidP="00517952">
            <w:pPr>
              <w:pStyle w:val="SemEspaamento"/>
              <w:spacing w:line="276" w:lineRule="auto"/>
            </w:pPr>
            <w:r>
              <w:t>Preencho os campos:</w:t>
            </w:r>
          </w:p>
          <w:p w14:paraId="3DBA9E69" w14:textId="77777777" w:rsidR="00844E7E" w:rsidRDefault="00844E7E" w:rsidP="00844E7E">
            <w:pPr>
              <w:pStyle w:val="PargrafodaLista"/>
              <w:numPr>
                <w:ilvl w:val="0"/>
                <w:numId w:val="18"/>
              </w:numPr>
            </w:pPr>
            <w:r>
              <w:t>Razão Social (Opcional)</w:t>
            </w:r>
          </w:p>
          <w:p w14:paraId="3B5BFC6F" w14:textId="139690E7" w:rsidR="00844E7E" w:rsidRDefault="00844E7E" w:rsidP="00844E7E">
            <w:pPr>
              <w:pStyle w:val="PargrafodaLista"/>
              <w:numPr>
                <w:ilvl w:val="0"/>
                <w:numId w:val="18"/>
              </w:numPr>
            </w:pPr>
            <w:r>
              <w:t>Nome (Obrigatório/ Com mais de oitenta caracteres)</w:t>
            </w:r>
          </w:p>
          <w:p w14:paraId="4826ABBA" w14:textId="2601696F" w:rsidR="00FA17A7" w:rsidRDefault="00844E7E" w:rsidP="00844E7E">
            <w:pPr>
              <w:pStyle w:val="PargrafodaLista"/>
              <w:numPr>
                <w:ilvl w:val="0"/>
                <w:numId w:val="18"/>
              </w:numPr>
            </w:pPr>
            <w:r>
              <w:t>Descrição (Obrigatório)</w:t>
            </w:r>
          </w:p>
        </w:tc>
      </w:tr>
      <w:tr w:rsidR="00FA17A7" w14:paraId="7A026086" w14:textId="77777777" w:rsidTr="00517952">
        <w:tc>
          <w:tcPr>
            <w:tcW w:w="1555" w:type="dxa"/>
          </w:tcPr>
          <w:p w14:paraId="4DE76F92" w14:textId="77777777" w:rsidR="00FA17A7" w:rsidRDefault="00FA17A7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2B02182" w14:textId="7D7517C1" w:rsidR="00FA17A7" w:rsidRDefault="00FA17A7" w:rsidP="00517952">
            <w:pPr>
              <w:pStyle w:val="SemEspaamento"/>
              <w:spacing w:line="276" w:lineRule="auto"/>
            </w:pPr>
            <w:r>
              <w:t xml:space="preserve">Tento </w:t>
            </w:r>
            <w:r w:rsidR="00FA7374">
              <w:t>Alterar</w:t>
            </w:r>
            <w:r>
              <w:t xml:space="preserve"> o </w:t>
            </w:r>
            <w:r w:rsidR="00844E7E">
              <w:t>Fornecedor</w:t>
            </w:r>
          </w:p>
        </w:tc>
      </w:tr>
      <w:tr w:rsidR="00FA17A7" w14:paraId="7B66EDAE" w14:textId="77777777" w:rsidTr="00517952">
        <w:tc>
          <w:tcPr>
            <w:tcW w:w="1555" w:type="dxa"/>
          </w:tcPr>
          <w:p w14:paraId="483DEEE3" w14:textId="77777777" w:rsidR="00FA17A7" w:rsidRDefault="00FA17A7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0B025E33" w14:textId="77777777" w:rsidR="00FA17A7" w:rsidRPr="00AA60F6" w:rsidRDefault="00FA17A7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4E474EF" w14:textId="77A3DB5F" w:rsidR="00FA17A7" w:rsidRDefault="00FA17A7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Nome deve ser menor que oitenta caracteres.</w:t>
            </w:r>
          </w:p>
        </w:tc>
      </w:tr>
    </w:tbl>
    <w:p w14:paraId="08E5D68E" w14:textId="0525CDE4" w:rsidR="008C0D9D" w:rsidRDefault="008C0D9D" w:rsidP="00C44FE9"/>
    <w:p w14:paraId="4EB592F0" w14:textId="65BEAE8D" w:rsidR="007D69CF" w:rsidRDefault="007D69CF">
      <w:r>
        <w:br w:type="page"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7D69CF" w:rsidRPr="0013279D" w14:paraId="586197E2" w14:textId="77777777" w:rsidTr="001B6F35">
        <w:tc>
          <w:tcPr>
            <w:tcW w:w="9061" w:type="dxa"/>
            <w:gridSpan w:val="2"/>
          </w:tcPr>
          <w:p w14:paraId="00625B9F" w14:textId="0DAE833E" w:rsidR="007D69CF" w:rsidRPr="0013279D" w:rsidRDefault="007D69CF" w:rsidP="001B6F35">
            <w:pPr>
              <w:pStyle w:val="Ttulo2"/>
              <w:outlineLvl w:val="1"/>
            </w:pPr>
            <w:bookmarkStart w:id="17" w:name="_Toc12544967"/>
            <w:r>
              <w:lastRenderedPageBreak/>
              <w:t>C</w:t>
            </w:r>
            <w:r>
              <w:t>7</w:t>
            </w:r>
            <w:r>
              <w:t xml:space="preserve"> – Fornecedor com</w:t>
            </w:r>
            <w:r w:rsidRPr="00D13A4C">
              <w:t xml:space="preserve"> </w:t>
            </w:r>
            <w:r>
              <w:t>Descrição vazio</w:t>
            </w:r>
            <w:bookmarkEnd w:id="17"/>
          </w:p>
        </w:tc>
      </w:tr>
      <w:tr w:rsidR="00727DEA" w14:paraId="5A7B0A08" w14:textId="77777777" w:rsidTr="001B6F35">
        <w:tc>
          <w:tcPr>
            <w:tcW w:w="1555" w:type="dxa"/>
          </w:tcPr>
          <w:p w14:paraId="6EC8A418" w14:textId="77777777" w:rsidR="00727DEA" w:rsidRDefault="00727DEA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224C19BE" w14:textId="77777777" w:rsidR="00727DEA" w:rsidRPr="00AA60F6" w:rsidRDefault="00727DEA" w:rsidP="001B6F35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C844C96" w14:textId="77777777" w:rsidR="00727DEA" w:rsidRDefault="00727DEA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727DEA" w14:paraId="23A4CAD0" w14:textId="77777777" w:rsidTr="001B6F35">
        <w:tc>
          <w:tcPr>
            <w:tcW w:w="1555" w:type="dxa"/>
          </w:tcPr>
          <w:p w14:paraId="3D3CB231" w14:textId="77777777" w:rsidR="00727DEA" w:rsidRPr="00447DD7" w:rsidRDefault="00727DEA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C8CE11C" w14:textId="77777777" w:rsidR="00727DEA" w:rsidRDefault="00727DEA" w:rsidP="001B6F35">
            <w:pPr>
              <w:pStyle w:val="SemEspaamento"/>
              <w:spacing w:line="276" w:lineRule="auto"/>
            </w:pPr>
            <w:r>
              <w:t>Estou Logado como “Fornecedor”</w:t>
            </w:r>
          </w:p>
        </w:tc>
      </w:tr>
      <w:tr w:rsidR="007D69CF" w14:paraId="7460B231" w14:textId="77777777" w:rsidTr="001B6F35">
        <w:tc>
          <w:tcPr>
            <w:tcW w:w="1555" w:type="dxa"/>
          </w:tcPr>
          <w:p w14:paraId="5FEE95FE" w14:textId="77777777" w:rsidR="007D69CF" w:rsidRDefault="007D69CF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5EFD2C27" w14:textId="77777777" w:rsidR="007D69CF" w:rsidRPr="00AA60F6" w:rsidRDefault="007D69CF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193D02D" w14:textId="77777777" w:rsidR="007D69CF" w:rsidRDefault="007D69CF" w:rsidP="001B6F35">
            <w:pPr>
              <w:pStyle w:val="SemEspaamento"/>
              <w:spacing w:line="276" w:lineRule="auto"/>
            </w:pPr>
            <w:r>
              <w:t>Preencho os campos:</w:t>
            </w:r>
          </w:p>
          <w:p w14:paraId="0EA6196E" w14:textId="77777777" w:rsidR="007D69CF" w:rsidRDefault="007D69CF" w:rsidP="007D69CF">
            <w:pPr>
              <w:pStyle w:val="PargrafodaLista"/>
              <w:numPr>
                <w:ilvl w:val="0"/>
                <w:numId w:val="18"/>
              </w:numPr>
            </w:pPr>
            <w:r>
              <w:t>Razão Social (Opcional/Válido)</w:t>
            </w:r>
          </w:p>
          <w:p w14:paraId="44A7CC98" w14:textId="77777777" w:rsidR="007D69CF" w:rsidRDefault="007D69CF" w:rsidP="007D69CF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 (Obrigatório/Válido)</w:t>
            </w:r>
          </w:p>
        </w:tc>
      </w:tr>
      <w:tr w:rsidR="007D69CF" w14:paraId="4DEC1E54" w14:textId="77777777" w:rsidTr="001B6F35">
        <w:tc>
          <w:tcPr>
            <w:tcW w:w="1555" w:type="dxa"/>
            <w:tcBorders>
              <w:bottom w:val="single" w:sz="4" w:space="0" w:color="auto"/>
            </w:tcBorders>
          </w:tcPr>
          <w:p w14:paraId="3CA0ECE0" w14:textId="77777777" w:rsidR="007D69CF" w:rsidRDefault="007D69CF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 xml:space="preserve">E </w:t>
            </w:r>
          </w:p>
        </w:tc>
        <w:tc>
          <w:tcPr>
            <w:tcW w:w="7506" w:type="dxa"/>
            <w:tcBorders>
              <w:bottom w:val="single" w:sz="4" w:space="0" w:color="auto"/>
            </w:tcBorders>
          </w:tcPr>
          <w:p w14:paraId="04AC1695" w14:textId="77777777" w:rsidR="007D69CF" w:rsidRDefault="007D69CF" w:rsidP="001B6F35">
            <w:pPr>
              <w:pStyle w:val="SemEspaamento"/>
              <w:spacing w:line="276" w:lineRule="auto"/>
            </w:pPr>
            <w:r>
              <w:t>Mantenho vazio o campo:</w:t>
            </w:r>
          </w:p>
          <w:p w14:paraId="58EB175D" w14:textId="77777777" w:rsidR="007D69CF" w:rsidRDefault="007D69CF" w:rsidP="007D69CF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Descrição</w:t>
            </w:r>
          </w:p>
        </w:tc>
      </w:tr>
      <w:tr w:rsidR="007D69CF" w14:paraId="733CA1C4" w14:textId="77777777" w:rsidTr="001B6F35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55" w:type="dxa"/>
            <w:tcBorders>
              <w:left w:val="nil"/>
            </w:tcBorders>
          </w:tcPr>
          <w:p w14:paraId="76546AA8" w14:textId="77777777" w:rsidR="007D69CF" w:rsidRDefault="007D69CF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  <w:tcBorders>
              <w:right w:val="nil"/>
            </w:tcBorders>
          </w:tcPr>
          <w:p w14:paraId="1F8CAFAF" w14:textId="4F3DB8BD" w:rsidR="007D69CF" w:rsidRDefault="007D69CF" w:rsidP="001B6F35">
            <w:pPr>
              <w:pStyle w:val="SemEspaamento"/>
              <w:spacing w:line="276" w:lineRule="auto"/>
            </w:pPr>
            <w:r>
              <w:t xml:space="preserve">Tento </w:t>
            </w:r>
            <w:r>
              <w:t>Alterar</w:t>
            </w:r>
            <w:r>
              <w:t xml:space="preserve"> o Fornecedor</w:t>
            </w:r>
          </w:p>
        </w:tc>
      </w:tr>
      <w:tr w:rsidR="007D69CF" w14:paraId="731B883A" w14:textId="77777777" w:rsidTr="001B6F35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55" w:type="dxa"/>
            <w:tcBorders>
              <w:left w:val="nil"/>
            </w:tcBorders>
          </w:tcPr>
          <w:p w14:paraId="7816CA32" w14:textId="77777777" w:rsidR="007D69CF" w:rsidRDefault="007D69CF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1D57D2E2" w14:textId="77777777" w:rsidR="007D69CF" w:rsidRPr="00AA60F6" w:rsidRDefault="007D69CF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  <w:tcBorders>
              <w:right w:val="nil"/>
            </w:tcBorders>
          </w:tcPr>
          <w:p w14:paraId="4D41DF2C" w14:textId="77777777" w:rsidR="007D69CF" w:rsidRDefault="007D69CF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Descrição obrigatório.</w:t>
            </w:r>
          </w:p>
        </w:tc>
      </w:tr>
    </w:tbl>
    <w:p w14:paraId="024612D5" w14:textId="77777777" w:rsidR="007D69CF" w:rsidRDefault="007D69CF" w:rsidP="007D69CF"/>
    <w:p w14:paraId="554D2F4C" w14:textId="77777777" w:rsidR="007D69CF" w:rsidRDefault="007D69CF" w:rsidP="007D69CF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7D69CF" w:rsidRPr="0013279D" w14:paraId="149FF96D" w14:textId="77777777" w:rsidTr="001B6F35">
        <w:tc>
          <w:tcPr>
            <w:tcW w:w="9061" w:type="dxa"/>
            <w:gridSpan w:val="2"/>
          </w:tcPr>
          <w:p w14:paraId="0D1C601D" w14:textId="29122FD5" w:rsidR="007D69CF" w:rsidRPr="0013279D" w:rsidRDefault="007D69CF" w:rsidP="001B6F35">
            <w:pPr>
              <w:pStyle w:val="Ttulo2"/>
              <w:outlineLvl w:val="1"/>
            </w:pPr>
            <w:bookmarkStart w:id="18" w:name="_Toc12544968"/>
            <w:r>
              <w:t>C</w:t>
            </w:r>
            <w:r>
              <w:t>8</w:t>
            </w:r>
            <w:r>
              <w:t xml:space="preserve"> – Fornecedor com</w:t>
            </w:r>
            <w:r w:rsidRPr="00D13A4C">
              <w:t xml:space="preserve"> </w:t>
            </w:r>
            <w:r>
              <w:t>Descrição menor que dez caracteres</w:t>
            </w:r>
            <w:bookmarkEnd w:id="18"/>
          </w:p>
        </w:tc>
      </w:tr>
      <w:tr w:rsidR="00727DEA" w14:paraId="0FB0D002" w14:textId="77777777" w:rsidTr="001B6F35">
        <w:tc>
          <w:tcPr>
            <w:tcW w:w="1555" w:type="dxa"/>
          </w:tcPr>
          <w:p w14:paraId="040546A9" w14:textId="77777777" w:rsidR="00727DEA" w:rsidRDefault="00727DEA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5974849B" w14:textId="77777777" w:rsidR="00727DEA" w:rsidRPr="00AA60F6" w:rsidRDefault="00727DEA" w:rsidP="001B6F35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6100586" w14:textId="77777777" w:rsidR="00727DEA" w:rsidRDefault="00727DEA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727DEA" w14:paraId="2674CDCF" w14:textId="77777777" w:rsidTr="001B6F35">
        <w:tc>
          <w:tcPr>
            <w:tcW w:w="1555" w:type="dxa"/>
          </w:tcPr>
          <w:p w14:paraId="0D28868A" w14:textId="77777777" w:rsidR="00727DEA" w:rsidRPr="00447DD7" w:rsidRDefault="00727DEA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6BE1D3E" w14:textId="77777777" w:rsidR="00727DEA" w:rsidRDefault="00727DEA" w:rsidP="001B6F35">
            <w:pPr>
              <w:pStyle w:val="SemEspaamento"/>
              <w:spacing w:line="276" w:lineRule="auto"/>
            </w:pPr>
            <w:r>
              <w:t>Estou Logado como “Fornecedor”</w:t>
            </w:r>
          </w:p>
        </w:tc>
      </w:tr>
      <w:tr w:rsidR="007D69CF" w14:paraId="70457614" w14:textId="77777777" w:rsidTr="001B6F35">
        <w:tc>
          <w:tcPr>
            <w:tcW w:w="1555" w:type="dxa"/>
          </w:tcPr>
          <w:p w14:paraId="48C0681F" w14:textId="77777777" w:rsidR="007D69CF" w:rsidRDefault="007D69CF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1867533E" w14:textId="77777777" w:rsidR="007D69CF" w:rsidRPr="00AA60F6" w:rsidRDefault="007D69CF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EF12D2A" w14:textId="77777777" w:rsidR="007D69CF" w:rsidRDefault="007D69CF" w:rsidP="001B6F35">
            <w:pPr>
              <w:pStyle w:val="SemEspaamento"/>
              <w:spacing w:line="276" w:lineRule="auto"/>
            </w:pPr>
            <w:r>
              <w:t>Preencho os campos:</w:t>
            </w:r>
          </w:p>
          <w:p w14:paraId="155E9494" w14:textId="77777777" w:rsidR="007D69CF" w:rsidRDefault="007D69CF" w:rsidP="007D69CF">
            <w:pPr>
              <w:pStyle w:val="PargrafodaLista"/>
              <w:numPr>
                <w:ilvl w:val="0"/>
                <w:numId w:val="18"/>
              </w:numPr>
            </w:pPr>
            <w:r>
              <w:t>Razão Social (Opcional)</w:t>
            </w:r>
          </w:p>
          <w:p w14:paraId="6876AFF4" w14:textId="77777777" w:rsidR="007D69CF" w:rsidRDefault="007D69CF" w:rsidP="007D69CF">
            <w:pPr>
              <w:pStyle w:val="PargrafodaLista"/>
              <w:numPr>
                <w:ilvl w:val="0"/>
                <w:numId w:val="18"/>
              </w:numPr>
            </w:pPr>
            <w:r>
              <w:t>Nome (Obrigatório)</w:t>
            </w:r>
          </w:p>
          <w:p w14:paraId="0351B2D0" w14:textId="77777777" w:rsidR="007D69CF" w:rsidRDefault="007D69CF" w:rsidP="007D69CF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Descrição (Obrigatório/ Com apenas nove caracteres)</w:t>
            </w:r>
          </w:p>
        </w:tc>
      </w:tr>
      <w:tr w:rsidR="007D69CF" w14:paraId="06DDEDCC" w14:textId="77777777" w:rsidTr="001B6F35">
        <w:tc>
          <w:tcPr>
            <w:tcW w:w="1555" w:type="dxa"/>
          </w:tcPr>
          <w:p w14:paraId="33CFD707" w14:textId="77777777" w:rsidR="007D69CF" w:rsidRDefault="007D69CF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778F864" w14:textId="3F27A4AF" w:rsidR="007D69CF" w:rsidRDefault="007D69CF" w:rsidP="001B6F35">
            <w:pPr>
              <w:pStyle w:val="SemEspaamento"/>
              <w:spacing w:line="276" w:lineRule="auto"/>
            </w:pPr>
            <w:r>
              <w:t xml:space="preserve">Tento </w:t>
            </w:r>
            <w:r>
              <w:t>Alterar</w:t>
            </w:r>
            <w:r>
              <w:t xml:space="preserve"> o Fornecedor</w:t>
            </w:r>
          </w:p>
        </w:tc>
      </w:tr>
      <w:tr w:rsidR="007D69CF" w14:paraId="4812D808" w14:textId="77777777" w:rsidTr="001B6F35">
        <w:tc>
          <w:tcPr>
            <w:tcW w:w="1555" w:type="dxa"/>
          </w:tcPr>
          <w:p w14:paraId="0AF859F1" w14:textId="77777777" w:rsidR="007D69CF" w:rsidRDefault="007D69CF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749F3A2E" w14:textId="77777777" w:rsidR="007D69CF" w:rsidRPr="00AA60F6" w:rsidRDefault="007D69CF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B87E96E" w14:textId="77777777" w:rsidR="007D69CF" w:rsidRDefault="007D69CF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Descrição deve ser maior que dez caracteres.</w:t>
            </w:r>
          </w:p>
        </w:tc>
      </w:tr>
    </w:tbl>
    <w:p w14:paraId="15F69828" w14:textId="39C1D0A7" w:rsidR="007D69CF" w:rsidRDefault="007D69CF" w:rsidP="007D69CF"/>
    <w:p w14:paraId="5B6E5B13" w14:textId="77777777" w:rsidR="007D69CF" w:rsidRDefault="007D69CF" w:rsidP="007D69CF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7D69CF" w:rsidRPr="0013279D" w14:paraId="6B21EB85" w14:textId="77777777" w:rsidTr="001B6F35">
        <w:tc>
          <w:tcPr>
            <w:tcW w:w="9061" w:type="dxa"/>
            <w:gridSpan w:val="2"/>
          </w:tcPr>
          <w:p w14:paraId="3037E390" w14:textId="3F06A0E4" w:rsidR="007D69CF" w:rsidRPr="0013279D" w:rsidRDefault="007D69CF" w:rsidP="001B6F35">
            <w:pPr>
              <w:pStyle w:val="Ttulo2"/>
              <w:outlineLvl w:val="1"/>
            </w:pPr>
            <w:bookmarkStart w:id="19" w:name="_Toc12544969"/>
            <w:r>
              <w:t>C</w:t>
            </w:r>
            <w:r w:rsidR="00727DEA">
              <w:t>9</w:t>
            </w:r>
            <w:r>
              <w:t xml:space="preserve"> – Fornecedor com</w:t>
            </w:r>
            <w:r w:rsidRPr="00D13A4C">
              <w:t xml:space="preserve"> </w:t>
            </w:r>
            <w:r>
              <w:t>Descrição maior que duzentos caracteres</w:t>
            </w:r>
            <w:bookmarkEnd w:id="19"/>
          </w:p>
        </w:tc>
      </w:tr>
      <w:tr w:rsidR="00727DEA" w14:paraId="3F828966" w14:textId="77777777" w:rsidTr="001B6F35">
        <w:tc>
          <w:tcPr>
            <w:tcW w:w="1555" w:type="dxa"/>
          </w:tcPr>
          <w:p w14:paraId="6A084275" w14:textId="77777777" w:rsidR="00727DEA" w:rsidRDefault="00727DEA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59EA6E8D" w14:textId="77777777" w:rsidR="00727DEA" w:rsidRPr="00AA60F6" w:rsidRDefault="00727DEA" w:rsidP="001B6F35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19FEE38" w14:textId="77777777" w:rsidR="00727DEA" w:rsidRDefault="00727DEA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727DEA" w14:paraId="0C0594BE" w14:textId="77777777" w:rsidTr="001B6F35">
        <w:tc>
          <w:tcPr>
            <w:tcW w:w="1555" w:type="dxa"/>
          </w:tcPr>
          <w:p w14:paraId="0DDDEA98" w14:textId="77777777" w:rsidR="00727DEA" w:rsidRPr="00447DD7" w:rsidRDefault="00727DEA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57D8936" w14:textId="77777777" w:rsidR="00727DEA" w:rsidRDefault="00727DEA" w:rsidP="001B6F35">
            <w:pPr>
              <w:pStyle w:val="SemEspaamento"/>
              <w:spacing w:line="276" w:lineRule="auto"/>
            </w:pPr>
            <w:r>
              <w:t>Estou Logado como “Fornecedor”</w:t>
            </w:r>
          </w:p>
        </w:tc>
      </w:tr>
      <w:tr w:rsidR="007D69CF" w14:paraId="38F0F014" w14:textId="77777777" w:rsidTr="001B6F35">
        <w:tc>
          <w:tcPr>
            <w:tcW w:w="1555" w:type="dxa"/>
          </w:tcPr>
          <w:p w14:paraId="5D30D6EC" w14:textId="77777777" w:rsidR="007D69CF" w:rsidRDefault="007D69CF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5B1F20D" w14:textId="77777777" w:rsidR="007D69CF" w:rsidRPr="00AA60F6" w:rsidRDefault="007D69CF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69FC028" w14:textId="77777777" w:rsidR="007D69CF" w:rsidRDefault="007D69CF" w:rsidP="001B6F35">
            <w:pPr>
              <w:pStyle w:val="SemEspaamento"/>
              <w:spacing w:line="276" w:lineRule="auto"/>
            </w:pPr>
            <w:r>
              <w:t>Preencho os campos:</w:t>
            </w:r>
          </w:p>
          <w:p w14:paraId="399B736E" w14:textId="77777777" w:rsidR="007D69CF" w:rsidRDefault="007D69CF" w:rsidP="007D69CF">
            <w:pPr>
              <w:pStyle w:val="PargrafodaLista"/>
              <w:numPr>
                <w:ilvl w:val="0"/>
                <w:numId w:val="18"/>
              </w:numPr>
            </w:pPr>
            <w:r>
              <w:t>Razão Social (Opcional)</w:t>
            </w:r>
          </w:p>
          <w:p w14:paraId="1BA825F2" w14:textId="77777777" w:rsidR="007D69CF" w:rsidRDefault="007D69CF" w:rsidP="007D69CF">
            <w:pPr>
              <w:pStyle w:val="PargrafodaLista"/>
              <w:numPr>
                <w:ilvl w:val="0"/>
                <w:numId w:val="18"/>
              </w:numPr>
            </w:pPr>
            <w:r>
              <w:t>Nome (Obrigatório)</w:t>
            </w:r>
          </w:p>
          <w:p w14:paraId="224B2C58" w14:textId="77777777" w:rsidR="007D69CF" w:rsidRDefault="007D69CF" w:rsidP="007D69CF">
            <w:pPr>
              <w:pStyle w:val="PargrafodaLista"/>
              <w:numPr>
                <w:ilvl w:val="0"/>
                <w:numId w:val="18"/>
              </w:numPr>
            </w:pPr>
            <w:r>
              <w:t>Descrição (Obrigatório/ Com mais de duzentos caracteres)</w:t>
            </w:r>
          </w:p>
        </w:tc>
      </w:tr>
      <w:tr w:rsidR="007D69CF" w14:paraId="009635D8" w14:textId="77777777" w:rsidTr="001B6F35">
        <w:tc>
          <w:tcPr>
            <w:tcW w:w="1555" w:type="dxa"/>
          </w:tcPr>
          <w:p w14:paraId="0E370D61" w14:textId="77777777" w:rsidR="007D69CF" w:rsidRDefault="007D69CF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108FB1B" w14:textId="4E182ABE" w:rsidR="007D69CF" w:rsidRDefault="007D69CF" w:rsidP="001B6F35">
            <w:pPr>
              <w:pStyle w:val="SemEspaamento"/>
              <w:spacing w:line="276" w:lineRule="auto"/>
            </w:pPr>
            <w:r>
              <w:t xml:space="preserve">Tento </w:t>
            </w:r>
            <w:r>
              <w:t>Alterar</w:t>
            </w:r>
            <w:r>
              <w:t xml:space="preserve"> o Fornecedor</w:t>
            </w:r>
          </w:p>
        </w:tc>
      </w:tr>
      <w:tr w:rsidR="007D69CF" w14:paraId="7590813D" w14:textId="77777777" w:rsidTr="001B6F35">
        <w:tc>
          <w:tcPr>
            <w:tcW w:w="1555" w:type="dxa"/>
          </w:tcPr>
          <w:p w14:paraId="1D9C5CD6" w14:textId="77777777" w:rsidR="007D69CF" w:rsidRDefault="007D69CF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12A24E85" w14:textId="77777777" w:rsidR="007D69CF" w:rsidRPr="00AA60F6" w:rsidRDefault="007D69CF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7AAFBF3" w14:textId="77777777" w:rsidR="007D69CF" w:rsidRDefault="007D69CF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Descrição deve ser menor que duzentos caracteres.</w:t>
            </w:r>
          </w:p>
        </w:tc>
      </w:tr>
    </w:tbl>
    <w:p w14:paraId="5F3B48BD" w14:textId="77777777" w:rsidR="00357068" w:rsidRPr="00C44FE9" w:rsidRDefault="00357068" w:rsidP="00C44FE9"/>
    <w:sectPr w:rsidR="00357068" w:rsidRPr="00C44FE9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81567" w14:textId="77777777" w:rsidR="00750F98" w:rsidRDefault="00750F98" w:rsidP="00E33422">
      <w:pPr>
        <w:spacing w:after="0" w:line="240" w:lineRule="auto"/>
      </w:pPr>
      <w:r>
        <w:separator/>
      </w:r>
    </w:p>
  </w:endnote>
  <w:endnote w:type="continuationSeparator" w:id="0">
    <w:p w14:paraId="16062669" w14:textId="77777777" w:rsidR="00750F98" w:rsidRDefault="00750F98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34C48" w14:textId="77777777" w:rsidR="00750F98" w:rsidRDefault="00750F98" w:rsidP="00E33422">
      <w:pPr>
        <w:spacing w:after="0" w:line="240" w:lineRule="auto"/>
      </w:pPr>
      <w:r>
        <w:separator/>
      </w:r>
    </w:p>
  </w:footnote>
  <w:footnote w:type="continuationSeparator" w:id="0">
    <w:p w14:paraId="06311C20" w14:textId="77777777" w:rsidR="00750F98" w:rsidRDefault="00750F98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69A64845" w:rsidR="00357068" w:rsidRPr="00E33422" w:rsidRDefault="00D44265" w:rsidP="00E33422">
    <w:pPr>
      <w:jc w:val="right"/>
      <w:rPr>
        <w:szCs w:val="32"/>
      </w:rPr>
    </w:pPr>
    <w:r w:rsidRPr="00D44265">
      <w:rPr>
        <w:b/>
        <w:szCs w:val="32"/>
      </w:rPr>
      <w:t>2.2. Alteração de Fornecedor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320C45"/>
    <w:multiLevelType w:val="hybridMultilevel"/>
    <w:tmpl w:val="E94226E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BE48F0"/>
    <w:multiLevelType w:val="hybridMultilevel"/>
    <w:tmpl w:val="B1E2D8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040CF"/>
    <w:multiLevelType w:val="hybridMultilevel"/>
    <w:tmpl w:val="EAD0B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C1B3C"/>
    <w:multiLevelType w:val="hybridMultilevel"/>
    <w:tmpl w:val="17BA8C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"/>
  </w:num>
  <w:num w:numId="20">
    <w:abstractNumId w:val="1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3009D"/>
    <w:rsid w:val="0006738F"/>
    <w:rsid w:val="00087A5D"/>
    <w:rsid w:val="000B6176"/>
    <w:rsid w:val="000D0693"/>
    <w:rsid w:val="000F1DDE"/>
    <w:rsid w:val="001046E4"/>
    <w:rsid w:val="0012337D"/>
    <w:rsid w:val="0013279D"/>
    <w:rsid w:val="001618E2"/>
    <w:rsid w:val="0017668F"/>
    <w:rsid w:val="00196679"/>
    <w:rsid w:val="001B1385"/>
    <w:rsid w:val="001C1B5E"/>
    <w:rsid w:val="001E3A40"/>
    <w:rsid w:val="002A05E5"/>
    <w:rsid w:val="002A7FF0"/>
    <w:rsid w:val="002E60BF"/>
    <w:rsid w:val="002E73F6"/>
    <w:rsid w:val="00352433"/>
    <w:rsid w:val="00355245"/>
    <w:rsid w:val="00357068"/>
    <w:rsid w:val="003742DA"/>
    <w:rsid w:val="00386F49"/>
    <w:rsid w:val="00392810"/>
    <w:rsid w:val="003E427C"/>
    <w:rsid w:val="00412A27"/>
    <w:rsid w:val="00430BE9"/>
    <w:rsid w:val="004515B2"/>
    <w:rsid w:val="00464924"/>
    <w:rsid w:val="004940B7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46331"/>
    <w:rsid w:val="00560C41"/>
    <w:rsid w:val="005617C9"/>
    <w:rsid w:val="00564E21"/>
    <w:rsid w:val="005B2AF4"/>
    <w:rsid w:val="005B2F50"/>
    <w:rsid w:val="005B3313"/>
    <w:rsid w:val="005C25DC"/>
    <w:rsid w:val="005E41C1"/>
    <w:rsid w:val="006D2425"/>
    <w:rsid w:val="006D5194"/>
    <w:rsid w:val="006D5334"/>
    <w:rsid w:val="00706BE2"/>
    <w:rsid w:val="00727DEA"/>
    <w:rsid w:val="007316A4"/>
    <w:rsid w:val="00732E92"/>
    <w:rsid w:val="00750F98"/>
    <w:rsid w:val="00780CFE"/>
    <w:rsid w:val="00791EE9"/>
    <w:rsid w:val="0079512C"/>
    <w:rsid w:val="007A139B"/>
    <w:rsid w:val="007A4EA3"/>
    <w:rsid w:val="007C2F4B"/>
    <w:rsid w:val="007D69CF"/>
    <w:rsid w:val="007F0CCC"/>
    <w:rsid w:val="00807CA9"/>
    <w:rsid w:val="00844E7E"/>
    <w:rsid w:val="008544AD"/>
    <w:rsid w:val="00875DF5"/>
    <w:rsid w:val="008B3CA0"/>
    <w:rsid w:val="008C0D9D"/>
    <w:rsid w:val="008D1CC3"/>
    <w:rsid w:val="008E31DC"/>
    <w:rsid w:val="008E40C1"/>
    <w:rsid w:val="00917ED1"/>
    <w:rsid w:val="00967F68"/>
    <w:rsid w:val="00997F9B"/>
    <w:rsid w:val="009A1B09"/>
    <w:rsid w:val="009A26D5"/>
    <w:rsid w:val="00AA60F6"/>
    <w:rsid w:val="00AD28DF"/>
    <w:rsid w:val="00B0577D"/>
    <w:rsid w:val="00B07C66"/>
    <w:rsid w:val="00B375D1"/>
    <w:rsid w:val="00B56B9D"/>
    <w:rsid w:val="00B57F31"/>
    <w:rsid w:val="00B60B38"/>
    <w:rsid w:val="00B75304"/>
    <w:rsid w:val="00B85A24"/>
    <w:rsid w:val="00BB1DD7"/>
    <w:rsid w:val="00BD4A16"/>
    <w:rsid w:val="00BE5159"/>
    <w:rsid w:val="00C44FE9"/>
    <w:rsid w:val="00C45639"/>
    <w:rsid w:val="00C46A97"/>
    <w:rsid w:val="00C75C95"/>
    <w:rsid w:val="00C842BC"/>
    <w:rsid w:val="00CB5F0C"/>
    <w:rsid w:val="00CC7A34"/>
    <w:rsid w:val="00D13A4C"/>
    <w:rsid w:val="00D44265"/>
    <w:rsid w:val="00D520B7"/>
    <w:rsid w:val="00DC7E86"/>
    <w:rsid w:val="00DF37A1"/>
    <w:rsid w:val="00DF3ED2"/>
    <w:rsid w:val="00E13743"/>
    <w:rsid w:val="00E33422"/>
    <w:rsid w:val="00E36C84"/>
    <w:rsid w:val="00E847AA"/>
    <w:rsid w:val="00ED0AF9"/>
    <w:rsid w:val="00ED6DE4"/>
    <w:rsid w:val="00F516B8"/>
    <w:rsid w:val="00F6023F"/>
    <w:rsid w:val="00F8148B"/>
    <w:rsid w:val="00FA17A7"/>
    <w:rsid w:val="00FA5C19"/>
    <w:rsid w:val="00FA7374"/>
    <w:rsid w:val="00FB7A3B"/>
    <w:rsid w:val="00FC0A5E"/>
    <w:rsid w:val="00FD5B01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6E3C5-7F66-4DC9-971C-D52A5AFC7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498</TotalTime>
  <Pages>7</Pages>
  <Words>941</Words>
  <Characters>5084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53</cp:revision>
  <dcterms:created xsi:type="dcterms:W3CDTF">2018-08-03T23:00:00Z</dcterms:created>
  <dcterms:modified xsi:type="dcterms:W3CDTF">2019-06-27T19:24:00Z</dcterms:modified>
</cp:coreProperties>
</file>