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5B13497D" w:rsidR="00F8148B" w:rsidRPr="00F8148B" w:rsidRDefault="00421337" w:rsidP="00F8148B">
      <w:pPr>
        <w:jc w:val="right"/>
        <w:rPr>
          <w:sz w:val="32"/>
          <w:szCs w:val="32"/>
        </w:rPr>
      </w:pPr>
      <w:r w:rsidRPr="00421337">
        <w:rPr>
          <w:b/>
          <w:sz w:val="32"/>
          <w:szCs w:val="32"/>
        </w:rPr>
        <w:t>4.2. Mostrar Avaliações do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612A348" w:rsidR="00013867" w:rsidRPr="00D13A4C" w:rsidRDefault="008E5DB6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4</w:t>
      </w:r>
      <w:r w:rsidR="00D337A7" w:rsidRPr="00D337A7">
        <w:rPr>
          <w:b/>
          <w:sz w:val="28"/>
          <w:szCs w:val="32"/>
        </w:rPr>
        <w:t xml:space="preserve">. </w:t>
      </w:r>
      <w:r w:rsidRPr="008E5DB6">
        <w:rPr>
          <w:b/>
          <w:sz w:val="28"/>
          <w:szCs w:val="32"/>
        </w:rPr>
        <w:t>Avaliações Fornecedor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77A2FB43" w14:textId="6E066771" w:rsidR="00645BCC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7286" w:history="1">
            <w:r w:rsidR="00645BCC" w:rsidRPr="00FA48FC">
              <w:rPr>
                <w:rStyle w:val="Hyperlink"/>
                <w:noProof/>
              </w:rPr>
              <w:t>1.</w:t>
            </w:r>
            <w:r w:rsidR="00645B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45BCC" w:rsidRPr="00FA48FC">
              <w:rPr>
                <w:rStyle w:val="Hyperlink"/>
                <w:noProof/>
              </w:rPr>
              <w:t>Opções Gerais</w:t>
            </w:r>
            <w:r w:rsidR="00645BCC">
              <w:rPr>
                <w:noProof/>
                <w:webHidden/>
              </w:rPr>
              <w:tab/>
            </w:r>
            <w:r w:rsidR="00645BCC">
              <w:rPr>
                <w:noProof/>
                <w:webHidden/>
              </w:rPr>
              <w:fldChar w:fldCharType="begin"/>
            </w:r>
            <w:r w:rsidR="00645BCC">
              <w:rPr>
                <w:noProof/>
                <w:webHidden/>
              </w:rPr>
              <w:instrText xml:space="preserve"> PAGEREF _Toc12637286 \h </w:instrText>
            </w:r>
            <w:r w:rsidR="00645BCC">
              <w:rPr>
                <w:noProof/>
                <w:webHidden/>
              </w:rPr>
            </w:r>
            <w:r w:rsidR="00645BCC">
              <w:rPr>
                <w:noProof/>
                <w:webHidden/>
              </w:rPr>
              <w:fldChar w:fldCharType="separate"/>
            </w:r>
            <w:r w:rsidR="00645BCC">
              <w:rPr>
                <w:noProof/>
                <w:webHidden/>
              </w:rPr>
              <w:t>3</w:t>
            </w:r>
            <w:r w:rsidR="00645BCC">
              <w:rPr>
                <w:noProof/>
                <w:webHidden/>
              </w:rPr>
              <w:fldChar w:fldCharType="end"/>
            </w:r>
          </w:hyperlink>
        </w:p>
        <w:p w14:paraId="428E27C9" w14:textId="729CDCDB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87" w:history="1">
            <w:r w:rsidRPr="00FA48F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19F7" w14:textId="28C8BA11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88" w:history="1">
            <w:r w:rsidRPr="00FA48F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11AB" w14:textId="5AB2C6B0" w:rsidR="00645BCC" w:rsidRDefault="00645BC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89" w:history="1">
            <w:r w:rsidRPr="00FA48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4.2. Mostrar Avaliações do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870B" w14:textId="721CDDA4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90" w:history="1">
            <w:r w:rsidRPr="00FA48F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7423" w14:textId="4FD0AFEA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91" w:history="1">
            <w:r w:rsidRPr="00FA48F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0C9A" w14:textId="069F7905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92" w:history="1">
            <w:r w:rsidRPr="00FA48F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4666" w14:textId="2BFFFE29" w:rsidR="00645BCC" w:rsidRDefault="00645BC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93" w:history="1">
            <w:r w:rsidRPr="00FA48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6390" w14:textId="2B38A940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94" w:history="1">
            <w:r w:rsidRPr="00FA48F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48FC">
              <w:rPr>
                <w:rStyle w:val="Hyperlink"/>
                <w:noProof/>
              </w:rPr>
              <w:t>C1 – Mostrar Avaliações – Fornecedor não avaliado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611C" w14:textId="3376C0EF" w:rsidR="00645BCC" w:rsidRDefault="00645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295" w:history="1">
            <w:r w:rsidRPr="00FA48F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FA48FC">
              <w:rPr>
                <w:rStyle w:val="Hyperlink"/>
                <w:noProof/>
              </w:rPr>
              <w:t>C2 – Mostrar Avaliações – Fornecedor avaliado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595D9ED3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7286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7287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7288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52668CA" w:rsidR="00CC7A34" w:rsidRDefault="008E5DB6" w:rsidP="00BB1DD7">
            <w:bookmarkStart w:id="4" w:name="_Hlk12563053"/>
            <w:r>
              <w:t>4</w:t>
            </w:r>
            <w:r w:rsidR="00D337A7">
              <w:t xml:space="preserve">. </w:t>
            </w:r>
            <w:r w:rsidRPr="00D522E4">
              <w:t>Avaliações Fornecedor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6E843EE9" w:rsidR="006D5194" w:rsidRPr="00352433" w:rsidRDefault="00421337" w:rsidP="006D5194">
            <w:r w:rsidRPr="00421337">
              <w:t>4.2. Mostrar Avaliações do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0E8B0A10" w:rsidR="002E73F6" w:rsidRDefault="00D35272" w:rsidP="007F0CCC">
      <w:pPr>
        <w:pStyle w:val="Ttulo1"/>
      </w:pPr>
      <w:bookmarkStart w:id="5" w:name="_Toc12637289"/>
      <w:r w:rsidRPr="00D35272">
        <w:lastRenderedPageBreak/>
        <w:t>4.2. Mostrar Avaliações do fornecedor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7290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7B75EC5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96402A">
        <w:t xml:space="preserve">usuário </w:t>
      </w:r>
      <w:r w:rsidR="00421337">
        <w:t xml:space="preserve">do site 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7291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75B8E9DE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5E433D">
        <w:t>Poder</w:t>
      </w:r>
      <w:r w:rsidR="00421337">
        <w:t xml:space="preserve"> ver as Avaliações</w:t>
      </w:r>
      <w:r w:rsidR="008E5DB6">
        <w:t xml:space="preserve"> </w:t>
      </w:r>
      <w:r w:rsidR="00421337">
        <w:t>d</w:t>
      </w:r>
      <w:r w:rsidR="008E5DB6">
        <w:t>o</w:t>
      </w:r>
      <w:r w:rsidR="00421337">
        <w:t>s</w:t>
      </w:r>
      <w:r w:rsidR="008E5DB6">
        <w:t xml:space="preserve"> Fornecedor</w:t>
      </w:r>
      <w:r w:rsidR="00421337">
        <w:t>es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7292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E0572B1" w:rsidR="00FC0A5E" w:rsidRDefault="004940B7" w:rsidP="00BD4A16">
      <w:pPr>
        <w:spacing w:line="360" w:lineRule="auto"/>
      </w:pPr>
      <w:r>
        <w:tab/>
      </w:r>
      <w:r w:rsidR="005E433D">
        <w:t xml:space="preserve">Para </w:t>
      </w:r>
      <w:r w:rsidR="00AD077C">
        <w:t xml:space="preserve">poder </w:t>
      </w:r>
      <w:r w:rsidR="00421337">
        <w:t>avaliar os fornecedores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7293"/>
      <w:r>
        <w:lastRenderedPageBreak/>
        <w:t>Confirmação</w:t>
      </w:r>
      <w:bookmarkEnd w:id="9"/>
    </w:p>
    <w:p w14:paraId="18552654" w14:textId="184439C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5D6D" w14:paraId="5F830C43" w14:textId="77777777" w:rsidTr="001F3582">
        <w:tc>
          <w:tcPr>
            <w:tcW w:w="9061" w:type="dxa"/>
            <w:gridSpan w:val="2"/>
          </w:tcPr>
          <w:p w14:paraId="2AFA4DAF" w14:textId="2590E9F5" w:rsidR="00505D6D" w:rsidRPr="0013279D" w:rsidRDefault="00505D6D" w:rsidP="001F3582">
            <w:pPr>
              <w:pStyle w:val="Ttulo2"/>
              <w:outlineLvl w:val="1"/>
            </w:pPr>
            <w:bookmarkStart w:id="10" w:name="_Toc12637294"/>
            <w:r>
              <w:t>C1 – Mostrar Avaliações</w:t>
            </w:r>
            <w:r w:rsidR="00494298">
              <w:t xml:space="preserve"> – Fornecedor não avaliado</w:t>
            </w:r>
            <w:bookmarkEnd w:id="10"/>
          </w:p>
        </w:tc>
      </w:tr>
      <w:tr w:rsidR="00505D6D" w14:paraId="794E687F" w14:textId="77777777" w:rsidTr="001F3582">
        <w:tc>
          <w:tcPr>
            <w:tcW w:w="1555" w:type="dxa"/>
          </w:tcPr>
          <w:p w14:paraId="417A5070" w14:textId="77777777" w:rsidR="00505D6D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C6CBA53" w14:textId="77777777" w:rsidR="00505D6D" w:rsidRPr="00AA60F6" w:rsidRDefault="00505D6D" w:rsidP="001F358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34A944" w14:textId="562B5FF6" w:rsidR="00505D6D" w:rsidRDefault="00494298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Estou vendo a lista de </w:t>
            </w:r>
            <w:r w:rsidR="00F5764C">
              <w:t>Fornecedores</w:t>
            </w:r>
          </w:p>
        </w:tc>
      </w:tr>
      <w:tr w:rsidR="00505D6D" w14:paraId="39658E41" w14:textId="77777777" w:rsidTr="001F3582">
        <w:tc>
          <w:tcPr>
            <w:tcW w:w="1555" w:type="dxa"/>
          </w:tcPr>
          <w:p w14:paraId="500BC553" w14:textId="77777777" w:rsidR="00505D6D" w:rsidRPr="00447DD7" w:rsidRDefault="00505D6D" w:rsidP="001F358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E9DDE49" w14:textId="4AE289AA" w:rsidR="00505D6D" w:rsidRDefault="00F5764C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Existe um Fornecedor não avaliado</w:t>
            </w:r>
          </w:p>
        </w:tc>
      </w:tr>
      <w:tr w:rsidR="00505D6D" w14:paraId="01225A72" w14:textId="77777777" w:rsidTr="001F3582">
        <w:tc>
          <w:tcPr>
            <w:tcW w:w="1555" w:type="dxa"/>
          </w:tcPr>
          <w:p w14:paraId="080F37A5" w14:textId="77777777" w:rsidR="00505D6D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AD67B39" w14:textId="77777777" w:rsidR="00505D6D" w:rsidRPr="00AA60F6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422216" w14:textId="2E60C2D0" w:rsidR="00505D6D" w:rsidRDefault="00F5764C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Vejo um Fornecedor sem Avaliação</w:t>
            </w:r>
          </w:p>
        </w:tc>
      </w:tr>
      <w:tr w:rsidR="00505D6D" w14:paraId="0A409F7F" w14:textId="77777777" w:rsidTr="001F3582">
        <w:tc>
          <w:tcPr>
            <w:tcW w:w="1555" w:type="dxa"/>
          </w:tcPr>
          <w:p w14:paraId="6242CDA6" w14:textId="77777777" w:rsidR="00505D6D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7D83D09" w14:textId="77777777" w:rsidR="00505D6D" w:rsidRPr="00AA60F6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DAA530A" w14:textId="108FBECB" w:rsidR="00505D6D" w:rsidRDefault="00505D6D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F5764C">
              <w:t>Mostra o aviso “Não Avaliado”</w:t>
            </w:r>
          </w:p>
        </w:tc>
      </w:tr>
    </w:tbl>
    <w:p w14:paraId="6C337E29" w14:textId="535EBF28" w:rsidR="00505D6D" w:rsidRDefault="00505D6D" w:rsidP="00505D6D"/>
    <w:p w14:paraId="74D84735" w14:textId="77777777" w:rsidR="00C9523B" w:rsidRDefault="00C9523B" w:rsidP="00505D6D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5764C" w14:paraId="5FF12276" w14:textId="77777777" w:rsidTr="001F3582">
        <w:tc>
          <w:tcPr>
            <w:tcW w:w="9061" w:type="dxa"/>
            <w:gridSpan w:val="2"/>
          </w:tcPr>
          <w:p w14:paraId="10030C07" w14:textId="721CBBD5" w:rsidR="00F5764C" w:rsidRPr="0013279D" w:rsidRDefault="00F5764C" w:rsidP="00C9523B">
            <w:pPr>
              <w:pStyle w:val="Ttulo2"/>
              <w:outlineLvl w:val="1"/>
            </w:pPr>
            <w:bookmarkStart w:id="11" w:name="_Toc12637295"/>
            <w:r>
              <w:t>C</w:t>
            </w:r>
            <w:r w:rsidR="00C9523B">
              <w:t>2</w:t>
            </w:r>
            <w:r>
              <w:t xml:space="preserve"> – Mostrar Avaliações – Fornecedor avaliado</w:t>
            </w:r>
            <w:bookmarkEnd w:id="11"/>
          </w:p>
        </w:tc>
      </w:tr>
      <w:tr w:rsidR="00F5764C" w14:paraId="2B9A8B84" w14:textId="77777777" w:rsidTr="001F3582">
        <w:tc>
          <w:tcPr>
            <w:tcW w:w="1555" w:type="dxa"/>
          </w:tcPr>
          <w:p w14:paraId="40C3F25E" w14:textId="77777777" w:rsidR="00F5764C" w:rsidRDefault="00F5764C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835D066" w14:textId="77777777" w:rsidR="00F5764C" w:rsidRPr="00AA60F6" w:rsidRDefault="00F5764C" w:rsidP="001F358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88A124" w14:textId="77777777" w:rsidR="00F5764C" w:rsidRDefault="00F5764C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vendo a lista de Fornecedores</w:t>
            </w:r>
          </w:p>
        </w:tc>
      </w:tr>
      <w:tr w:rsidR="00F5764C" w14:paraId="27211C34" w14:textId="77777777" w:rsidTr="001F3582">
        <w:tc>
          <w:tcPr>
            <w:tcW w:w="1555" w:type="dxa"/>
          </w:tcPr>
          <w:p w14:paraId="62E70B96" w14:textId="77777777" w:rsidR="00F5764C" w:rsidRPr="00447DD7" w:rsidRDefault="00F5764C" w:rsidP="001F358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4B46204" w14:textId="5793D21E" w:rsidR="00F5764C" w:rsidRDefault="00F5764C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Existe um Fornecedor avaliado</w:t>
            </w:r>
          </w:p>
        </w:tc>
      </w:tr>
      <w:tr w:rsidR="00F5764C" w14:paraId="5C90C05B" w14:textId="77777777" w:rsidTr="001F3582">
        <w:tc>
          <w:tcPr>
            <w:tcW w:w="1555" w:type="dxa"/>
          </w:tcPr>
          <w:p w14:paraId="3C43CE2F" w14:textId="77777777" w:rsidR="00F5764C" w:rsidRDefault="00F5764C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049AC01" w14:textId="77777777" w:rsidR="00F5764C" w:rsidRPr="00AA60F6" w:rsidRDefault="00F5764C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5586E6A" w14:textId="3448A24E" w:rsidR="00F5764C" w:rsidRDefault="00F5764C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Vejo um Fornecedor Com Avaliação</w:t>
            </w:r>
          </w:p>
        </w:tc>
      </w:tr>
      <w:tr w:rsidR="00F5764C" w14:paraId="17EDAAC5" w14:textId="77777777" w:rsidTr="001F3582">
        <w:tc>
          <w:tcPr>
            <w:tcW w:w="1555" w:type="dxa"/>
          </w:tcPr>
          <w:p w14:paraId="383059F8" w14:textId="77777777" w:rsidR="00F5764C" w:rsidRDefault="00F5764C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1F8630D" w14:textId="77777777" w:rsidR="00F5764C" w:rsidRPr="00AA60F6" w:rsidRDefault="00F5764C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DF3254B" w14:textId="77777777" w:rsidR="00F5764C" w:rsidRDefault="00F5764C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o A avaliação da seguinte maneira</w:t>
            </w:r>
          </w:p>
          <w:p w14:paraId="56AC8987" w14:textId="5F3DC45F" w:rsidR="00F5764C" w:rsidRDefault="00F5764C" w:rsidP="00F5764C">
            <w:pPr>
              <w:pStyle w:val="PargrafodaLista"/>
              <w:numPr>
                <w:ilvl w:val="0"/>
                <w:numId w:val="2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Cinco estrelas preenchidas de acordo com a nota</w:t>
            </w:r>
          </w:p>
          <w:p w14:paraId="186AB938" w14:textId="77777777" w:rsidR="00F5764C" w:rsidRDefault="00F5764C" w:rsidP="00F5764C">
            <w:pPr>
              <w:pStyle w:val="PargrafodaLista"/>
              <w:numPr>
                <w:ilvl w:val="0"/>
                <w:numId w:val="2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Nota de um a dez</w:t>
            </w:r>
          </w:p>
          <w:p w14:paraId="20FCA90A" w14:textId="248B3800" w:rsidR="00F5764C" w:rsidRDefault="00F5764C" w:rsidP="00F5764C">
            <w:pPr>
              <w:pStyle w:val="PargrafodaLista"/>
              <w:numPr>
                <w:ilvl w:val="0"/>
                <w:numId w:val="2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Quantidade de Avaliações</w:t>
            </w:r>
          </w:p>
        </w:tc>
      </w:tr>
    </w:tbl>
    <w:p w14:paraId="38DAB406" w14:textId="77777777" w:rsidR="00505D6D" w:rsidRDefault="00505D6D" w:rsidP="00875DF5"/>
    <w:sectPr w:rsidR="00505D6D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D04FD" w14:textId="77777777" w:rsidR="00BC4A1F" w:rsidRDefault="00BC4A1F" w:rsidP="00E33422">
      <w:pPr>
        <w:spacing w:after="0" w:line="240" w:lineRule="auto"/>
      </w:pPr>
      <w:r>
        <w:separator/>
      </w:r>
    </w:p>
  </w:endnote>
  <w:endnote w:type="continuationSeparator" w:id="0">
    <w:p w14:paraId="205C9690" w14:textId="77777777" w:rsidR="00BC4A1F" w:rsidRDefault="00BC4A1F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3E76" w14:textId="77777777" w:rsidR="00BC4A1F" w:rsidRDefault="00BC4A1F" w:rsidP="00E33422">
      <w:pPr>
        <w:spacing w:after="0" w:line="240" w:lineRule="auto"/>
      </w:pPr>
      <w:r>
        <w:separator/>
      </w:r>
    </w:p>
  </w:footnote>
  <w:footnote w:type="continuationSeparator" w:id="0">
    <w:p w14:paraId="22327984" w14:textId="77777777" w:rsidR="00BC4A1F" w:rsidRDefault="00BC4A1F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59D07B32" w:rsidR="00357068" w:rsidRPr="00E33422" w:rsidRDefault="00421337" w:rsidP="00E33422">
    <w:pPr>
      <w:jc w:val="right"/>
      <w:rPr>
        <w:szCs w:val="32"/>
      </w:rPr>
    </w:pPr>
    <w:r w:rsidRPr="00421337">
      <w:rPr>
        <w:b/>
        <w:szCs w:val="32"/>
      </w:rPr>
      <w:t>4.2. Mostrar Avaliações do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A1644"/>
    <w:multiLevelType w:val="hybridMultilevel"/>
    <w:tmpl w:val="C51ECB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6397"/>
    <w:rsid w:val="0006738F"/>
    <w:rsid w:val="00087A5D"/>
    <w:rsid w:val="000F1DDE"/>
    <w:rsid w:val="001046E4"/>
    <w:rsid w:val="00114235"/>
    <w:rsid w:val="00127A89"/>
    <w:rsid w:val="00130350"/>
    <w:rsid w:val="0013279D"/>
    <w:rsid w:val="001618E2"/>
    <w:rsid w:val="0017668F"/>
    <w:rsid w:val="00186894"/>
    <w:rsid w:val="001921E4"/>
    <w:rsid w:val="00196679"/>
    <w:rsid w:val="001A0C70"/>
    <w:rsid w:val="001B1385"/>
    <w:rsid w:val="001C1B5E"/>
    <w:rsid w:val="001D43F9"/>
    <w:rsid w:val="001D71F1"/>
    <w:rsid w:val="001E3A40"/>
    <w:rsid w:val="001E5615"/>
    <w:rsid w:val="0021022C"/>
    <w:rsid w:val="0022743D"/>
    <w:rsid w:val="00252DCC"/>
    <w:rsid w:val="0026120C"/>
    <w:rsid w:val="002A05E5"/>
    <w:rsid w:val="002A7FF0"/>
    <w:rsid w:val="002C2412"/>
    <w:rsid w:val="002C5396"/>
    <w:rsid w:val="002E3957"/>
    <w:rsid w:val="002E60BF"/>
    <w:rsid w:val="002E73F6"/>
    <w:rsid w:val="002F3370"/>
    <w:rsid w:val="00352433"/>
    <w:rsid w:val="00355245"/>
    <w:rsid w:val="00357068"/>
    <w:rsid w:val="003742DA"/>
    <w:rsid w:val="00392810"/>
    <w:rsid w:val="003D1222"/>
    <w:rsid w:val="003F40C1"/>
    <w:rsid w:val="0041029F"/>
    <w:rsid w:val="00412A27"/>
    <w:rsid w:val="00421337"/>
    <w:rsid w:val="00430BE9"/>
    <w:rsid w:val="00435481"/>
    <w:rsid w:val="004515B2"/>
    <w:rsid w:val="004763B6"/>
    <w:rsid w:val="004828A6"/>
    <w:rsid w:val="004940B7"/>
    <w:rsid w:val="00494298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05D6D"/>
    <w:rsid w:val="005167B6"/>
    <w:rsid w:val="00546331"/>
    <w:rsid w:val="00560C41"/>
    <w:rsid w:val="00561029"/>
    <w:rsid w:val="005617C9"/>
    <w:rsid w:val="00564E21"/>
    <w:rsid w:val="005A4825"/>
    <w:rsid w:val="005B11BF"/>
    <w:rsid w:val="005B2AF4"/>
    <w:rsid w:val="005B3313"/>
    <w:rsid w:val="005C25DC"/>
    <w:rsid w:val="005E41C1"/>
    <w:rsid w:val="005E433D"/>
    <w:rsid w:val="00635606"/>
    <w:rsid w:val="00645BCC"/>
    <w:rsid w:val="00664011"/>
    <w:rsid w:val="00696615"/>
    <w:rsid w:val="006D5194"/>
    <w:rsid w:val="00706BE2"/>
    <w:rsid w:val="00732E92"/>
    <w:rsid w:val="00780CFE"/>
    <w:rsid w:val="00783FD2"/>
    <w:rsid w:val="00791EE9"/>
    <w:rsid w:val="007A139B"/>
    <w:rsid w:val="007C2F4B"/>
    <w:rsid w:val="007F0CCC"/>
    <w:rsid w:val="00807CA9"/>
    <w:rsid w:val="008544AD"/>
    <w:rsid w:val="008610F7"/>
    <w:rsid w:val="00862FD1"/>
    <w:rsid w:val="00875DF5"/>
    <w:rsid w:val="00894ECA"/>
    <w:rsid w:val="008B3CA0"/>
    <w:rsid w:val="008C0D9D"/>
    <w:rsid w:val="008E40C1"/>
    <w:rsid w:val="008E5DB6"/>
    <w:rsid w:val="00917ED1"/>
    <w:rsid w:val="0092002B"/>
    <w:rsid w:val="0093294B"/>
    <w:rsid w:val="0096402A"/>
    <w:rsid w:val="00997F9B"/>
    <w:rsid w:val="009A1B09"/>
    <w:rsid w:val="009A26D5"/>
    <w:rsid w:val="00A35FE4"/>
    <w:rsid w:val="00A67094"/>
    <w:rsid w:val="00A82886"/>
    <w:rsid w:val="00AA60F6"/>
    <w:rsid w:val="00AD077C"/>
    <w:rsid w:val="00AD28DF"/>
    <w:rsid w:val="00B07E20"/>
    <w:rsid w:val="00B375D1"/>
    <w:rsid w:val="00B56B9D"/>
    <w:rsid w:val="00B60B38"/>
    <w:rsid w:val="00B75304"/>
    <w:rsid w:val="00B85A24"/>
    <w:rsid w:val="00BB1DD7"/>
    <w:rsid w:val="00BC4A1F"/>
    <w:rsid w:val="00BC70BB"/>
    <w:rsid w:val="00BD4A16"/>
    <w:rsid w:val="00BE5159"/>
    <w:rsid w:val="00BE5684"/>
    <w:rsid w:val="00C11E2D"/>
    <w:rsid w:val="00C2501C"/>
    <w:rsid w:val="00C41587"/>
    <w:rsid w:val="00C44FE9"/>
    <w:rsid w:val="00C45639"/>
    <w:rsid w:val="00C46A97"/>
    <w:rsid w:val="00C75C95"/>
    <w:rsid w:val="00C842BC"/>
    <w:rsid w:val="00C9523B"/>
    <w:rsid w:val="00CB5F0C"/>
    <w:rsid w:val="00CC7A34"/>
    <w:rsid w:val="00D074BA"/>
    <w:rsid w:val="00D13A4C"/>
    <w:rsid w:val="00D337A7"/>
    <w:rsid w:val="00D35272"/>
    <w:rsid w:val="00D36168"/>
    <w:rsid w:val="00D520B7"/>
    <w:rsid w:val="00D923B4"/>
    <w:rsid w:val="00D93A4C"/>
    <w:rsid w:val="00DA6BA2"/>
    <w:rsid w:val="00DB5CED"/>
    <w:rsid w:val="00DF37A1"/>
    <w:rsid w:val="00DF3ED2"/>
    <w:rsid w:val="00E023FA"/>
    <w:rsid w:val="00E13743"/>
    <w:rsid w:val="00E209D2"/>
    <w:rsid w:val="00E33422"/>
    <w:rsid w:val="00E36C84"/>
    <w:rsid w:val="00E847AA"/>
    <w:rsid w:val="00ED0AF9"/>
    <w:rsid w:val="00EE7438"/>
    <w:rsid w:val="00F016F0"/>
    <w:rsid w:val="00F02583"/>
    <w:rsid w:val="00F516B8"/>
    <w:rsid w:val="00F5764C"/>
    <w:rsid w:val="00F6023F"/>
    <w:rsid w:val="00F65509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6C77-647A-4C25-9D56-595E30B9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745</TotalTime>
  <Pages>5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76</cp:revision>
  <dcterms:created xsi:type="dcterms:W3CDTF">2018-08-03T23:00:00Z</dcterms:created>
  <dcterms:modified xsi:type="dcterms:W3CDTF">2019-06-28T21:01:00Z</dcterms:modified>
</cp:coreProperties>
</file>