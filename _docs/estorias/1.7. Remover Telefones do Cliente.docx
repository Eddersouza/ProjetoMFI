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17AB97EF" w:rsidR="00F8148B" w:rsidRPr="00F8148B" w:rsidRDefault="00F97A92" w:rsidP="00F8148B">
      <w:pPr>
        <w:jc w:val="right"/>
        <w:rPr>
          <w:sz w:val="32"/>
          <w:szCs w:val="32"/>
        </w:rPr>
      </w:pPr>
      <w:r w:rsidRPr="00F97A92">
        <w:rPr>
          <w:b/>
          <w:sz w:val="32"/>
          <w:szCs w:val="32"/>
        </w:rPr>
        <w:t>1.7. Remover Telefones do Cliente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47B86261" w:rsidR="00013867" w:rsidRPr="00D13A4C" w:rsidRDefault="004515B2" w:rsidP="00013867">
      <w:pPr>
        <w:jc w:val="right"/>
        <w:rPr>
          <w:b/>
          <w:szCs w:val="32"/>
        </w:rPr>
      </w:pPr>
      <w:r w:rsidRPr="00D86FA7">
        <w:rPr>
          <w:b/>
          <w:sz w:val="28"/>
          <w:szCs w:val="32"/>
        </w:rPr>
        <w:t xml:space="preserve">1. </w:t>
      </w:r>
      <w:r w:rsidR="002A7FF0" w:rsidRPr="002A7FF0">
        <w:rPr>
          <w:b/>
          <w:sz w:val="28"/>
          <w:szCs w:val="32"/>
        </w:rPr>
        <w:t>Gerenciamento de Clientes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10CCC61D" w14:textId="39616BBC" w:rsidR="00D074BA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472451" w:history="1">
            <w:r w:rsidR="00D074BA" w:rsidRPr="008D3F6B">
              <w:rPr>
                <w:rStyle w:val="Hyperlink"/>
                <w:noProof/>
              </w:rPr>
              <w:t>1.</w:t>
            </w:r>
            <w:r w:rsidR="00D074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D074BA" w:rsidRPr="008D3F6B">
              <w:rPr>
                <w:rStyle w:val="Hyperlink"/>
                <w:noProof/>
              </w:rPr>
              <w:t>Opções Gerais</w:t>
            </w:r>
            <w:r w:rsidR="00D074BA">
              <w:rPr>
                <w:noProof/>
                <w:webHidden/>
              </w:rPr>
              <w:tab/>
            </w:r>
            <w:r w:rsidR="00D074BA">
              <w:rPr>
                <w:noProof/>
                <w:webHidden/>
              </w:rPr>
              <w:fldChar w:fldCharType="begin"/>
            </w:r>
            <w:r w:rsidR="00D074BA">
              <w:rPr>
                <w:noProof/>
                <w:webHidden/>
              </w:rPr>
              <w:instrText xml:space="preserve"> PAGEREF _Toc12472451 \h </w:instrText>
            </w:r>
            <w:r w:rsidR="00D074BA">
              <w:rPr>
                <w:noProof/>
                <w:webHidden/>
              </w:rPr>
            </w:r>
            <w:r w:rsidR="00D074BA">
              <w:rPr>
                <w:noProof/>
                <w:webHidden/>
              </w:rPr>
              <w:fldChar w:fldCharType="separate"/>
            </w:r>
            <w:r w:rsidR="00D074BA">
              <w:rPr>
                <w:noProof/>
                <w:webHidden/>
              </w:rPr>
              <w:t>3</w:t>
            </w:r>
            <w:r w:rsidR="00D074BA">
              <w:rPr>
                <w:noProof/>
                <w:webHidden/>
              </w:rPr>
              <w:fldChar w:fldCharType="end"/>
            </w:r>
          </w:hyperlink>
        </w:p>
        <w:p w14:paraId="1AD90135" w14:textId="6F02A620" w:rsidR="00D074BA" w:rsidRDefault="00D074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452" w:history="1">
            <w:r w:rsidRPr="008D3F6B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D3F6B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00A59" w14:textId="6245CAA7" w:rsidR="00D074BA" w:rsidRDefault="00D074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453" w:history="1">
            <w:r w:rsidRPr="008D3F6B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D3F6B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9C5BD" w14:textId="4EF6E1D4" w:rsidR="00D074BA" w:rsidRDefault="00D074B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454" w:history="1">
            <w:r w:rsidRPr="008D3F6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D3F6B">
              <w:rPr>
                <w:rStyle w:val="Hyperlink"/>
                <w:noProof/>
              </w:rPr>
              <w:t>1.7. Remover Telefones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38920" w14:textId="57DF3199" w:rsidR="00D074BA" w:rsidRDefault="00D074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455" w:history="1">
            <w:r w:rsidRPr="008D3F6B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D3F6B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06392" w14:textId="527D0B49" w:rsidR="00D074BA" w:rsidRDefault="00D074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456" w:history="1">
            <w:r w:rsidRPr="008D3F6B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D3F6B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B4CC" w14:textId="5EAE5615" w:rsidR="00D074BA" w:rsidRDefault="00D074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457" w:history="1">
            <w:r w:rsidRPr="008D3F6B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D3F6B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CF15F" w14:textId="1DB83795" w:rsidR="00D074BA" w:rsidRDefault="00D074B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458" w:history="1">
            <w:r w:rsidRPr="008D3F6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D3F6B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47546" w14:textId="78F58CE8" w:rsidR="00D074BA" w:rsidRDefault="00D074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459" w:history="1">
            <w:r w:rsidRPr="008D3F6B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bookmarkStart w:id="0" w:name="_GoBack"/>
            <w:r w:rsidRPr="008D3F6B">
              <w:rPr>
                <w:rStyle w:val="Hyperlink"/>
                <w:noProof/>
              </w:rPr>
              <w:t>C1 – Telefone Removido Com Sucesso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6CB5AD78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472451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472452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472453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37F0B18C" w:rsidR="00CC7A34" w:rsidRDefault="004515B2" w:rsidP="00BB1DD7">
            <w:r w:rsidRPr="004515B2">
              <w:t xml:space="preserve">1. </w:t>
            </w:r>
            <w:r w:rsidR="002A7FF0" w:rsidRPr="002A7FF0">
              <w:t>Gerenciamento de Clientes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3C2B42E0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0E424E60" w:rsidR="006D5194" w:rsidRPr="00352433" w:rsidRDefault="00F97A92" w:rsidP="006D5194">
            <w:r w:rsidRPr="00F97A92">
              <w:t>1.7. Remover Telefones do Cliente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40C93178" w:rsidR="002E73F6" w:rsidRDefault="00F97A92" w:rsidP="007F0CCC">
      <w:pPr>
        <w:pStyle w:val="Ttulo1"/>
      </w:pPr>
      <w:bookmarkStart w:id="4" w:name="_Toc12472454"/>
      <w:r w:rsidRPr="00F97A92">
        <w:lastRenderedPageBreak/>
        <w:t>1.7. Remover Telefones do Cliente</w:t>
      </w:r>
      <w:bookmarkEnd w:id="4"/>
    </w:p>
    <w:p w14:paraId="0186CFDE" w14:textId="77777777" w:rsidR="000F1DDE" w:rsidRDefault="00FC0A5E" w:rsidP="00BD4A16">
      <w:pPr>
        <w:pStyle w:val="Ttulo2"/>
      </w:pPr>
      <w:bookmarkStart w:id="5" w:name="_Toc12472455"/>
      <w:r>
        <w:t>Quem?</w:t>
      </w:r>
      <w:bookmarkEnd w:id="5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570BD2F9" w:rsidR="00FC0A5E" w:rsidRDefault="00732E92" w:rsidP="00BD4A16">
      <w:pPr>
        <w:spacing w:line="360" w:lineRule="auto"/>
      </w:pPr>
      <w:r>
        <w:tab/>
        <w:t>Sendo um</w:t>
      </w:r>
      <w:r w:rsidR="0026120C">
        <w:t xml:space="preserve"> usuário</w:t>
      </w:r>
      <w:r>
        <w:t xml:space="preserve"> </w:t>
      </w:r>
      <w:r w:rsidR="00A82886">
        <w:t>do tipo “Cliente”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6" w:name="_Toc12472456"/>
      <w:r>
        <w:t>O que?</w:t>
      </w:r>
      <w:bookmarkEnd w:id="6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4BB8C16" w14:textId="44E0851D" w:rsidR="00BD4A16" w:rsidRDefault="00732E92" w:rsidP="00F516B8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proofErr w:type="gramStart"/>
      <w:r w:rsidR="00BE5159">
        <w:t>de</w:t>
      </w:r>
      <w:r w:rsidR="00A82886">
        <w:t xml:space="preserve"> </w:t>
      </w:r>
      <w:r w:rsidR="00F97A92">
        <w:t>Remover</w:t>
      </w:r>
      <w:proofErr w:type="gramEnd"/>
      <w:r w:rsidR="00696615">
        <w:t xml:space="preserve"> telefones ao meu cadastro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7" w:name="_Toc12472457"/>
      <w:proofErr w:type="gramStart"/>
      <w:r>
        <w:t>Por que</w:t>
      </w:r>
      <w:proofErr w:type="gramEnd"/>
      <w:r>
        <w:t>?</w:t>
      </w:r>
      <w:bookmarkEnd w:id="7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0AE25473" w:rsidR="00FC0A5E" w:rsidRDefault="004940B7" w:rsidP="00BD4A16">
      <w:pPr>
        <w:spacing w:line="360" w:lineRule="auto"/>
      </w:pPr>
      <w:r>
        <w:tab/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8" w:name="_Toc12472458"/>
      <w:r>
        <w:lastRenderedPageBreak/>
        <w:t>Confirmação</w:t>
      </w:r>
      <w:bookmarkEnd w:id="8"/>
    </w:p>
    <w:p w14:paraId="18552654" w14:textId="77777777"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14:paraId="06B3D65A" w14:textId="77777777" w:rsidTr="00875DF5">
        <w:tc>
          <w:tcPr>
            <w:tcW w:w="9061" w:type="dxa"/>
            <w:gridSpan w:val="2"/>
          </w:tcPr>
          <w:p w14:paraId="15AC1BD1" w14:textId="447E3E8A" w:rsidR="00AA60F6" w:rsidRPr="0013279D" w:rsidRDefault="00875DF5" w:rsidP="007F0CCC">
            <w:pPr>
              <w:pStyle w:val="Ttulo2"/>
              <w:outlineLvl w:val="1"/>
            </w:pPr>
            <w:bookmarkStart w:id="9" w:name="_Toc12472459"/>
            <w:r>
              <w:t>C1 –</w:t>
            </w:r>
            <w:r w:rsidR="004940B7">
              <w:t xml:space="preserve"> </w:t>
            </w:r>
            <w:r w:rsidR="00696615">
              <w:t xml:space="preserve">Telefone </w:t>
            </w:r>
            <w:r w:rsidR="00F97A92">
              <w:t>Removido</w:t>
            </w:r>
            <w:r w:rsidR="00696615">
              <w:t xml:space="preserve"> Com Sucesso</w:t>
            </w:r>
            <w:bookmarkEnd w:id="9"/>
          </w:p>
        </w:tc>
      </w:tr>
      <w:tr w:rsidR="00AA60F6" w14:paraId="08500763" w14:textId="77777777" w:rsidTr="00875DF5">
        <w:tc>
          <w:tcPr>
            <w:tcW w:w="1555" w:type="dxa"/>
          </w:tcPr>
          <w:p w14:paraId="3C3301BA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BD61DE8" w14:textId="77777777" w:rsidR="00AA60F6" w:rsidRPr="00AA60F6" w:rsidRDefault="00AA60F6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045FEE3" w14:textId="3C575D1F" w:rsidR="00AA60F6" w:rsidRDefault="00894ECA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AA60F6" w14:paraId="3753F2DC" w14:textId="77777777" w:rsidTr="00875DF5">
        <w:tc>
          <w:tcPr>
            <w:tcW w:w="1555" w:type="dxa"/>
          </w:tcPr>
          <w:p w14:paraId="013807EF" w14:textId="77777777" w:rsidR="00AA60F6" w:rsidRPr="00447DD7" w:rsidRDefault="00AA60F6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D94FA52" w14:textId="0B294957" w:rsidR="00AA60F6" w:rsidRDefault="00894ECA" w:rsidP="00FD5B01">
            <w:pPr>
              <w:pStyle w:val="SemEspaamento"/>
              <w:spacing w:line="276" w:lineRule="auto"/>
            </w:pPr>
            <w:r>
              <w:t>Estou Logado</w:t>
            </w:r>
            <w:r w:rsidR="00696615">
              <w:t xml:space="preserve"> Como “Cliente”</w:t>
            </w:r>
          </w:p>
        </w:tc>
      </w:tr>
      <w:tr w:rsidR="00AA60F6" w14:paraId="33B06C83" w14:textId="77777777" w:rsidTr="00875DF5">
        <w:tc>
          <w:tcPr>
            <w:tcW w:w="1555" w:type="dxa"/>
          </w:tcPr>
          <w:p w14:paraId="2A98A369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CC1C38B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0778183" w14:textId="01F06CEB" w:rsidR="004940B7" w:rsidRDefault="00696615" w:rsidP="002612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Tento </w:t>
            </w:r>
            <w:r w:rsidR="00F97A92">
              <w:t>remover</w:t>
            </w:r>
            <w:r>
              <w:t xml:space="preserve"> novo telefone</w:t>
            </w:r>
          </w:p>
        </w:tc>
      </w:tr>
      <w:tr w:rsidR="00AA60F6" w14:paraId="4F4E8998" w14:textId="77777777" w:rsidTr="00875DF5">
        <w:tc>
          <w:tcPr>
            <w:tcW w:w="1555" w:type="dxa"/>
          </w:tcPr>
          <w:p w14:paraId="123FA30D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E5EEBD0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A8945FC" w14:textId="663FDC54" w:rsidR="00AA60F6" w:rsidRDefault="004940B7" w:rsidP="00F516B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alerta que o </w:t>
            </w:r>
            <w:r w:rsidR="00696615">
              <w:t>telefone</w:t>
            </w:r>
            <w:r>
              <w:t xml:space="preserve"> </w:t>
            </w:r>
            <w:r w:rsidR="0026120C">
              <w:t xml:space="preserve">foi </w:t>
            </w:r>
            <w:r w:rsidR="00F97A92">
              <w:t>removido</w:t>
            </w:r>
            <w:r w:rsidR="0026120C">
              <w:t xml:space="preserve"> com sucesso</w:t>
            </w:r>
            <w:r>
              <w:t>.</w:t>
            </w:r>
          </w:p>
        </w:tc>
      </w:tr>
    </w:tbl>
    <w:p w14:paraId="00AF6C85" w14:textId="1B1BEADE" w:rsidR="00503DCF" w:rsidRDefault="00503DCF" w:rsidP="00C44FE9"/>
    <w:sectPr w:rsidR="00503DCF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F9A29" w14:textId="77777777" w:rsidR="00505675" w:rsidRDefault="00505675" w:rsidP="00E33422">
      <w:pPr>
        <w:spacing w:after="0" w:line="240" w:lineRule="auto"/>
      </w:pPr>
      <w:r>
        <w:separator/>
      </w:r>
    </w:p>
  </w:endnote>
  <w:endnote w:type="continuationSeparator" w:id="0">
    <w:p w14:paraId="4A026AF4" w14:textId="77777777" w:rsidR="00505675" w:rsidRDefault="00505675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DC183" w14:textId="77777777" w:rsidR="00505675" w:rsidRDefault="00505675" w:rsidP="00E33422">
      <w:pPr>
        <w:spacing w:after="0" w:line="240" w:lineRule="auto"/>
      </w:pPr>
      <w:r>
        <w:separator/>
      </w:r>
    </w:p>
  </w:footnote>
  <w:footnote w:type="continuationSeparator" w:id="0">
    <w:p w14:paraId="7F290B7D" w14:textId="77777777" w:rsidR="00505675" w:rsidRDefault="00505675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5C585246" w:rsidR="00357068" w:rsidRPr="00E33422" w:rsidRDefault="00F97A92" w:rsidP="00E33422">
    <w:pPr>
      <w:jc w:val="right"/>
      <w:rPr>
        <w:szCs w:val="32"/>
      </w:rPr>
    </w:pPr>
    <w:r w:rsidRPr="00F97A92">
      <w:rPr>
        <w:b/>
        <w:szCs w:val="32"/>
      </w:rPr>
      <w:t>1.7. Remover Telefones do Cliente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3009D"/>
    <w:rsid w:val="0006738F"/>
    <w:rsid w:val="00087A5D"/>
    <w:rsid w:val="000F1DDE"/>
    <w:rsid w:val="001046E4"/>
    <w:rsid w:val="0013279D"/>
    <w:rsid w:val="001618E2"/>
    <w:rsid w:val="0017668F"/>
    <w:rsid w:val="00196679"/>
    <w:rsid w:val="001B1385"/>
    <w:rsid w:val="001C1B5E"/>
    <w:rsid w:val="001D43F9"/>
    <w:rsid w:val="001E3A40"/>
    <w:rsid w:val="001E5615"/>
    <w:rsid w:val="0026120C"/>
    <w:rsid w:val="002A05E5"/>
    <w:rsid w:val="002A7FF0"/>
    <w:rsid w:val="002E60BF"/>
    <w:rsid w:val="002E73F6"/>
    <w:rsid w:val="00352433"/>
    <w:rsid w:val="00355245"/>
    <w:rsid w:val="00357068"/>
    <w:rsid w:val="003742DA"/>
    <w:rsid w:val="00392810"/>
    <w:rsid w:val="003F40C1"/>
    <w:rsid w:val="0041029F"/>
    <w:rsid w:val="00412A27"/>
    <w:rsid w:val="00430BE9"/>
    <w:rsid w:val="00435481"/>
    <w:rsid w:val="004515B2"/>
    <w:rsid w:val="004828A6"/>
    <w:rsid w:val="004940B7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05675"/>
    <w:rsid w:val="00546331"/>
    <w:rsid w:val="00560C41"/>
    <w:rsid w:val="005617C9"/>
    <w:rsid w:val="00564E21"/>
    <w:rsid w:val="005B2AF4"/>
    <w:rsid w:val="005B3313"/>
    <w:rsid w:val="005C25DC"/>
    <w:rsid w:val="005E41C1"/>
    <w:rsid w:val="00664011"/>
    <w:rsid w:val="00696615"/>
    <w:rsid w:val="006D5194"/>
    <w:rsid w:val="00706BE2"/>
    <w:rsid w:val="00732E92"/>
    <w:rsid w:val="00780CFE"/>
    <w:rsid w:val="00791EE9"/>
    <w:rsid w:val="007A139B"/>
    <w:rsid w:val="007C2F4B"/>
    <w:rsid w:val="007F0CCC"/>
    <w:rsid w:val="00807CA9"/>
    <w:rsid w:val="008544AD"/>
    <w:rsid w:val="008610F7"/>
    <w:rsid w:val="00875DF5"/>
    <w:rsid w:val="00894ECA"/>
    <w:rsid w:val="008B3CA0"/>
    <w:rsid w:val="008C0D9D"/>
    <w:rsid w:val="008E40C1"/>
    <w:rsid w:val="00917ED1"/>
    <w:rsid w:val="00997F9B"/>
    <w:rsid w:val="009A1B09"/>
    <w:rsid w:val="009A26D5"/>
    <w:rsid w:val="00A67094"/>
    <w:rsid w:val="00A82886"/>
    <w:rsid w:val="00AA60F6"/>
    <w:rsid w:val="00AD28DF"/>
    <w:rsid w:val="00B375D1"/>
    <w:rsid w:val="00B56B9D"/>
    <w:rsid w:val="00B60B38"/>
    <w:rsid w:val="00B75304"/>
    <w:rsid w:val="00B85A24"/>
    <w:rsid w:val="00BB1DD7"/>
    <w:rsid w:val="00BD4A16"/>
    <w:rsid w:val="00BE5159"/>
    <w:rsid w:val="00C11E2D"/>
    <w:rsid w:val="00C41587"/>
    <w:rsid w:val="00C44FE9"/>
    <w:rsid w:val="00C45639"/>
    <w:rsid w:val="00C46A97"/>
    <w:rsid w:val="00C75C95"/>
    <w:rsid w:val="00C842BC"/>
    <w:rsid w:val="00CB5F0C"/>
    <w:rsid w:val="00CC7A34"/>
    <w:rsid w:val="00D074BA"/>
    <w:rsid w:val="00D13A4C"/>
    <w:rsid w:val="00D520B7"/>
    <w:rsid w:val="00DF37A1"/>
    <w:rsid w:val="00DF3ED2"/>
    <w:rsid w:val="00E023FA"/>
    <w:rsid w:val="00E13743"/>
    <w:rsid w:val="00E33422"/>
    <w:rsid w:val="00E36C84"/>
    <w:rsid w:val="00E847AA"/>
    <w:rsid w:val="00ED0AF9"/>
    <w:rsid w:val="00F516B8"/>
    <w:rsid w:val="00F6023F"/>
    <w:rsid w:val="00F8148B"/>
    <w:rsid w:val="00F97A92"/>
    <w:rsid w:val="00FA5C19"/>
    <w:rsid w:val="00FB7A3B"/>
    <w:rsid w:val="00FC0A5E"/>
    <w:rsid w:val="00FD5B01"/>
    <w:rsid w:val="00FD7A8E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C354B-ED69-4C83-B39B-38525B934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407</TotalTime>
  <Pages>5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51</cp:revision>
  <dcterms:created xsi:type="dcterms:W3CDTF">2018-08-03T23:00:00Z</dcterms:created>
  <dcterms:modified xsi:type="dcterms:W3CDTF">2019-06-26T23:14:00Z</dcterms:modified>
</cp:coreProperties>
</file>