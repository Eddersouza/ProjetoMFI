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1997D83" w:rsidR="00F8148B" w:rsidRPr="00F8148B" w:rsidRDefault="00AD077C" w:rsidP="00F8148B">
      <w:pPr>
        <w:jc w:val="right"/>
        <w:rPr>
          <w:sz w:val="32"/>
          <w:szCs w:val="32"/>
        </w:rPr>
      </w:pPr>
      <w:r w:rsidRPr="00E16F48">
        <w:rPr>
          <w:b/>
          <w:sz w:val="32"/>
          <w:szCs w:val="32"/>
        </w:rPr>
        <w:t>3.6. Visualizar Orçamentos Solicitados</w:t>
      </w:r>
      <w:r w:rsidR="002A7FF0" w:rsidRPr="00E16F48">
        <w:rPr>
          <w:b/>
          <w:sz w:val="36"/>
          <w:szCs w:val="36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7BA93BEE" w14:textId="7059896D" w:rsidR="00E52F9D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6849" w:history="1">
            <w:r w:rsidR="00E52F9D" w:rsidRPr="005374AA">
              <w:rPr>
                <w:rStyle w:val="Hyperlink"/>
                <w:noProof/>
              </w:rPr>
              <w:t>1.</w:t>
            </w:r>
            <w:r w:rsidR="00E52F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52F9D" w:rsidRPr="005374AA">
              <w:rPr>
                <w:rStyle w:val="Hyperlink"/>
                <w:noProof/>
              </w:rPr>
              <w:t>Opções Gerais</w:t>
            </w:r>
            <w:r w:rsidR="00E52F9D">
              <w:rPr>
                <w:noProof/>
                <w:webHidden/>
              </w:rPr>
              <w:tab/>
            </w:r>
            <w:r w:rsidR="00E52F9D">
              <w:rPr>
                <w:noProof/>
                <w:webHidden/>
              </w:rPr>
              <w:fldChar w:fldCharType="begin"/>
            </w:r>
            <w:r w:rsidR="00E52F9D">
              <w:rPr>
                <w:noProof/>
                <w:webHidden/>
              </w:rPr>
              <w:instrText xml:space="preserve"> PAGEREF _Toc12636849 \h </w:instrText>
            </w:r>
            <w:r w:rsidR="00E52F9D">
              <w:rPr>
                <w:noProof/>
                <w:webHidden/>
              </w:rPr>
            </w:r>
            <w:r w:rsidR="00E52F9D">
              <w:rPr>
                <w:noProof/>
                <w:webHidden/>
              </w:rPr>
              <w:fldChar w:fldCharType="separate"/>
            </w:r>
            <w:r w:rsidR="00E52F9D">
              <w:rPr>
                <w:noProof/>
                <w:webHidden/>
              </w:rPr>
              <w:t>3</w:t>
            </w:r>
            <w:r w:rsidR="00E52F9D">
              <w:rPr>
                <w:noProof/>
                <w:webHidden/>
              </w:rPr>
              <w:fldChar w:fldCharType="end"/>
            </w:r>
          </w:hyperlink>
        </w:p>
        <w:p w14:paraId="266D17B8" w14:textId="2632E668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0" w:history="1">
            <w:r w:rsidRPr="005374A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A3DE" w14:textId="5CD4DB61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1" w:history="1">
            <w:r w:rsidRPr="005374A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5410" w14:textId="71DDEA01" w:rsidR="00E52F9D" w:rsidRDefault="00E52F9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2" w:history="1">
            <w:r w:rsidRPr="005374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3.6. Visualizar Orçamentos Solicitados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D08B" w14:textId="591D9335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3" w:history="1">
            <w:r w:rsidRPr="005374A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1919" w14:textId="1AA156C1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4" w:history="1">
            <w:r w:rsidRPr="005374A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9B30" w14:textId="0E8F8BC8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5" w:history="1">
            <w:r w:rsidRPr="005374A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68BD" w14:textId="2A072B43" w:rsidR="00E52F9D" w:rsidRDefault="00E52F9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6" w:history="1">
            <w:r w:rsidRPr="005374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EE82" w14:textId="1E234663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7" w:history="1">
            <w:r w:rsidRPr="005374A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C1 – Solicitar Orçamentos – Fornecedor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AE84" w14:textId="41B37D30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8" w:history="1">
            <w:r w:rsidRPr="005374A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74AA">
              <w:rPr>
                <w:rStyle w:val="Hyperlink"/>
                <w:noProof/>
              </w:rPr>
              <w:t>C2 – Solicitar Orçamentos – Fornecedor Não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EE1E" w14:textId="5AD26E91" w:rsidR="00E52F9D" w:rsidRDefault="00E52F9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859" w:history="1">
            <w:r w:rsidRPr="005374A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5374AA">
              <w:rPr>
                <w:rStyle w:val="Hyperlink"/>
                <w:noProof/>
              </w:rPr>
              <w:t>C3 – Solicitar Orçamentos – Usuário diferente de Fornecedor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C09B673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6849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6850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6851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34CE1CF2" w:rsidR="006D5194" w:rsidRPr="00352433" w:rsidRDefault="00AD077C" w:rsidP="006D5194">
            <w:r w:rsidRPr="00AD077C">
              <w:t>3.6. Visualizar Orçamentos Solicitados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62393D50" w:rsidR="002E73F6" w:rsidRDefault="00AD077C" w:rsidP="007F0CCC">
      <w:pPr>
        <w:pStyle w:val="Ttulo1"/>
      </w:pPr>
      <w:bookmarkStart w:id="5" w:name="_Toc12636852"/>
      <w:r w:rsidRPr="00AD077C">
        <w:lastRenderedPageBreak/>
        <w:t>3.6. Visualizar Orçamentos Solicitados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6853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08AE5C50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 xml:space="preserve">usuário do </w:t>
      </w:r>
      <w:r w:rsidR="005E433D">
        <w:t>tipo “</w:t>
      </w:r>
      <w:r w:rsidR="00AD077C">
        <w:t>Fornecedor</w:t>
      </w:r>
      <w:r w:rsidR="005E433D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6854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130F5B82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5E433D">
        <w:t xml:space="preserve">Poder </w:t>
      </w:r>
      <w:r w:rsidR="00AD077C">
        <w:t>visualizar os</w:t>
      </w:r>
      <w:r w:rsidR="005E433D">
        <w:t xml:space="preserve"> orçamentos</w:t>
      </w:r>
      <w:r w:rsidR="00AD077C">
        <w:t xml:space="preserve"> pedidos para mim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6855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339F118" w:rsidR="00FC0A5E" w:rsidRDefault="004940B7" w:rsidP="00BD4A16">
      <w:pPr>
        <w:spacing w:line="360" w:lineRule="auto"/>
      </w:pPr>
      <w:r>
        <w:tab/>
      </w:r>
      <w:r w:rsidR="005E433D">
        <w:t xml:space="preserve">Para </w:t>
      </w:r>
      <w:r w:rsidR="00AD077C">
        <w:t>poder entrar em contato com o cliente para efetuar o orçamento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6856"/>
      <w:r>
        <w:lastRenderedPageBreak/>
        <w:t>Confirmação</w:t>
      </w:r>
      <w:bookmarkEnd w:id="9"/>
    </w:p>
    <w:p w14:paraId="18552654" w14:textId="17855FA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2F561BE" w14:textId="77777777" w:rsidTr="00D4048C">
        <w:tc>
          <w:tcPr>
            <w:tcW w:w="9061" w:type="dxa"/>
            <w:gridSpan w:val="2"/>
          </w:tcPr>
          <w:p w14:paraId="46FA149B" w14:textId="46E70392" w:rsidR="005B11BF" w:rsidRPr="0013279D" w:rsidRDefault="005B11BF" w:rsidP="00D4048C">
            <w:pPr>
              <w:pStyle w:val="Ttulo2"/>
              <w:outlineLvl w:val="1"/>
            </w:pPr>
            <w:bookmarkStart w:id="10" w:name="_Toc12613525"/>
            <w:bookmarkStart w:id="11" w:name="_Toc12636857"/>
            <w:r>
              <w:t xml:space="preserve">C1 – </w:t>
            </w:r>
            <w:bookmarkEnd w:id="10"/>
            <w:r w:rsidR="005E433D">
              <w:t>Solicitar Orçamentos</w:t>
            </w:r>
            <w:r w:rsidR="00F65509">
              <w:t xml:space="preserve"> – </w:t>
            </w:r>
            <w:r w:rsidR="00114235">
              <w:t>Fornecedor</w:t>
            </w:r>
            <w:r w:rsidR="00F65509">
              <w:t xml:space="preserve"> Logado</w:t>
            </w:r>
            <w:bookmarkEnd w:id="11"/>
          </w:p>
        </w:tc>
      </w:tr>
      <w:tr w:rsidR="005B11BF" w14:paraId="3CB6B753" w14:textId="77777777" w:rsidTr="00D4048C">
        <w:tc>
          <w:tcPr>
            <w:tcW w:w="1555" w:type="dxa"/>
          </w:tcPr>
          <w:p w14:paraId="1AB36AE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19C2B7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74FD54D" w14:textId="53DCCAB4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Tenho </w:t>
            </w:r>
            <w:r w:rsidR="00C2501C">
              <w:t>Fornecedor</w:t>
            </w:r>
            <w:r>
              <w:t xml:space="preserve"> Cadastrado</w:t>
            </w:r>
          </w:p>
        </w:tc>
      </w:tr>
      <w:tr w:rsidR="005B11BF" w14:paraId="75492F29" w14:textId="77777777" w:rsidTr="00D4048C">
        <w:tc>
          <w:tcPr>
            <w:tcW w:w="1555" w:type="dxa"/>
          </w:tcPr>
          <w:p w14:paraId="48A3C883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502FDE" w14:textId="03CB4D4E" w:rsidR="005B11BF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Estou Logado Como </w:t>
            </w:r>
            <w:r w:rsidR="00C2501C">
              <w:t>“Fornecedor”</w:t>
            </w:r>
          </w:p>
        </w:tc>
      </w:tr>
      <w:tr w:rsidR="005B11BF" w14:paraId="1AEB565A" w14:textId="77777777" w:rsidTr="00D4048C">
        <w:tc>
          <w:tcPr>
            <w:tcW w:w="1555" w:type="dxa"/>
          </w:tcPr>
          <w:p w14:paraId="13A33E18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891DE7B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104A1" w14:textId="1FFBCF3F" w:rsidR="005B11BF" w:rsidRDefault="003D1222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Quero Visualizar Os Orçamentos Solicitados</w:t>
            </w:r>
          </w:p>
        </w:tc>
      </w:tr>
      <w:tr w:rsidR="005B11BF" w14:paraId="5F5FF732" w14:textId="77777777" w:rsidTr="00D4048C">
        <w:tc>
          <w:tcPr>
            <w:tcW w:w="1555" w:type="dxa"/>
          </w:tcPr>
          <w:p w14:paraId="515C8792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C9D3D0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CFC25C" w14:textId="1CE802C2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3D1222">
              <w:t>mostra os Orçamentos solicitados para mim</w:t>
            </w:r>
          </w:p>
        </w:tc>
      </w:tr>
    </w:tbl>
    <w:p w14:paraId="2FD677BC" w14:textId="7BD0A976" w:rsidR="005B11BF" w:rsidRDefault="005B11BF" w:rsidP="00EE743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7E20" w14:paraId="1E7A81B1" w14:textId="77777777" w:rsidTr="00D4048C">
        <w:tc>
          <w:tcPr>
            <w:tcW w:w="9061" w:type="dxa"/>
            <w:gridSpan w:val="2"/>
          </w:tcPr>
          <w:p w14:paraId="52624193" w14:textId="1D38172B" w:rsidR="00B07E20" w:rsidRPr="0013279D" w:rsidRDefault="00B07E20" w:rsidP="00B07E20">
            <w:pPr>
              <w:pStyle w:val="Ttulo2"/>
              <w:outlineLvl w:val="1"/>
            </w:pPr>
            <w:bookmarkStart w:id="12" w:name="_Toc12636858"/>
            <w:r>
              <w:t>C2 – Solicitar Orçamentos – Fornecedor Não Logado</w:t>
            </w:r>
            <w:bookmarkEnd w:id="12"/>
          </w:p>
        </w:tc>
      </w:tr>
      <w:tr w:rsidR="00B07E20" w14:paraId="32C7044A" w14:textId="77777777" w:rsidTr="00D4048C">
        <w:tc>
          <w:tcPr>
            <w:tcW w:w="1555" w:type="dxa"/>
          </w:tcPr>
          <w:p w14:paraId="5CCE1C3F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A1E7886" w14:textId="77777777" w:rsidR="00B07E20" w:rsidRPr="00AA60F6" w:rsidRDefault="00B07E20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028C24" w14:textId="77777777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Fornecedor Cadastrado</w:t>
            </w:r>
          </w:p>
        </w:tc>
      </w:tr>
      <w:tr w:rsidR="00B07E20" w14:paraId="30C2BCF5" w14:textId="77777777" w:rsidTr="00D4048C">
        <w:tc>
          <w:tcPr>
            <w:tcW w:w="1555" w:type="dxa"/>
          </w:tcPr>
          <w:p w14:paraId="17FC621A" w14:textId="77777777" w:rsidR="00B07E20" w:rsidRPr="00447DD7" w:rsidRDefault="00B07E20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84C4368" w14:textId="7931FD9E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Como “Fornecedor”</w:t>
            </w:r>
          </w:p>
        </w:tc>
      </w:tr>
      <w:tr w:rsidR="00B07E20" w14:paraId="0195E8E9" w14:textId="77777777" w:rsidTr="00D4048C">
        <w:tc>
          <w:tcPr>
            <w:tcW w:w="1555" w:type="dxa"/>
          </w:tcPr>
          <w:p w14:paraId="39D7C41E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58B86D2" w14:textId="77777777" w:rsidR="00B07E20" w:rsidRPr="00AA60F6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BFEA8C" w14:textId="77777777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Quero Visualizar Os Orçamentos Solicitados</w:t>
            </w:r>
          </w:p>
        </w:tc>
      </w:tr>
      <w:tr w:rsidR="00B07E20" w14:paraId="7FEA56FC" w14:textId="77777777" w:rsidTr="00D4048C">
        <w:tc>
          <w:tcPr>
            <w:tcW w:w="1555" w:type="dxa"/>
          </w:tcPr>
          <w:p w14:paraId="6F14E36C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F658998" w14:textId="77777777" w:rsidR="00B07E20" w:rsidRPr="00AA60F6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55C45B0" w14:textId="5D323EC2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os Pede para entrar como “Fornecedor”</w:t>
            </w:r>
          </w:p>
        </w:tc>
      </w:tr>
    </w:tbl>
    <w:p w14:paraId="2DE214F8" w14:textId="52868265" w:rsidR="00BC70BB" w:rsidRDefault="00BC70BB" w:rsidP="00EE743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7E20" w14:paraId="2BB5A50A" w14:textId="77777777" w:rsidTr="00D4048C">
        <w:tc>
          <w:tcPr>
            <w:tcW w:w="9061" w:type="dxa"/>
            <w:gridSpan w:val="2"/>
          </w:tcPr>
          <w:p w14:paraId="34FEBD6C" w14:textId="4F573606" w:rsidR="00B07E20" w:rsidRPr="0013279D" w:rsidRDefault="00B07E20" w:rsidP="00E52F9D">
            <w:pPr>
              <w:pStyle w:val="Ttulo2"/>
              <w:outlineLvl w:val="1"/>
            </w:pPr>
            <w:bookmarkStart w:id="13" w:name="_Toc12636859"/>
            <w:r>
              <w:t>C</w:t>
            </w:r>
            <w:r w:rsidR="00E52F9D">
              <w:t>3</w:t>
            </w:r>
            <w:r>
              <w:t xml:space="preserve"> – Solicitar Orçamentos – Usuário diferente de Fornecedor</w:t>
            </w:r>
            <w:bookmarkEnd w:id="13"/>
          </w:p>
        </w:tc>
      </w:tr>
      <w:tr w:rsidR="00B07E20" w14:paraId="7CE0D2DF" w14:textId="77777777" w:rsidTr="00D4048C">
        <w:tc>
          <w:tcPr>
            <w:tcW w:w="1555" w:type="dxa"/>
          </w:tcPr>
          <w:p w14:paraId="72892B13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3466BD2" w14:textId="77777777" w:rsidR="00B07E20" w:rsidRPr="00AA60F6" w:rsidRDefault="00B07E20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A30AC5" w14:textId="3C11E90A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Com um usuário diferente de “Fornecedor”</w:t>
            </w:r>
          </w:p>
        </w:tc>
      </w:tr>
      <w:tr w:rsidR="00B07E20" w14:paraId="17342CAD" w14:textId="77777777" w:rsidTr="00D4048C">
        <w:tc>
          <w:tcPr>
            <w:tcW w:w="1555" w:type="dxa"/>
          </w:tcPr>
          <w:p w14:paraId="16B3465A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69EA596" w14:textId="77777777" w:rsidR="00B07E20" w:rsidRPr="00AA60F6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F4362DA" w14:textId="23F1102F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Visualizar Os Orçamentos Solicitados</w:t>
            </w:r>
          </w:p>
        </w:tc>
      </w:tr>
      <w:tr w:rsidR="00B07E20" w14:paraId="7E576133" w14:textId="77777777" w:rsidTr="00D4048C">
        <w:tc>
          <w:tcPr>
            <w:tcW w:w="1555" w:type="dxa"/>
          </w:tcPr>
          <w:p w14:paraId="47A29667" w14:textId="77777777" w:rsidR="00B07E20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370D80B" w14:textId="77777777" w:rsidR="00B07E20" w:rsidRPr="00AA60F6" w:rsidRDefault="00B07E20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B1CE3AE" w14:textId="39A07EEE" w:rsidR="00B07E20" w:rsidRDefault="00B07E20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</w:t>
            </w:r>
            <w:r w:rsidR="00862FD1">
              <w:t xml:space="preserve"> a visualização</w:t>
            </w:r>
          </w:p>
        </w:tc>
      </w:tr>
    </w:tbl>
    <w:p w14:paraId="0D4541EC" w14:textId="77777777" w:rsidR="00B07E20" w:rsidRDefault="00B07E20" w:rsidP="00EE7438"/>
    <w:sectPr w:rsidR="00B07E20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0018" w14:textId="77777777" w:rsidR="00A92F90" w:rsidRDefault="00A92F90" w:rsidP="00E33422">
      <w:pPr>
        <w:spacing w:after="0" w:line="240" w:lineRule="auto"/>
      </w:pPr>
      <w:r>
        <w:separator/>
      </w:r>
    </w:p>
  </w:endnote>
  <w:endnote w:type="continuationSeparator" w:id="0">
    <w:p w14:paraId="2067B1CA" w14:textId="77777777" w:rsidR="00A92F90" w:rsidRDefault="00A92F90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FEAE" w14:textId="77777777" w:rsidR="00A92F90" w:rsidRDefault="00A92F90" w:rsidP="00E33422">
      <w:pPr>
        <w:spacing w:after="0" w:line="240" w:lineRule="auto"/>
      </w:pPr>
      <w:r>
        <w:separator/>
      </w:r>
    </w:p>
  </w:footnote>
  <w:footnote w:type="continuationSeparator" w:id="0">
    <w:p w14:paraId="0C1D6457" w14:textId="77777777" w:rsidR="00A92F90" w:rsidRDefault="00A92F90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6447E2A1" w:rsidR="00357068" w:rsidRPr="00E33422" w:rsidRDefault="00AD077C" w:rsidP="00E33422">
    <w:pPr>
      <w:jc w:val="right"/>
      <w:rPr>
        <w:szCs w:val="32"/>
      </w:rPr>
    </w:pPr>
    <w:r w:rsidRPr="00AD077C">
      <w:rPr>
        <w:b/>
        <w:szCs w:val="32"/>
      </w:rPr>
      <w:t>3.6. Visualizar Orçamentos Solicitados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6397"/>
    <w:rsid w:val="0006738F"/>
    <w:rsid w:val="00087A5D"/>
    <w:rsid w:val="000F1DDE"/>
    <w:rsid w:val="001046E4"/>
    <w:rsid w:val="00114235"/>
    <w:rsid w:val="00130350"/>
    <w:rsid w:val="0013279D"/>
    <w:rsid w:val="001618E2"/>
    <w:rsid w:val="0017668F"/>
    <w:rsid w:val="001921E4"/>
    <w:rsid w:val="00196679"/>
    <w:rsid w:val="001A0C70"/>
    <w:rsid w:val="001B1385"/>
    <w:rsid w:val="001C1B5E"/>
    <w:rsid w:val="001D1E8F"/>
    <w:rsid w:val="001D43F9"/>
    <w:rsid w:val="001D71F1"/>
    <w:rsid w:val="001E3A40"/>
    <w:rsid w:val="001E5615"/>
    <w:rsid w:val="0021022C"/>
    <w:rsid w:val="00252DCC"/>
    <w:rsid w:val="0026120C"/>
    <w:rsid w:val="002A05E5"/>
    <w:rsid w:val="002A7FF0"/>
    <w:rsid w:val="002C2412"/>
    <w:rsid w:val="002E3957"/>
    <w:rsid w:val="002E60BF"/>
    <w:rsid w:val="002E73F6"/>
    <w:rsid w:val="002F3370"/>
    <w:rsid w:val="00352433"/>
    <w:rsid w:val="00355245"/>
    <w:rsid w:val="00357068"/>
    <w:rsid w:val="003742DA"/>
    <w:rsid w:val="00392810"/>
    <w:rsid w:val="003D1222"/>
    <w:rsid w:val="003F40C1"/>
    <w:rsid w:val="0041029F"/>
    <w:rsid w:val="00412A27"/>
    <w:rsid w:val="00430BE9"/>
    <w:rsid w:val="00435481"/>
    <w:rsid w:val="004515B2"/>
    <w:rsid w:val="004763B6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029"/>
    <w:rsid w:val="005617C9"/>
    <w:rsid w:val="00564E21"/>
    <w:rsid w:val="005A4825"/>
    <w:rsid w:val="005B11BF"/>
    <w:rsid w:val="005B2AF4"/>
    <w:rsid w:val="005B3313"/>
    <w:rsid w:val="005C25DC"/>
    <w:rsid w:val="005E41C1"/>
    <w:rsid w:val="005E433D"/>
    <w:rsid w:val="00635606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62FD1"/>
    <w:rsid w:val="00875DF5"/>
    <w:rsid w:val="00894ECA"/>
    <w:rsid w:val="008B3CA0"/>
    <w:rsid w:val="008C0D9D"/>
    <w:rsid w:val="008E40C1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92F90"/>
    <w:rsid w:val="00AA60F6"/>
    <w:rsid w:val="00AD077C"/>
    <w:rsid w:val="00AD28DF"/>
    <w:rsid w:val="00B07E20"/>
    <w:rsid w:val="00B375D1"/>
    <w:rsid w:val="00B56B9D"/>
    <w:rsid w:val="00B60B38"/>
    <w:rsid w:val="00B75304"/>
    <w:rsid w:val="00B85A24"/>
    <w:rsid w:val="00BB1DD7"/>
    <w:rsid w:val="00BC70BB"/>
    <w:rsid w:val="00BD4A16"/>
    <w:rsid w:val="00BE5159"/>
    <w:rsid w:val="00BE5684"/>
    <w:rsid w:val="00C11E2D"/>
    <w:rsid w:val="00C2501C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36168"/>
    <w:rsid w:val="00D520B7"/>
    <w:rsid w:val="00D923B4"/>
    <w:rsid w:val="00D93A4C"/>
    <w:rsid w:val="00DA6BA2"/>
    <w:rsid w:val="00DF37A1"/>
    <w:rsid w:val="00DF3ED2"/>
    <w:rsid w:val="00E023FA"/>
    <w:rsid w:val="00E13743"/>
    <w:rsid w:val="00E16F48"/>
    <w:rsid w:val="00E33422"/>
    <w:rsid w:val="00E36C84"/>
    <w:rsid w:val="00E52F9D"/>
    <w:rsid w:val="00E847AA"/>
    <w:rsid w:val="00ED0AF9"/>
    <w:rsid w:val="00EE7438"/>
    <w:rsid w:val="00F516B8"/>
    <w:rsid w:val="00F6023F"/>
    <w:rsid w:val="00F65509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69FD-F896-4742-B4A9-D09246BC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636</TotalTime>
  <Pages>5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72</cp:revision>
  <dcterms:created xsi:type="dcterms:W3CDTF">2018-08-03T23:00:00Z</dcterms:created>
  <dcterms:modified xsi:type="dcterms:W3CDTF">2019-06-28T20:54:00Z</dcterms:modified>
</cp:coreProperties>
</file>